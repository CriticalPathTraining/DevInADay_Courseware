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B1D" w:rsidRDefault="0096780E" w:rsidP="00FD1B1D">
      <w:pPr>
        <w:pStyle w:val="Heading1"/>
      </w:pPr>
      <w:bookmarkStart w:id="0" w:name="_Toc225684689"/>
      <w:bookmarkStart w:id="1" w:name="_GoBack"/>
      <w:bookmarkEnd w:id="1"/>
      <w:r>
        <w:t xml:space="preserve">About </w:t>
      </w:r>
      <w:r w:rsidR="00D618EE">
        <w:t>This Training Course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728"/>
        <w:gridCol w:w="7848"/>
      </w:tblGrid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Course Title:</w:t>
            </w:r>
          </w:p>
        </w:tc>
        <w:sdt>
          <w:sdtPr>
            <w:rPr>
              <w:sz w:val="18"/>
            </w:rPr>
            <w:alias w:val="Course Title"/>
            <w:tag w:val="CourseTitle"/>
            <w:id w:val="-211296984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F0296E" w:rsidRPr="00F0296E" w:rsidRDefault="00A61CEC" w:rsidP="00521F8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Power BI Developer Workshop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Course Code:</w:t>
            </w:r>
          </w:p>
        </w:tc>
        <w:sdt>
          <w:sdtPr>
            <w:rPr>
              <w:sz w:val="18"/>
            </w:rPr>
            <w:alias w:val="Course Code"/>
            <w:tag w:val="CourseCode"/>
            <w:id w:val="-22692327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F0296E" w:rsidRPr="00F0296E" w:rsidRDefault="00707158" w:rsidP="00521F8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DEVINADAY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Audience:</w:t>
            </w:r>
          </w:p>
        </w:tc>
        <w:sdt>
          <w:sdtPr>
            <w:alias w:val="Audience"/>
            <w:tag w:val="Audience"/>
            <w:id w:val="-1270388130"/>
            <w:placeholder>
              <w:docPart w:val="DefaultPlaceholder_1082065159"/>
            </w:placeholder>
            <w:comboBox>
              <w:listItem w:value="Choose an item."/>
              <w:listItem w:displayText="Business Users" w:value="Business Users"/>
              <w:listItem w:displayText="Power Users" w:value="Power Users"/>
              <w:listItem w:displayText="Administrators" w:value="Administrators"/>
              <w:listItem w:displayText=".NET Developers" w:value=".NET Developers"/>
              <w:listItem w:displayText="Web Designers" w:value="Web Designers"/>
            </w:comboBox>
          </w:sdtPr>
          <w:sdtEndPr/>
          <w:sdtContent>
            <w:tc>
              <w:tcPr>
                <w:tcW w:w="7848" w:type="dxa"/>
              </w:tcPr>
              <w:p w:rsidR="00F0296E" w:rsidRPr="00F0296E" w:rsidRDefault="00DD3876" w:rsidP="0053226C">
                <w:pPr>
                  <w:rPr>
                    <w:sz w:val="18"/>
                  </w:rPr>
                </w:pPr>
                <w:r>
                  <w:t>Professional Developers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Format:</w:t>
            </w:r>
          </w:p>
        </w:tc>
        <w:sdt>
          <w:sdtPr>
            <w:rPr>
              <w:sz w:val="18"/>
            </w:rPr>
            <w:alias w:val="Format"/>
            <w:tag w:val="Format"/>
            <w:id w:val="2138288718"/>
            <w:placeholder>
              <w:docPart w:val="DefaultPlaceholder_1082065159"/>
            </w:placeholder>
            <w:comboBox>
              <w:listItem w:value="Choose an item."/>
              <w:listItem w:displayText="Instructor led training with hands-on labs" w:value="Instructor led training with hands-on labs"/>
              <w:listItem w:displayText="On-line training with hands-on labs" w:value="On-line training with hands-on labs"/>
              <w:listItem w:displayText="Seminar-style workshop with take-away labs" w:value="Seminar-style workshop with take-away labs"/>
            </w:comboBox>
          </w:sdtPr>
          <w:sdtEndPr/>
          <w:sdtContent>
            <w:tc>
              <w:tcPr>
                <w:tcW w:w="7848" w:type="dxa"/>
              </w:tcPr>
              <w:p w:rsidR="00F0296E" w:rsidRPr="00F0296E" w:rsidRDefault="00DD3876" w:rsidP="00F0296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In-person and Remote</w:t>
                </w:r>
              </w:p>
            </w:tc>
          </w:sdtContent>
        </w:sdt>
      </w:tr>
      <w:tr w:rsidR="005E244D" w:rsidRPr="00F0296E" w:rsidTr="00F0296E">
        <w:tc>
          <w:tcPr>
            <w:tcW w:w="1728" w:type="dxa"/>
          </w:tcPr>
          <w:p w:rsidR="005E244D" w:rsidRPr="00F0296E" w:rsidRDefault="005E244D" w:rsidP="00F0296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Length</w:t>
            </w:r>
          </w:p>
        </w:tc>
        <w:sdt>
          <w:sdtPr>
            <w:rPr>
              <w:sz w:val="18"/>
            </w:rPr>
            <w:alias w:val="Length"/>
            <w:tag w:val="Length"/>
            <w:id w:val="94411841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5E244D" w:rsidRDefault="00707158" w:rsidP="004E6845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1 Day from 9AM to 5PM</w:t>
                </w:r>
              </w:p>
            </w:tc>
          </w:sdtContent>
        </w:sdt>
      </w:tr>
    </w:tbl>
    <w:p w:rsidR="0096780E" w:rsidRDefault="00734F62" w:rsidP="00926171">
      <w:pPr>
        <w:pStyle w:val="Heading3"/>
      </w:pPr>
      <w:r>
        <w:t>Course Description</w:t>
      </w:r>
    </w:p>
    <w:sdt>
      <w:sdtPr>
        <w:rPr>
          <w:b/>
        </w:rPr>
        <w:alias w:val="Course Description"/>
        <w:tag w:val="CourseDescription"/>
        <w:id w:val="1145855753"/>
        <w:placeholder>
          <w:docPart w:val="DefaultPlaceholder_1082065158"/>
        </w:placeholder>
      </w:sdtPr>
      <w:sdtEndPr>
        <w:rPr>
          <w:b w:val="0"/>
        </w:rPr>
      </w:sdtEndPr>
      <w:sdtContent>
        <w:p w:rsidR="00294502" w:rsidRDefault="00294502" w:rsidP="00294502">
          <w:pPr>
            <w:framePr w:wrap="around" w:vAnchor="text" w:hAnchor="text" w:y="1"/>
            <w:suppressOverlap/>
          </w:pPr>
          <w:r>
            <w:t xml:space="preserve">Power BI </w:t>
          </w:r>
          <w:r w:rsidR="00707158">
            <w:t xml:space="preserve">Developer-In-A-Day </w:t>
          </w:r>
          <w:r>
            <w:t xml:space="preserve">is an intensive </w:t>
          </w:r>
          <w:r w:rsidR="00707158">
            <w:t>1</w:t>
          </w:r>
          <w:r>
            <w:t xml:space="preserve">-day </w:t>
          </w:r>
          <w:r w:rsidR="00707158">
            <w:t xml:space="preserve">workshop </w:t>
          </w:r>
          <w:r>
            <w:t xml:space="preserve">with hands-on labs designed to get professional software developers up to speed on developing custom software solutions for Power BI. </w:t>
          </w:r>
          <w:r w:rsidR="00707158">
            <w:t xml:space="preserve">It is recommended that </w:t>
          </w:r>
          <w:r>
            <w:t xml:space="preserve">students have </w:t>
          </w:r>
          <w:r w:rsidR="00707158">
            <w:t xml:space="preserve">prior </w:t>
          </w:r>
          <w:r>
            <w:t>experience with Power BI Desktop and the Power BI Service.</w:t>
          </w:r>
        </w:p>
        <w:p w:rsidR="0096780E" w:rsidRDefault="00294502" w:rsidP="00707158">
          <w:pPr>
            <w:framePr w:wrap="around" w:vAnchor="text" w:hAnchor="text" w:y="1"/>
            <w:suppressOverlap/>
          </w:pPr>
          <w:r>
            <w:t xml:space="preserve">The </w:t>
          </w:r>
          <w:r w:rsidR="00707158">
            <w:t>workshop</w:t>
          </w:r>
          <w:r>
            <w:t xml:space="preserve"> examines essential developer extensibility points in the Power BI platform for importing data, </w:t>
          </w:r>
          <w:r w:rsidR="00707158">
            <w:t xml:space="preserve">managing content and embedding </w:t>
          </w:r>
          <w:r>
            <w:t xml:space="preserve">reports and dashboards </w:t>
          </w:r>
          <w:r w:rsidR="00707158">
            <w:t xml:space="preserve">in </w:t>
          </w:r>
          <w:r>
            <w:t xml:space="preserve">custom </w:t>
          </w:r>
          <w:r w:rsidR="00707158">
            <w:t xml:space="preserve">Web </w:t>
          </w:r>
          <w:r>
            <w:t xml:space="preserve">applications. The </w:t>
          </w:r>
          <w:r w:rsidR="00707158">
            <w:t xml:space="preserve">workshop also introduces </w:t>
          </w:r>
          <w:r>
            <w:t>students custom visual</w:t>
          </w:r>
          <w:r w:rsidR="00707158">
            <w:t xml:space="preserve"> development in Power BI</w:t>
          </w:r>
          <w:r>
            <w:t xml:space="preserve"> using Typescript, Node.JS</w:t>
          </w:r>
          <w:r w:rsidR="00707158">
            <w:t xml:space="preserve">, </w:t>
          </w:r>
          <w:r>
            <w:t>Visual Studio Code</w:t>
          </w:r>
          <w:r w:rsidR="00707158">
            <w:t xml:space="preserve"> and the Power BI Developer Tools (version 3). </w:t>
          </w:r>
        </w:p>
      </w:sdtContent>
    </w:sdt>
    <w:p w:rsidR="00734F62" w:rsidRPr="00734F62" w:rsidRDefault="00734F62" w:rsidP="00926171">
      <w:pPr>
        <w:pStyle w:val="Heading3"/>
        <w:rPr>
          <w:rFonts w:ascii="Arial" w:hAnsi="Arial"/>
          <w:color w:val="262626" w:themeColor="text1" w:themeTint="D9"/>
        </w:rPr>
      </w:pPr>
      <w:r w:rsidRPr="00734F62">
        <w:t>Student Prerequisites</w:t>
      </w:r>
    </w:p>
    <w:bookmarkEnd w:id="0"/>
    <w:p w:rsidR="0067169E" w:rsidRDefault="00D960EE" w:rsidP="00020213">
      <w:sdt>
        <w:sdtPr>
          <w:alias w:val="Student Prerequisites"/>
          <w:tag w:val="StudentPrerequisites"/>
          <w:id w:val="978655372"/>
          <w:placeholder>
            <w:docPart w:val="518C9B66406347DE967B3510860FEDB4"/>
          </w:placeholder>
        </w:sdtPr>
        <w:sdtEndPr/>
        <w:sdtContent>
          <w:r w:rsidR="00294502">
            <w:t>Students should have previous experience working with Power BI Desktop and the Power BI Service. Students should also have previous experience programming with JavaScript and C# in Visual Studio.</w:t>
          </w:r>
        </w:sdtContent>
      </w:sdt>
    </w:p>
    <w:sectPr w:rsidR="0067169E" w:rsidSect="00D960EE">
      <w:headerReference w:type="default" r:id="rId13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C2A" w:rsidRDefault="00F97C2A" w:rsidP="002754DA">
      <w:pPr>
        <w:spacing w:before="0" w:after="0"/>
      </w:pPr>
      <w:r>
        <w:separator/>
      </w:r>
    </w:p>
  </w:endnote>
  <w:endnote w:type="continuationSeparator" w:id="0">
    <w:p w:rsidR="00F97C2A" w:rsidRDefault="00F97C2A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C2A" w:rsidRDefault="00F97C2A" w:rsidP="002754DA">
      <w:pPr>
        <w:spacing w:before="0" w:after="0"/>
      </w:pPr>
      <w:r>
        <w:separator/>
      </w:r>
    </w:p>
  </w:footnote>
  <w:footnote w:type="continuationSeparator" w:id="0">
    <w:p w:rsidR="00F97C2A" w:rsidRDefault="00F97C2A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946127D"/>
    <w:multiLevelType w:val="multilevel"/>
    <w:tmpl w:val="A5DEA43E"/>
    <w:numStyleLink w:val="LabStepsTemplate"/>
  </w:abstractNum>
  <w:abstractNum w:abstractNumId="2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06F4C"/>
    <w:multiLevelType w:val="multilevel"/>
    <w:tmpl w:val="A5DEA43E"/>
    <w:styleLink w:val="LabStepsTemplate"/>
    <w:lvl w:ilvl="0">
      <w:start w:val="1"/>
      <w:numFmt w:val="none"/>
      <w:pStyle w:val="LabStepNumbered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abStepLevel2Numbered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5"/>
  </w:num>
  <w:num w:numId="15">
    <w:abstractNumId w:val="0"/>
  </w:num>
  <w:num w:numId="16">
    <w:abstractNumId w:val="7"/>
  </w:num>
  <w:num w:numId="17">
    <w:abstractNumId w:val="3"/>
  </w:num>
  <w:num w:numId="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D89"/>
    <w:rsid w:val="00001862"/>
    <w:rsid w:val="00005435"/>
    <w:rsid w:val="00007EE8"/>
    <w:rsid w:val="000122E1"/>
    <w:rsid w:val="00012AC2"/>
    <w:rsid w:val="0001594C"/>
    <w:rsid w:val="000167FC"/>
    <w:rsid w:val="00020213"/>
    <w:rsid w:val="00023899"/>
    <w:rsid w:val="00023D3A"/>
    <w:rsid w:val="00024303"/>
    <w:rsid w:val="000243F6"/>
    <w:rsid w:val="00026471"/>
    <w:rsid w:val="00030FBC"/>
    <w:rsid w:val="0003165F"/>
    <w:rsid w:val="00033D1B"/>
    <w:rsid w:val="0004225C"/>
    <w:rsid w:val="0004412B"/>
    <w:rsid w:val="00044DE5"/>
    <w:rsid w:val="00051385"/>
    <w:rsid w:val="00060531"/>
    <w:rsid w:val="00074A37"/>
    <w:rsid w:val="00075A5B"/>
    <w:rsid w:val="00075BE6"/>
    <w:rsid w:val="00077CED"/>
    <w:rsid w:val="00080AF8"/>
    <w:rsid w:val="00082C8E"/>
    <w:rsid w:val="0008698B"/>
    <w:rsid w:val="00086B01"/>
    <w:rsid w:val="000879F5"/>
    <w:rsid w:val="0009020D"/>
    <w:rsid w:val="0009241E"/>
    <w:rsid w:val="000A019A"/>
    <w:rsid w:val="000A0BA9"/>
    <w:rsid w:val="000A0FB8"/>
    <w:rsid w:val="000A1049"/>
    <w:rsid w:val="000A1D24"/>
    <w:rsid w:val="000A4D31"/>
    <w:rsid w:val="000A58E2"/>
    <w:rsid w:val="000A5B4F"/>
    <w:rsid w:val="000A7719"/>
    <w:rsid w:val="000B1DF2"/>
    <w:rsid w:val="000B4798"/>
    <w:rsid w:val="000B4FDF"/>
    <w:rsid w:val="000C54C2"/>
    <w:rsid w:val="000D19D2"/>
    <w:rsid w:val="000D1A5B"/>
    <w:rsid w:val="000D1CE4"/>
    <w:rsid w:val="000D6045"/>
    <w:rsid w:val="000D72D8"/>
    <w:rsid w:val="000E4786"/>
    <w:rsid w:val="000F23A7"/>
    <w:rsid w:val="000F6C39"/>
    <w:rsid w:val="00100C38"/>
    <w:rsid w:val="00101565"/>
    <w:rsid w:val="00105081"/>
    <w:rsid w:val="00107527"/>
    <w:rsid w:val="0011020C"/>
    <w:rsid w:val="00110B9C"/>
    <w:rsid w:val="00110EC0"/>
    <w:rsid w:val="00111C5A"/>
    <w:rsid w:val="001128F7"/>
    <w:rsid w:val="00123729"/>
    <w:rsid w:val="00123A37"/>
    <w:rsid w:val="00124B9F"/>
    <w:rsid w:val="00130A70"/>
    <w:rsid w:val="001327AB"/>
    <w:rsid w:val="001329D1"/>
    <w:rsid w:val="00140317"/>
    <w:rsid w:val="00141688"/>
    <w:rsid w:val="00151AD9"/>
    <w:rsid w:val="00151E41"/>
    <w:rsid w:val="0015714F"/>
    <w:rsid w:val="00162568"/>
    <w:rsid w:val="0016348C"/>
    <w:rsid w:val="001635B4"/>
    <w:rsid w:val="001645B9"/>
    <w:rsid w:val="00164A98"/>
    <w:rsid w:val="001657A8"/>
    <w:rsid w:val="0016603A"/>
    <w:rsid w:val="00166BA8"/>
    <w:rsid w:val="001760F5"/>
    <w:rsid w:val="001871D5"/>
    <w:rsid w:val="0019086C"/>
    <w:rsid w:val="00190D86"/>
    <w:rsid w:val="00191770"/>
    <w:rsid w:val="0019249E"/>
    <w:rsid w:val="00193BB4"/>
    <w:rsid w:val="0019408B"/>
    <w:rsid w:val="001969F7"/>
    <w:rsid w:val="00196ACF"/>
    <w:rsid w:val="001A3C36"/>
    <w:rsid w:val="001A415B"/>
    <w:rsid w:val="001A7D3E"/>
    <w:rsid w:val="001B176D"/>
    <w:rsid w:val="001B21F3"/>
    <w:rsid w:val="001B4855"/>
    <w:rsid w:val="001B4D89"/>
    <w:rsid w:val="001B60FC"/>
    <w:rsid w:val="001C262F"/>
    <w:rsid w:val="001C2975"/>
    <w:rsid w:val="001C3C48"/>
    <w:rsid w:val="001D412A"/>
    <w:rsid w:val="001E2DE4"/>
    <w:rsid w:val="001E5FC6"/>
    <w:rsid w:val="001E73CB"/>
    <w:rsid w:val="001E7E79"/>
    <w:rsid w:val="001F35F8"/>
    <w:rsid w:val="001F6F43"/>
    <w:rsid w:val="0020528B"/>
    <w:rsid w:val="0020577E"/>
    <w:rsid w:val="00207F56"/>
    <w:rsid w:val="00212DD4"/>
    <w:rsid w:val="00216298"/>
    <w:rsid w:val="00216FB5"/>
    <w:rsid w:val="0021741F"/>
    <w:rsid w:val="0022021E"/>
    <w:rsid w:val="002243BC"/>
    <w:rsid w:val="00224782"/>
    <w:rsid w:val="00226C32"/>
    <w:rsid w:val="00231D57"/>
    <w:rsid w:val="00234111"/>
    <w:rsid w:val="002376C5"/>
    <w:rsid w:val="00237EBC"/>
    <w:rsid w:val="0024042C"/>
    <w:rsid w:val="00242249"/>
    <w:rsid w:val="00243A3C"/>
    <w:rsid w:val="002525BB"/>
    <w:rsid w:val="002538A5"/>
    <w:rsid w:val="0025498C"/>
    <w:rsid w:val="002646DD"/>
    <w:rsid w:val="00265968"/>
    <w:rsid w:val="002720C2"/>
    <w:rsid w:val="00273F7D"/>
    <w:rsid w:val="002754DA"/>
    <w:rsid w:val="00277964"/>
    <w:rsid w:val="002820B9"/>
    <w:rsid w:val="00284204"/>
    <w:rsid w:val="00286AE4"/>
    <w:rsid w:val="0029358B"/>
    <w:rsid w:val="00294502"/>
    <w:rsid w:val="002A56B2"/>
    <w:rsid w:val="002A678A"/>
    <w:rsid w:val="002A6F34"/>
    <w:rsid w:val="002B3A41"/>
    <w:rsid w:val="002B6B5A"/>
    <w:rsid w:val="002C5CBE"/>
    <w:rsid w:val="002C665E"/>
    <w:rsid w:val="002C7396"/>
    <w:rsid w:val="002D3865"/>
    <w:rsid w:val="002E035E"/>
    <w:rsid w:val="002E19F5"/>
    <w:rsid w:val="002E259F"/>
    <w:rsid w:val="002E4242"/>
    <w:rsid w:val="002E61BD"/>
    <w:rsid w:val="002E66B3"/>
    <w:rsid w:val="002E7CF8"/>
    <w:rsid w:val="002E7DC6"/>
    <w:rsid w:val="002F0689"/>
    <w:rsid w:val="002F2748"/>
    <w:rsid w:val="002F3696"/>
    <w:rsid w:val="002F561F"/>
    <w:rsid w:val="0030388D"/>
    <w:rsid w:val="003071A2"/>
    <w:rsid w:val="00307288"/>
    <w:rsid w:val="00310D38"/>
    <w:rsid w:val="0031341E"/>
    <w:rsid w:val="00316E05"/>
    <w:rsid w:val="0031741B"/>
    <w:rsid w:val="00333042"/>
    <w:rsid w:val="00336BC0"/>
    <w:rsid w:val="003376B2"/>
    <w:rsid w:val="00343757"/>
    <w:rsid w:val="00344F48"/>
    <w:rsid w:val="00356FD5"/>
    <w:rsid w:val="00360EA4"/>
    <w:rsid w:val="00360FED"/>
    <w:rsid w:val="00361340"/>
    <w:rsid w:val="00364378"/>
    <w:rsid w:val="003663F1"/>
    <w:rsid w:val="00367C9B"/>
    <w:rsid w:val="00367D05"/>
    <w:rsid w:val="00377ED2"/>
    <w:rsid w:val="00382BA4"/>
    <w:rsid w:val="00395A79"/>
    <w:rsid w:val="003A04FC"/>
    <w:rsid w:val="003A6D85"/>
    <w:rsid w:val="003B0AF8"/>
    <w:rsid w:val="003B1609"/>
    <w:rsid w:val="003B32F6"/>
    <w:rsid w:val="003B4DA3"/>
    <w:rsid w:val="003B509E"/>
    <w:rsid w:val="003B6B6E"/>
    <w:rsid w:val="003C3ACE"/>
    <w:rsid w:val="003C6F9B"/>
    <w:rsid w:val="003D33F4"/>
    <w:rsid w:val="003D4A36"/>
    <w:rsid w:val="003D513A"/>
    <w:rsid w:val="003D6687"/>
    <w:rsid w:val="003E3149"/>
    <w:rsid w:val="003E37F9"/>
    <w:rsid w:val="003E53A5"/>
    <w:rsid w:val="003E7797"/>
    <w:rsid w:val="003F08AC"/>
    <w:rsid w:val="003F267B"/>
    <w:rsid w:val="003F2EDC"/>
    <w:rsid w:val="003F5593"/>
    <w:rsid w:val="003F5C5B"/>
    <w:rsid w:val="004029E0"/>
    <w:rsid w:val="00414108"/>
    <w:rsid w:val="00414475"/>
    <w:rsid w:val="00420D38"/>
    <w:rsid w:val="004235B5"/>
    <w:rsid w:val="004254E4"/>
    <w:rsid w:val="00427A68"/>
    <w:rsid w:val="0043217E"/>
    <w:rsid w:val="004379A0"/>
    <w:rsid w:val="00445241"/>
    <w:rsid w:val="00445F5C"/>
    <w:rsid w:val="00446B8D"/>
    <w:rsid w:val="004660C5"/>
    <w:rsid w:val="00466E41"/>
    <w:rsid w:val="00473F02"/>
    <w:rsid w:val="00474799"/>
    <w:rsid w:val="00481358"/>
    <w:rsid w:val="004823FB"/>
    <w:rsid w:val="004838B2"/>
    <w:rsid w:val="00493F4C"/>
    <w:rsid w:val="004950E4"/>
    <w:rsid w:val="004A38E6"/>
    <w:rsid w:val="004A6064"/>
    <w:rsid w:val="004A7C45"/>
    <w:rsid w:val="004B106E"/>
    <w:rsid w:val="004B65D4"/>
    <w:rsid w:val="004B75D9"/>
    <w:rsid w:val="004C3EB5"/>
    <w:rsid w:val="004C40D2"/>
    <w:rsid w:val="004C7D6E"/>
    <w:rsid w:val="004D3A39"/>
    <w:rsid w:val="004E1CBF"/>
    <w:rsid w:val="004E3B42"/>
    <w:rsid w:val="004E45B9"/>
    <w:rsid w:val="004E5355"/>
    <w:rsid w:val="004E6845"/>
    <w:rsid w:val="004F0207"/>
    <w:rsid w:val="004F1E4C"/>
    <w:rsid w:val="004F54BD"/>
    <w:rsid w:val="004F721E"/>
    <w:rsid w:val="00502BED"/>
    <w:rsid w:val="00503DDE"/>
    <w:rsid w:val="00504620"/>
    <w:rsid w:val="0050658A"/>
    <w:rsid w:val="0050746C"/>
    <w:rsid w:val="005106D7"/>
    <w:rsid w:val="005115FE"/>
    <w:rsid w:val="00513EAD"/>
    <w:rsid w:val="0051400B"/>
    <w:rsid w:val="00515606"/>
    <w:rsid w:val="00515C63"/>
    <w:rsid w:val="00515E71"/>
    <w:rsid w:val="00521F8E"/>
    <w:rsid w:val="005225F7"/>
    <w:rsid w:val="00525C34"/>
    <w:rsid w:val="00526F58"/>
    <w:rsid w:val="005277DB"/>
    <w:rsid w:val="00527E3B"/>
    <w:rsid w:val="0053226C"/>
    <w:rsid w:val="00534F82"/>
    <w:rsid w:val="00536A2B"/>
    <w:rsid w:val="00536EA7"/>
    <w:rsid w:val="00537866"/>
    <w:rsid w:val="00537C8A"/>
    <w:rsid w:val="00540A9A"/>
    <w:rsid w:val="00541B6F"/>
    <w:rsid w:val="005434AD"/>
    <w:rsid w:val="00551DFA"/>
    <w:rsid w:val="00560F81"/>
    <w:rsid w:val="00563AD4"/>
    <w:rsid w:val="005710D5"/>
    <w:rsid w:val="0057247C"/>
    <w:rsid w:val="00574574"/>
    <w:rsid w:val="00580480"/>
    <w:rsid w:val="0058434C"/>
    <w:rsid w:val="00585089"/>
    <w:rsid w:val="005A0706"/>
    <w:rsid w:val="005A0E17"/>
    <w:rsid w:val="005A0F90"/>
    <w:rsid w:val="005A3A17"/>
    <w:rsid w:val="005A3E02"/>
    <w:rsid w:val="005A4563"/>
    <w:rsid w:val="005A6D5F"/>
    <w:rsid w:val="005B4271"/>
    <w:rsid w:val="005B43F2"/>
    <w:rsid w:val="005B467F"/>
    <w:rsid w:val="005B6168"/>
    <w:rsid w:val="005B6F90"/>
    <w:rsid w:val="005C03B9"/>
    <w:rsid w:val="005C150D"/>
    <w:rsid w:val="005C1BF8"/>
    <w:rsid w:val="005C75AE"/>
    <w:rsid w:val="005D0A9C"/>
    <w:rsid w:val="005D380A"/>
    <w:rsid w:val="005D3854"/>
    <w:rsid w:val="005D3FE5"/>
    <w:rsid w:val="005D74B5"/>
    <w:rsid w:val="005E054A"/>
    <w:rsid w:val="005E0D54"/>
    <w:rsid w:val="005E244D"/>
    <w:rsid w:val="005E2EBD"/>
    <w:rsid w:val="005E31D9"/>
    <w:rsid w:val="005E671E"/>
    <w:rsid w:val="005E79AF"/>
    <w:rsid w:val="005F4432"/>
    <w:rsid w:val="005F745D"/>
    <w:rsid w:val="00601F12"/>
    <w:rsid w:val="00602978"/>
    <w:rsid w:val="006033A7"/>
    <w:rsid w:val="006071B0"/>
    <w:rsid w:val="00612E42"/>
    <w:rsid w:val="00620888"/>
    <w:rsid w:val="00625F0D"/>
    <w:rsid w:val="00626932"/>
    <w:rsid w:val="00626F1E"/>
    <w:rsid w:val="00631176"/>
    <w:rsid w:val="006316FA"/>
    <w:rsid w:val="0063362B"/>
    <w:rsid w:val="00633A5D"/>
    <w:rsid w:val="00636FA1"/>
    <w:rsid w:val="0064582D"/>
    <w:rsid w:val="00650ACD"/>
    <w:rsid w:val="00654F8F"/>
    <w:rsid w:val="006560F2"/>
    <w:rsid w:val="0065615C"/>
    <w:rsid w:val="0066042A"/>
    <w:rsid w:val="006649DB"/>
    <w:rsid w:val="00667328"/>
    <w:rsid w:val="00667B58"/>
    <w:rsid w:val="0067169E"/>
    <w:rsid w:val="0067766A"/>
    <w:rsid w:val="00680F07"/>
    <w:rsid w:val="00681EDD"/>
    <w:rsid w:val="00682781"/>
    <w:rsid w:val="006845CD"/>
    <w:rsid w:val="0069092F"/>
    <w:rsid w:val="0069598A"/>
    <w:rsid w:val="006968E7"/>
    <w:rsid w:val="006A020F"/>
    <w:rsid w:val="006A105B"/>
    <w:rsid w:val="006B07C3"/>
    <w:rsid w:val="006B25FA"/>
    <w:rsid w:val="006B3209"/>
    <w:rsid w:val="006B3E06"/>
    <w:rsid w:val="006B6F43"/>
    <w:rsid w:val="006C0157"/>
    <w:rsid w:val="006C5C78"/>
    <w:rsid w:val="006D15E6"/>
    <w:rsid w:val="006D60C7"/>
    <w:rsid w:val="006D644D"/>
    <w:rsid w:val="006D6990"/>
    <w:rsid w:val="006D71EA"/>
    <w:rsid w:val="006D7FFC"/>
    <w:rsid w:val="006E3BB1"/>
    <w:rsid w:val="006E4EFD"/>
    <w:rsid w:val="006E5188"/>
    <w:rsid w:val="006F13F6"/>
    <w:rsid w:val="006F4D76"/>
    <w:rsid w:val="006F64F9"/>
    <w:rsid w:val="0070089C"/>
    <w:rsid w:val="00707158"/>
    <w:rsid w:val="00711C05"/>
    <w:rsid w:val="00724A8B"/>
    <w:rsid w:val="0072738D"/>
    <w:rsid w:val="007300E8"/>
    <w:rsid w:val="007337AD"/>
    <w:rsid w:val="00734F62"/>
    <w:rsid w:val="00737FD5"/>
    <w:rsid w:val="00740261"/>
    <w:rsid w:val="00740358"/>
    <w:rsid w:val="007442CF"/>
    <w:rsid w:val="00746AAF"/>
    <w:rsid w:val="00746F3A"/>
    <w:rsid w:val="00747129"/>
    <w:rsid w:val="007508E5"/>
    <w:rsid w:val="00754D76"/>
    <w:rsid w:val="00756C10"/>
    <w:rsid w:val="0075725E"/>
    <w:rsid w:val="007600AD"/>
    <w:rsid w:val="00761444"/>
    <w:rsid w:val="0076162E"/>
    <w:rsid w:val="0076179B"/>
    <w:rsid w:val="0076526D"/>
    <w:rsid w:val="007702A3"/>
    <w:rsid w:val="00770735"/>
    <w:rsid w:val="0077405C"/>
    <w:rsid w:val="00793CDB"/>
    <w:rsid w:val="007A2E8C"/>
    <w:rsid w:val="007A32E6"/>
    <w:rsid w:val="007A3D0E"/>
    <w:rsid w:val="007A6FDB"/>
    <w:rsid w:val="007A7B3A"/>
    <w:rsid w:val="007B63AE"/>
    <w:rsid w:val="007B648F"/>
    <w:rsid w:val="007C0888"/>
    <w:rsid w:val="007C2243"/>
    <w:rsid w:val="007C5EF6"/>
    <w:rsid w:val="007D1FC9"/>
    <w:rsid w:val="007D3284"/>
    <w:rsid w:val="007D5BC6"/>
    <w:rsid w:val="007D68F0"/>
    <w:rsid w:val="007E240B"/>
    <w:rsid w:val="007E331F"/>
    <w:rsid w:val="007F2CD4"/>
    <w:rsid w:val="007F6631"/>
    <w:rsid w:val="007F6E37"/>
    <w:rsid w:val="0080252D"/>
    <w:rsid w:val="00810A8E"/>
    <w:rsid w:val="00810CEB"/>
    <w:rsid w:val="00811327"/>
    <w:rsid w:val="00812AF5"/>
    <w:rsid w:val="008169DE"/>
    <w:rsid w:val="00822505"/>
    <w:rsid w:val="00825AC7"/>
    <w:rsid w:val="00826FF7"/>
    <w:rsid w:val="0082729D"/>
    <w:rsid w:val="0083029D"/>
    <w:rsid w:val="00830A82"/>
    <w:rsid w:val="00841F3B"/>
    <w:rsid w:val="00845FAD"/>
    <w:rsid w:val="00846FB3"/>
    <w:rsid w:val="008530CC"/>
    <w:rsid w:val="008565B5"/>
    <w:rsid w:val="00856645"/>
    <w:rsid w:val="00865AE4"/>
    <w:rsid w:val="008666F6"/>
    <w:rsid w:val="0086681C"/>
    <w:rsid w:val="00867864"/>
    <w:rsid w:val="0087347C"/>
    <w:rsid w:val="008743F8"/>
    <w:rsid w:val="00874A96"/>
    <w:rsid w:val="00874C1B"/>
    <w:rsid w:val="0087778C"/>
    <w:rsid w:val="00880606"/>
    <w:rsid w:val="008815C4"/>
    <w:rsid w:val="00881D69"/>
    <w:rsid w:val="00882143"/>
    <w:rsid w:val="00893C82"/>
    <w:rsid w:val="008943B0"/>
    <w:rsid w:val="008A1B16"/>
    <w:rsid w:val="008A2BA0"/>
    <w:rsid w:val="008A348F"/>
    <w:rsid w:val="008A5242"/>
    <w:rsid w:val="008A7318"/>
    <w:rsid w:val="008B697B"/>
    <w:rsid w:val="008C1C05"/>
    <w:rsid w:val="008D054E"/>
    <w:rsid w:val="008D0899"/>
    <w:rsid w:val="008D1499"/>
    <w:rsid w:val="008D261C"/>
    <w:rsid w:val="008D30B0"/>
    <w:rsid w:val="008D7F27"/>
    <w:rsid w:val="008E1CE8"/>
    <w:rsid w:val="008E3F36"/>
    <w:rsid w:val="008F067A"/>
    <w:rsid w:val="008F382A"/>
    <w:rsid w:val="00900B77"/>
    <w:rsid w:val="00902AF9"/>
    <w:rsid w:val="00903B98"/>
    <w:rsid w:val="00907F31"/>
    <w:rsid w:val="00913391"/>
    <w:rsid w:val="00914AF3"/>
    <w:rsid w:val="00915783"/>
    <w:rsid w:val="00915A59"/>
    <w:rsid w:val="00916491"/>
    <w:rsid w:val="0091656E"/>
    <w:rsid w:val="00922789"/>
    <w:rsid w:val="00925E86"/>
    <w:rsid w:val="00926171"/>
    <w:rsid w:val="00926E86"/>
    <w:rsid w:val="009400F5"/>
    <w:rsid w:val="009422EE"/>
    <w:rsid w:val="00944282"/>
    <w:rsid w:val="00946C38"/>
    <w:rsid w:val="0095054D"/>
    <w:rsid w:val="0095110D"/>
    <w:rsid w:val="009537AB"/>
    <w:rsid w:val="00954027"/>
    <w:rsid w:val="00955BB0"/>
    <w:rsid w:val="00961E9A"/>
    <w:rsid w:val="00963669"/>
    <w:rsid w:val="0096384D"/>
    <w:rsid w:val="00964D48"/>
    <w:rsid w:val="00964D6A"/>
    <w:rsid w:val="00964DF1"/>
    <w:rsid w:val="00965C23"/>
    <w:rsid w:val="0096780E"/>
    <w:rsid w:val="009753EF"/>
    <w:rsid w:val="00975A95"/>
    <w:rsid w:val="009840CD"/>
    <w:rsid w:val="00984AF3"/>
    <w:rsid w:val="00987490"/>
    <w:rsid w:val="00990EBF"/>
    <w:rsid w:val="00992161"/>
    <w:rsid w:val="00992E8C"/>
    <w:rsid w:val="009952AA"/>
    <w:rsid w:val="009A1F85"/>
    <w:rsid w:val="009A4661"/>
    <w:rsid w:val="009A5818"/>
    <w:rsid w:val="009A7392"/>
    <w:rsid w:val="009B23CD"/>
    <w:rsid w:val="009B31E6"/>
    <w:rsid w:val="009B6E72"/>
    <w:rsid w:val="009C016D"/>
    <w:rsid w:val="009C45E3"/>
    <w:rsid w:val="009C6E7B"/>
    <w:rsid w:val="009D22E7"/>
    <w:rsid w:val="009E2AD2"/>
    <w:rsid w:val="009E4D13"/>
    <w:rsid w:val="009E55BD"/>
    <w:rsid w:val="009E7069"/>
    <w:rsid w:val="009F081A"/>
    <w:rsid w:val="009F5F93"/>
    <w:rsid w:val="009F7844"/>
    <w:rsid w:val="00A0452E"/>
    <w:rsid w:val="00A05D85"/>
    <w:rsid w:val="00A070BA"/>
    <w:rsid w:val="00A10074"/>
    <w:rsid w:val="00A10BF8"/>
    <w:rsid w:val="00A12CB5"/>
    <w:rsid w:val="00A136DF"/>
    <w:rsid w:val="00A1596D"/>
    <w:rsid w:val="00A15C8C"/>
    <w:rsid w:val="00A15EB7"/>
    <w:rsid w:val="00A2430F"/>
    <w:rsid w:val="00A25FC5"/>
    <w:rsid w:val="00A27676"/>
    <w:rsid w:val="00A3093C"/>
    <w:rsid w:val="00A30C18"/>
    <w:rsid w:val="00A31B0D"/>
    <w:rsid w:val="00A3246C"/>
    <w:rsid w:val="00A36AE5"/>
    <w:rsid w:val="00A4040A"/>
    <w:rsid w:val="00A41C54"/>
    <w:rsid w:val="00A43534"/>
    <w:rsid w:val="00A4394E"/>
    <w:rsid w:val="00A46E44"/>
    <w:rsid w:val="00A53017"/>
    <w:rsid w:val="00A5490F"/>
    <w:rsid w:val="00A55B37"/>
    <w:rsid w:val="00A55EA3"/>
    <w:rsid w:val="00A61CEC"/>
    <w:rsid w:val="00A62AFF"/>
    <w:rsid w:val="00A62F19"/>
    <w:rsid w:val="00A6472F"/>
    <w:rsid w:val="00A65421"/>
    <w:rsid w:val="00A656D0"/>
    <w:rsid w:val="00A66755"/>
    <w:rsid w:val="00A7138A"/>
    <w:rsid w:val="00A73931"/>
    <w:rsid w:val="00A75EDD"/>
    <w:rsid w:val="00A778B5"/>
    <w:rsid w:val="00A811F8"/>
    <w:rsid w:val="00A8426F"/>
    <w:rsid w:val="00A95AE3"/>
    <w:rsid w:val="00A967E1"/>
    <w:rsid w:val="00AA081D"/>
    <w:rsid w:val="00AA1C5E"/>
    <w:rsid w:val="00AA3CD8"/>
    <w:rsid w:val="00AA532B"/>
    <w:rsid w:val="00AA72CD"/>
    <w:rsid w:val="00AA7D0B"/>
    <w:rsid w:val="00AC7B60"/>
    <w:rsid w:val="00AD0123"/>
    <w:rsid w:val="00AD3847"/>
    <w:rsid w:val="00AD5AEB"/>
    <w:rsid w:val="00AD7CDF"/>
    <w:rsid w:val="00AE03EB"/>
    <w:rsid w:val="00AE310E"/>
    <w:rsid w:val="00AE41AD"/>
    <w:rsid w:val="00AE7CC3"/>
    <w:rsid w:val="00AF2844"/>
    <w:rsid w:val="00AF4F9B"/>
    <w:rsid w:val="00AF5690"/>
    <w:rsid w:val="00AF5EB1"/>
    <w:rsid w:val="00B000BC"/>
    <w:rsid w:val="00B002BC"/>
    <w:rsid w:val="00B01316"/>
    <w:rsid w:val="00B04598"/>
    <w:rsid w:val="00B04FE4"/>
    <w:rsid w:val="00B26D74"/>
    <w:rsid w:val="00B35FEB"/>
    <w:rsid w:val="00B37760"/>
    <w:rsid w:val="00B410F6"/>
    <w:rsid w:val="00B417AE"/>
    <w:rsid w:val="00B41FC2"/>
    <w:rsid w:val="00B475CD"/>
    <w:rsid w:val="00B543BD"/>
    <w:rsid w:val="00B56241"/>
    <w:rsid w:val="00B56C9C"/>
    <w:rsid w:val="00B56FFC"/>
    <w:rsid w:val="00B60011"/>
    <w:rsid w:val="00B6418B"/>
    <w:rsid w:val="00B67AA1"/>
    <w:rsid w:val="00B7645C"/>
    <w:rsid w:val="00B80925"/>
    <w:rsid w:val="00B80E99"/>
    <w:rsid w:val="00B80F8D"/>
    <w:rsid w:val="00B815CE"/>
    <w:rsid w:val="00B838CD"/>
    <w:rsid w:val="00B83FEC"/>
    <w:rsid w:val="00B84304"/>
    <w:rsid w:val="00B868C4"/>
    <w:rsid w:val="00B86CD3"/>
    <w:rsid w:val="00B8777E"/>
    <w:rsid w:val="00B929C1"/>
    <w:rsid w:val="00B95116"/>
    <w:rsid w:val="00BA2ABA"/>
    <w:rsid w:val="00BA332D"/>
    <w:rsid w:val="00BA7ACC"/>
    <w:rsid w:val="00BB1A25"/>
    <w:rsid w:val="00BB42DB"/>
    <w:rsid w:val="00BB7A5A"/>
    <w:rsid w:val="00BC1206"/>
    <w:rsid w:val="00BC22EE"/>
    <w:rsid w:val="00BC2C68"/>
    <w:rsid w:val="00BC4820"/>
    <w:rsid w:val="00BC5D3B"/>
    <w:rsid w:val="00BC7688"/>
    <w:rsid w:val="00BE0B5C"/>
    <w:rsid w:val="00BE20E7"/>
    <w:rsid w:val="00BE2A4A"/>
    <w:rsid w:val="00BE35E6"/>
    <w:rsid w:val="00BE5EE7"/>
    <w:rsid w:val="00BF41DA"/>
    <w:rsid w:val="00BF4AAD"/>
    <w:rsid w:val="00C04828"/>
    <w:rsid w:val="00C07406"/>
    <w:rsid w:val="00C104C6"/>
    <w:rsid w:val="00C11277"/>
    <w:rsid w:val="00C20414"/>
    <w:rsid w:val="00C25EDA"/>
    <w:rsid w:val="00C30E56"/>
    <w:rsid w:val="00C3211E"/>
    <w:rsid w:val="00C32B11"/>
    <w:rsid w:val="00C33D09"/>
    <w:rsid w:val="00C34D0A"/>
    <w:rsid w:val="00C37877"/>
    <w:rsid w:val="00C37A3E"/>
    <w:rsid w:val="00C4191F"/>
    <w:rsid w:val="00C44632"/>
    <w:rsid w:val="00C5207C"/>
    <w:rsid w:val="00C53882"/>
    <w:rsid w:val="00C5562B"/>
    <w:rsid w:val="00C57BDF"/>
    <w:rsid w:val="00C62D6E"/>
    <w:rsid w:val="00C637AD"/>
    <w:rsid w:val="00C642C3"/>
    <w:rsid w:val="00C65307"/>
    <w:rsid w:val="00C70683"/>
    <w:rsid w:val="00C70D2F"/>
    <w:rsid w:val="00C80803"/>
    <w:rsid w:val="00C80B2F"/>
    <w:rsid w:val="00C81CBC"/>
    <w:rsid w:val="00C847ED"/>
    <w:rsid w:val="00C859B1"/>
    <w:rsid w:val="00C9096A"/>
    <w:rsid w:val="00C91B11"/>
    <w:rsid w:val="00C92678"/>
    <w:rsid w:val="00C93E0C"/>
    <w:rsid w:val="00C95D81"/>
    <w:rsid w:val="00C97674"/>
    <w:rsid w:val="00CA36C0"/>
    <w:rsid w:val="00CB4B74"/>
    <w:rsid w:val="00CB7A9C"/>
    <w:rsid w:val="00CB7CC1"/>
    <w:rsid w:val="00CD0AD0"/>
    <w:rsid w:val="00CD10A1"/>
    <w:rsid w:val="00CD3699"/>
    <w:rsid w:val="00CD4C0E"/>
    <w:rsid w:val="00CD69E8"/>
    <w:rsid w:val="00CE06E7"/>
    <w:rsid w:val="00CE155F"/>
    <w:rsid w:val="00CE196B"/>
    <w:rsid w:val="00CF0D9B"/>
    <w:rsid w:val="00D057EA"/>
    <w:rsid w:val="00D06E76"/>
    <w:rsid w:val="00D12B10"/>
    <w:rsid w:val="00D1320B"/>
    <w:rsid w:val="00D14A12"/>
    <w:rsid w:val="00D15FEC"/>
    <w:rsid w:val="00D33840"/>
    <w:rsid w:val="00D3469C"/>
    <w:rsid w:val="00D35646"/>
    <w:rsid w:val="00D40196"/>
    <w:rsid w:val="00D44718"/>
    <w:rsid w:val="00D47068"/>
    <w:rsid w:val="00D50509"/>
    <w:rsid w:val="00D56B22"/>
    <w:rsid w:val="00D618EE"/>
    <w:rsid w:val="00D63F0C"/>
    <w:rsid w:val="00D6413D"/>
    <w:rsid w:val="00D64974"/>
    <w:rsid w:val="00D64E0E"/>
    <w:rsid w:val="00D66469"/>
    <w:rsid w:val="00D733B9"/>
    <w:rsid w:val="00D76770"/>
    <w:rsid w:val="00D76C21"/>
    <w:rsid w:val="00D76C7A"/>
    <w:rsid w:val="00D8031B"/>
    <w:rsid w:val="00D8101B"/>
    <w:rsid w:val="00D8227E"/>
    <w:rsid w:val="00D84676"/>
    <w:rsid w:val="00D84A2F"/>
    <w:rsid w:val="00D8754C"/>
    <w:rsid w:val="00D90C70"/>
    <w:rsid w:val="00D92006"/>
    <w:rsid w:val="00D950CC"/>
    <w:rsid w:val="00D960EE"/>
    <w:rsid w:val="00D966CF"/>
    <w:rsid w:val="00D97000"/>
    <w:rsid w:val="00D97470"/>
    <w:rsid w:val="00DA442B"/>
    <w:rsid w:val="00DA6D71"/>
    <w:rsid w:val="00DB0DCA"/>
    <w:rsid w:val="00DB1ED6"/>
    <w:rsid w:val="00DB4E55"/>
    <w:rsid w:val="00DB7D01"/>
    <w:rsid w:val="00DC2A0F"/>
    <w:rsid w:val="00DC2AFF"/>
    <w:rsid w:val="00DD144D"/>
    <w:rsid w:val="00DD1790"/>
    <w:rsid w:val="00DD3876"/>
    <w:rsid w:val="00DD40A9"/>
    <w:rsid w:val="00DD5F52"/>
    <w:rsid w:val="00DD7D6E"/>
    <w:rsid w:val="00DE04F2"/>
    <w:rsid w:val="00DE4321"/>
    <w:rsid w:val="00DE5625"/>
    <w:rsid w:val="00DE58D9"/>
    <w:rsid w:val="00DF0141"/>
    <w:rsid w:val="00DF0E38"/>
    <w:rsid w:val="00DF4FA8"/>
    <w:rsid w:val="00E056FD"/>
    <w:rsid w:val="00E07AF0"/>
    <w:rsid w:val="00E11B4C"/>
    <w:rsid w:val="00E13222"/>
    <w:rsid w:val="00E132BC"/>
    <w:rsid w:val="00E13826"/>
    <w:rsid w:val="00E13CCE"/>
    <w:rsid w:val="00E15736"/>
    <w:rsid w:val="00E177CD"/>
    <w:rsid w:val="00E2013A"/>
    <w:rsid w:val="00E226CF"/>
    <w:rsid w:val="00E22CFC"/>
    <w:rsid w:val="00E338DA"/>
    <w:rsid w:val="00E36698"/>
    <w:rsid w:val="00E42402"/>
    <w:rsid w:val="00E45125"/>
    <w:rsid w:val="00E47004"/>
    <w:rsid w:val="00E51A44"/>
    <w:rsid w:val="00E52656"/>
    <w:rsid w:val="00E528FF"/>
    <w:rsid w:val="00E53802"/>
    <w:rsid w:val="00E5749D"/>
    <w:rsid w:val="00E57901"/>
    <w:rsid w:val="00E60B87"/>
    <w:rsid w:val="00E63EB2"/>
    <w:rsid w:val="00E75B30"/>
    <w:rsid w:val="00E800BF"/>
    <w:rsid w:val="00E816DC"/>
    <w:rsid w:val="00E82661"/>
    <w:rsid w:val="00E90829"/>
    <w:rsid w:val="00E95F93"/>
    <w:rsid w:val="00EA0CC6"/>
    <w:rsid w:val="00EA14CB"/>
    <w:rsid w:val="00EB0E93"/>
    <w:rsid w:val="00EB1314"/>
    <w:rsid w:val="00EB55DB"/>
    <w:rsid w:val="00EC02AD"/>
    <w:rsid w:val="00EC15A4"/>
    <w:rsid w:val="00EC19A9"/>
    <w:rsid w:val="00EC76B0"/>
    <w:rsid w:val="00EC7D91"/>
    <w:rsid w:val="00ED1A11"/>
    <w:rsid w:val="00EE51CF"/>
    <w:rsid w:val="00EE7A35"/>
    <w:rsid w:val="00EF0B37"/>
    <w:rsid w:val="00EF4E45"/>
    <w:rsid w:val="00F01E95"/>
    <w:rsid w:val="00F0296E"/>
    <w:rsid w:val="00F06478"/>
    <w:rsid w:val="00F10C41"/>
    <w:rsid w:val="00F17A8F"/>
    <w:rsid w:val="00F20795"/>
    <w:rsid w:val="00F218A1"/>
    <w:rsid w:val="00F21A30"/>
    <w:rsid w:val="00F22470"/>
    <w:rsid w:val="00F2656E"/>
    <w:rsid w:val="00F276BD"/>
    <w:rsid w:val="00F34FD2"/>
    <w:rsid w:val="00F36773"/>
    <w:rsid w:val="00F43BFB"/>
    <w:rsid w:val="00F45143"/>
    <w:rsid w:val="00F4538F"/>
    <w:rsid w:val="00F45ADA"/>
    <w:rsid w:val="00F47ED8"/>
    <w:rsid w:val="00F5138E"/>
    <w:rsid w:val="00F52DED"/>
    <w:rsid w:val="00F56CD2"/>
    <w:rsid w:val="00F577F9"/>
    <w:rsid w:val="00F62F1C"/>
    <w:rsid w:val="00F64CF9"/>
    <w:rsid w:val="00F7012A"/>
    <w:rsid w:val="00F722ED"/>
    <w:rsid w:val="00F72607"/>
    <w:rsid w:val="00F73ACD"/>
    <w:rsid w:val="00F73E2A"/>
    <w:rsid w:val="00F81029"/>
    <w:rsid w:val="00F81057"/>
    <w:rsid w:val="00F83071"/>
    <w:rsid w:val="00F84B8D"/>
    <w:rsid w:val="00F852FD"/>
    <w:rsid w:val="00F938D8"/>
    <w:rsid w:val="00F97144"/>
    <w:rsid w:val="00F97C2A"/>
    <w:rsid w:val="00FA32F9"/>
    <w:rsid w:val="00FA3EB4"/>
    <w:rsid w:val="00FA3EFB"/>
    <w:rsid w:val="00FA5E15"/>
    <w:rsid w:val="00FB07B8"/>
    <w:rsid w:val="00FB0EA1"/>
    <w:rsid w:val="00FB16F8"/>
    <w:rsid w:val="00FB3A53"/>
    <w:rsid w:val="00FB3F0A"/>
    <w:rsid w:val="00FB59A7"/>
    <w:rsid w:val="00FC00E1"/>
    <w:rsid w:val="00FC5125"/>
    <w:rsid w:val="00FC79BD"/>
    <w:rsid w:val="00FD1B1D"/>
    <w:rsid w:val="00FD1FA2"/>
    <w:rsid w:val="00FD39F3"/>
    <w:rsid w:val="00FE0728"/>
    <w:rsid w:val="00FE3803"/>
    <w:rsid w:val="00FE5CB2"/>
    <w:rsid w:val="00FF2E8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2E484360-B08D-4188-9F44-9A068B6C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C3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C3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946C3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C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3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946C3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6C3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46C3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3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46C3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946C3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46C3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46C3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C3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946C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6C3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46C3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46C3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946C3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46C3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46C38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946C3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946C38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946C3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946C3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946C3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6C3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946C3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46C3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946C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46C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946C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946C3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946C3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946C3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946C38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946C38"/>
    <w:pPr>
      <w:numPr>
        <w:numId w:val="18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946C3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46C38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946C3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46C3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946C3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946C3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946C3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946C38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946C38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6C38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946C3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946C3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946C38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6C38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946C3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946C3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946C38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46C38"/>
    <w:rPr>
      <w:b/>
    </w:rPr>
  </w:style>
  <w:style w:type="paragraph" w:customStyle="1" w:styleId="LabStepTableParagraph">
    <w:name w:val="Lab Step Table Paragraph"/>
    <w:basedOn w:val="LabStepNumbered"/>
    <w:qFormat/>
    <w:rsid w:val="00946C38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C3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946C3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6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3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3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6C3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946C3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946C38"/>
    <w:pPr>
      <w:spacing w:before="240"/>
    </w:pPr>
  </w:style>
  <w:style w:type="paragraph" w:customStyle="1" w:styleId="SlidesNotes">
    <w:name w:val="Slides Notes"/>
    <w:basedOn w:val="Normal"/>
    <w:qFormat/>
    <w:rsid w:val="00946C38"/>
    <w:pPr>
      <w:spacing w:before="240"/>
    </w:pPr>
  </w:style>
  <w:style w:type="character" w:styleId="Strong">
    <w:name w:val="Strong"/>
    <w:basedOn w:val="DefaultParagraphFont"/>
    <w:uiPriority w:val="22"/>
    <w:qFormat/>
    <w:rsid w:val="00946C3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946C3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C3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946C3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qFormat/>
    <w:rsid w:val="00946C3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946C3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qFormat/>
    <w:rsid w:val="00946C38"/>
    <w:rPr>
      <w:sz w:val="18"/>
    </w:rPr>
  </w:style>
  <w:style w:type="paragraph" w:customStyle="1" w:styleId="LegalHeader">
    <w:name w:val="Legal Header"/>
    <w:basedOn w:val="Normal"/>
    <w:qFormat/>
    <w:rsid w:val="00946C3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qFormat/>
    <w:rsid w:val="00946C3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946C3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946C3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946C38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B83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ollo\Apollo\Apollo\Resources\CptCourseM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6A8BB-66DF-4FAD-910B-0CAC664DCCEE}"/>
      </w:docPartPr>
      <w:docPartBody>
        <w:p w:rsidR="00257A38" w:rsidRDefault="00014174">
          <w:r w:rsidRPr="00C27F2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9C58-1EAE-4167-A4A7-4014977F095A}"/>
      </w:docPartPr>
      <w:docPartBody>
        <w:p w:rsidR="00A65C62" w:rsidRDefault="00B764F0">
          <w:r w:rsidRPr="00BC4D1A">
            <w:rPr>
              <w:rStyle w:val="PlaceholderText"/>
            </w:rPr>
            <w:t>Choose an item.</w:t>
          </w:r>
        </w:p>
      </w:docPartBody>
    </w:docPart>
    <w:docPart>
      <w:docPartPr>
        <w:name w:val="518C9B66406347DE967B3510860F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DFC0-6D31-4B3B-A179-5DB08A430832}"/>
      </w:docPartPr>
      <w:docPartBody>
        <w:p w:rsidR="00CB3705" w:rsidRDefault="00CB3705" w:rsidP="00281851">
          <w:pPr>
            <w:pStyle w:val="518C9B66406347DE967B3510860FEDB4"/>
          </w:pPr>
          <w:r w:rsidRPr="0067169E">
            <w:t>Attendees should have a solid technical background and comfort level working with complex systems such as Windows Server, Active Directory, Internet Information Services (IIS) and SQL Server. Prior experience with SharePoint is highly recommended</w:t>
          </w:r>
          <w:r w:rsidRPr="00466E41"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174"/>
    <w:rsid w:val="00014174"/>
    <w:rsid w:val="00017155"/>
    <w:rsid w:val="000E21E2"/>
    <w:rsid w:val="001309BC"/>
    <w:rsid w:val="00166075"/>
    <w:rsid w:val="00224AC9"/>
    <w:rsid w:val="0022524E"/>
    <w:rsid w:val="00257A38"/>
    <w:rsid w:val="00281851"/>
    <w:rsid w:val="002C2100"/>
    <w:rsid w:val="00441851"/>
    <w:rsid w:val="00453BF4"/>
    <w:rsid w:val="00485428"/>
    <w:rsid w:val="006036D7"/>
    <w:rsid w:val="00730437"/>
    <w:rsid w:val="00792C64"/>
    <w:rsid w:val="00840D9B"/>
    <w:rsid w:val="00925704"/>
    <w:rsid w:val="00963303"/>
    <w:rsid w:val="0097436F"/>
    <w:rsid w:val="009B1109"/>
    <w:rsid w:val="00A65C62"/>
    <w:rsid w:val="00AF3EF8"/>
    <w:rsid w:val="00B33FD4"/>
    <w:rsid w:val="00B764F0"/>
    <w:rsid w:val="00BB05DA"/>
    <w:rsid w:val="00C16F8F"/>
    <w:rsid w:val="00C32683"/>
    <w:rsid w:val="00C576BA"/>
    <w:rsid w:val="00CA6453"/>
    <w:rsid w:val="00CB3705"/>
    <w:rsid w:val="00DA4055"/>
    <w:rsid w:val="00DD7FBD"/>
    <w:rsid w:val="00EB5D37"/>
    <w:rsid w:val="00EE6ECD"/>
    <w:rsid w:val="00F01FD5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705"/>
    <w:rPr>
      <w:color w:val="808080"/>
    </w:rPr>
  </w:style>
  <w:style w:type="paragraph" w:customStyle="1" w:styleId="E6076DCD9BAC4646BEF60E9164CBE900">
    <w:name w:val="E6076DCD9BAC4646BEF60E9164CBE900"/>
    <w:rsid w:val="00014174"/>
  </w:style>
  <w:style w:type="paragraph" w:customStyle="1" w:styleId="BF68842B36714C6BB4A19DE4A60C4170">
    <w:name w:val="BF68842B36714C6BB4A19DE4A60C4170"/>
    <w:rsid w:val="00014174"/>
  </w:style>
  <w:style w:type="paragraph" w:customStyle="1" w:styleId="518C9B66406347DE967B3510860FEDB4">
    <w:name w:val="518C9B66406347DE967B3510860FEDB4"/>
    <w:rsid w:val="002818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82448-F0AF-42AB-A415-EDD2865B8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C03B3C70-8105-40C8-BFC4-4CF9A1AF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249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Critical Path Training</vt:lpstr>
    </vt:vector>
  </TitlesOfParts>
  <Company>Critical Path Training, LLC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Critical Path Training</dc:title>
  <dc:creator>Andrew Connell</dc:creator>
  <cp:lastModifiedBy>Ted Pattison</cp:lastModifiedBy>
  <cp:revision>374</cp:revision>
  <cp:lastPrinted>2009-08-12T16:30:00Z</cp:lastPrinted>
  <dcterms:created xsi:type="dcterms:W3CDTF">2011-12-09T12:27:00Z</dcterms:created>
  <dcterms:modified xsi:type="dcterms:W3CDTF">2019-06-07T02:43:00Z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