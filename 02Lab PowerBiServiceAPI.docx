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C9A004" w14:textId="77777777" w:rsidR="00FD22F9" w:rsidRPr="00C47A6B" w:rsidRDefault="00FD22F9" w:rsidP="00FD22F9">
      <w:pPr>
        <w:pStyle w:val="Heading2"/>
        <w:rPr>
          <w:b/>
        </w:rPr>
      </w:pPr>
      <w:r>
        <w:t>Developing with the Power BI Service API</w:t>
      </w:r>
    </w:p>
    <w:p w14:paraId="270CAF51" w14:textId="72B3E717" w:rsidR="00FD22F9" w:rsidRDefault="00FD22F9" w:rsidP="00FD22F9">
      <w:pPr>
        <w:pStyle w:val="LabExerciseText"/>
        <w:rPr>
          <w:sz w:val="20"/>
          <w:szCs w:val="20"/>
        </w:rPr>
      </w:pPr>
      <w:r>
        <w:rPr>
          <w:b/>
          <w:sz w:val="20"/>
          <w:szCs w:val="20"/>
        </w:rPr>
        <w:t>Setup Time</w:t>
      </w:r>
      <w:r>
        <w:rPr>
          <w:sz w:val="20"/>
          <w:szCs w:val="20"/>
        </w:rPr>
        <w:t xml:space="preserve">: </w:t>
      </w:r>
      <w:r w:rsidR="00CA581D">
        <w:rPr>
          <w:sz w:val="20"/>
          <w:szCs w:val="20"/>
        </w:rPr>
        <w:t>6</w:t>
      </w:r>
      <w:r>
        <w:rPr>
          <w:sz w:val="20"/>
          <w:szCs w:val="20"/>
        </w:rPr>
        <w:t>0 minutes</w:t>
      </w:r>
    </w:p>
    <w:p w14:paraId="2CAE858D" w14:textId="102B50D9" w:rsidR="00FD22F9" w:rsidRPr="003E71C8" w:rsidRDefault="00FD22F9" w:rsidP="00FD22F9">
      <w:pPr>
        <w:pStyle w:val="LabExerciseText"/>
        <w:rPr>
          <w:sz w:val="20"/>
          <w:szCs w:val="20"/>
        </w:rPr>
      </w:pPr>
      <w:r w:rsidRPr="003E71C8">
        <w:rPr>
          <w:b/>
          <w:sz w:val="20"/>
          <w:szCs w:val="20"/>
        </w:rPr>
        <w:t>Lab Folder</w:t>
      </w:r>
      <w:r w:rsidRPr="003E71C8">
        <w:rPr>
          <w:sz w:val="20"/>
          <w:szCs w:val="20"/>
        </w:rPr>
        <w:t>: C:\Student\Modules\</w:t>
      </w:r>
      <w:r w:rsidR="004750A7" w:rsidRPr="004750A7">
        <w:rPr>
          <w:sz w:val="20"/>
          <w:szCs w:val="20"/>
        </w:rPr>
        <w:t>02_PowerBiServiceAPI</w:t>
      </w:r>
      <w:r w:rsidRPr="003E71C8">
        <w:rPr>
          <w:sz w:val="20"/>
          <w:szCs w:val="20"/>
        </w:rPr>
        <w:t>\Lab</w:t>
      </w:r>
    </w:p>
    <w:p w14:paraId="3E4644DE" w14:textId="78CA89EC" w:rsidR="00FD22F9" w:rsidRPr="00DD2A20" w:rsidRDefault="00FD22F9" w:rsidP="00FD22F9">
      <w:pPr>
        <w:pStyle w:val="LabExerciseText"/>
        <w:rPr>
          <w:sz w:val="20"/>
          <w:szCs w:val="20"/>
        </w:rPr>
      </w:pPr>
      <w:r>
        <w:rPr>
          <w:b/>
          <w:sz w:val="20"/>
          <w:szCs w:val="20"/>
        </w:rPr>
        <w:t>Overview</w:t>
      </w:r>
      <w:r>
        <w:rPr>
          <w:sz w:val="20"/>
          <w:szCs w:val="20"/>
        </w:rPr>
        <w:t xml:space="preserve">: In this lab, you will </w:t>
      </w:r>
      <w:r w:rsidR="00AF726A">
        <w:rPr>
          <w:sz w:val="20"/>
          <w:szCs w:val="20"/>
        </w:rPr>
        <w:t xml:space="preserve">create three different C# console applications which will allow you to experiment with the various ways in which you can authenticate and acquire access tokens from Azure Active Directory. You will learn how to register Azure AD applications by hand in the Azure portal </w:t>
      </w:r>
      <w:r w:rsidR="00DE3853">
        <w:rPr>
          <w:sz w:val="20"/>
          <w:szCs w:val="20"/>
        </w:rPr>
        <w:t xml:space="preserve">and </w:t>
      </w:r>
      <w:r w:rsidR="00AF726A">
        <w:rPr>
          <w:sz w:val="20"/>
          <w:szCs w:val="20"/>
        </w:rPr>
        <w:t xml:space="preserve">by using PowerShell scripts. Along the way, you will also gain experience authenticating and acquiring access tokens </w:t>
      </w:r>
      <w:r w:rsidR="00DE3853">
        <w:rPr>
          <w:sz w:val="20"/>
          <w:szCs w:val="20"/>
        </w:rPr>
        <w:t xml:space="preserve">using </w:t>
      </w:r>
      <w:r w:rsidR="00AF726A">
        <w:rPr>
          <w:sz w:val="20"/>
          <w:szCs w:val="20"/>
        </w:rPr>
        <w:t xml:space="preserve">both ADAL and </w:t>
      </w:r>
      <w:proofErr w:type="spellStart"/>
      <w:r w:rsidR="00AF726A">
        <w:rPr>
          <w:sz w:val="20"/>
          <w:szCs w:val="20"/>
        </w:rPr>
        <w:t>MSAL</w:t>
      </w:r>
      <w:r w:rsidR="00DE3853">
        <w:rPr>
          <w:sz w:val="20"/>
          <w:szCs w:val="20"/>
        </w:rPr>
        <w:t>and</w:t>
      </w:r>
      <w:proofErr w:type="spellEnd"/>
      <w:r w:rsidR="00DE3853">
        <w:rPr>
          <w:sz w:val="20"/>
          <w:szCs w:val="20"/>
        </w:rPr>
        <w:t xml:space="preserve"> you will learn to </w:t>
      </w:r>
      <w:r w:rsidR="00AF726A">
        <w:rPr>
          <w:sz w:val="20"/>
          <w:szCs w:val="20"/>
        </w:rPr>
        <w:t xml:space="preserve">program </w:t>
      </w:r>
      <w:r w:rsidR="00DE3853">
        <w:rPr>
          <w:sz w:val="20"/>
          <w:szCs w:val="20"/>
        </w:rPr>
        <w:t xml:space="preserve">with </w:t>
      </w:r>
      <w:r w:rsidR="00AF726A">
        <w:rPr>
          <w:sz w:val="20"/>
          <w:szCs w:val="20"/>
        </w:rPr>
        <w:t xml:space="preserve">the Power BI Service API using the Power BI </w:t>
      </w:r>
      <w:r w:rsidR="00DE3853">
        <w:rPr>
          <w:sz w:val="20"/>
          <w:szCs w:val="20"/>
        </w:rPr>
        <w:t xml:space="preserve">.NET </w:t>
      </w:r>
      <w:r w:rsidR="00AF726A">
        <w:rPr>
          <w:sz w:val="20"/>
          <w:szCs w:val="20"/>
        </w:rPr>
        <w:t>SDK</w:t>
      </w:r>
      <w:r>
        <w:rPr>
          <w:sz w:val="20"/>
          <w:szCs w:val="20"/>
        </w:rPr>
        <w:t>.</w:t>
      </w:r>
    </w:p>
    <w:p w14:paraId="28CCDFE7" w14:textId="3CD99F92" w:rsidR="00FD22F9" w:rsidRDefault="00FD22F9" w:rsidP="00FD22F9">
      <w:pPr>
        <w:pStyle w:val="Heading3"/>
      </w:pPr>
      <w:r>
        <w:t xml:space="preserve">Exercise 1: Register a New </w:t>
      </w:r>
      <w:r w:rsidR="00AF726A">
        <w:t xml:space="preserve">Azure AD </w:t>
      </w:r>
      <w:r>
        <w:t xml:space="preserve">Application </w:t>
      </w:r>
      <w:r w:rsidR="00AF726A">
        <w:t>in the Azure Portal</w:t>
      </w:r>
    </w:p>
    <w:p w14:paraId="56B65FEE" w14:textId="0D2BF9F6" w:rsidR="00FD22F9" w:rsidRDefault="00FD22F9" w:rsidP="00FD22F9">
      <w:pPr>
        <w:pStyle w:val="LabExerciseLeadIn"/>
      </w:pPr>
      <w:r>
        <w:t xml:space="preserve">In this exercise, you will </w:t>
      </w:r>
      <w:r w:rsidR="00AF726A">
        <w:t xml:space="preserve">create </w:t>
      </w:r>
      <w:r>
        <w:t xml:space="preserve">a new </w:t>
      </w:r>
      <w:r w:rsidR="00AF726A">
        <w:t xml:space="preserve">public client </w:t>
      </w:r>
      <w:r>
        <w:t xml:space="preserve">application </w:t>
      </w:r>
      <w:r w:rsidR="00AF726A">
        <w:t xml:space="preserve">in the Azure portal </w:t>
      </w:r>
      <w:r>
        <w:t xml:space="preserve">and you will configure the application’s required permissions to </w:t>
      </w:r>
      <w:r w:rsidR="00AF726A">
        <w:t xml:space="preserve">provide the </w:t>
      </w:r>
      <w:r>
        <w:t xml:space="preserve">access </w:t>
      </w:r>
      <w:r w:rsidR="00AF726A">
        <w:t xml:space="preserve">you need to call into </w:t>
      </w:r>
      <w:r>
        <w:t>the Power BI Service API.</w:t>
      </w:r>
    </w:p>
    <w:p w14:paraId="2D8B2473" w14:textId="77777777" w:rsidR="00FD22F9" w:rsidRDefault="00FD22F9" w:rsidP="00FD22F9">
      <w:pPr>
        <w:pStyle w:val="LabStepNumbered"/>
      </w:pPr>
      <w:r>
        <w:t>Log into the Azure Portal</w:t>
      </w:r>
    </w:p>
    <w:p w14:paraId="4E021456" w14:textId="77777777" w:rsidR="00FD22F9" w:rsidRDefault="00FD22F9" w:rsidP="00FD22F9">
      <w:pPr>
        <w:pStyle w:val="LabStepNumberedLevel2"/>
      </w:pPr>
      <w:r>
        <w:t xml:space="preserve">In the browser, navigate to the Azure portal at </w:t>
      </w:r>
      <w:hyperlink r:id="rId12" w:history="1">
        <w:r w:rsidRPr="00773634">
          <w:rPr>
            <w:rStyle w:val="Hyperlink"/>
          </w:rPr>
          <w:t>https://portal.azure.com</w:t>
        </w:r>
      </w:hyperlink>
      <w:r>
        <w:t xml:space="preserve">. </w:t>
      </w:r>
    </w:p>
    <w:p w14:paraId="40D308CD" w14:textId="77777777" w:rsidR="00FD22F9" w:rsidRDefault="00FD22F9" w:rsidP="00FD22F9">
      <w:pPr>
        <w:pStyle w:val="LabStepNumberedLevel2"/>
      </w:pPr>
      <w:r>
        <w:t>When you are prompted to log in, provide the credentials to log in with your Office 365 user account name.</w:t>
      </w:r>
    </w:p>
    <w:p w14:paraId="7B0566FA" w14:textId="58BC9E32" w:rsidR="00FD22F9" w:rsidRDefault="00FD22F9" w:rsidP="00FD22F9">
      <w:pPr>
        <w:pStyle w:val="LabStepNumberedLevel2"/>
      </w:pPr>
      <w:r>
        <w:t xml:space="preserve">Once you </w:t>
      </w:r>
      <w:r w:rsidR="00DE3853">
        <w:t xml:space="preserve">have logged into </w:t>
      </w:r>
      <w:r>
        <w:t>the Azure portal, check the email address in the login menu in the upper right to make sure you are logged in with the correct identity</w:t>
      </w:r>
      <w:r w:rsidR="00DE3853">
        <w:t xml:space="preserve"> for your new Office 365 user account</w:t>
      </w:r>
      <w:r>
        <w:t>.</w:t>
      </w:r>
    </w:p>
    <w:p w14:paraId="194C821A" w14:textId="78249ECF" w:rsidR="00FD22F9" w:rsidRDefault="00CA581D" w:rsidP="00FD22F9">
      <w:pPr>
        <w:pStyle w:val="LabStepScreenshotLevel2"/>
      </w:pPr>
      <w:r>
        <w:drawing>
          <wp:inline distT="0" distB="0" distL="0" distR="0" wp14:anchorId="04279E40" wp14:editId="4D9DB500">
            <wp:extent cx="5734594" cy="828331"/>
            <wp:effectExtent l="19050" t="19050" r="19050"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5990" cy="864644"/>
                    </a:xfrm>
                    <a:prstGeom prst="rect">
                      <a:avLst/>
                    </a:prstGeom>
                    <a:noFill/>
                    <a:ln>
                      <a:solidFill>
                        <a:schemeClr val="tx1">
                          <a:lumMod val="50000"/>
                          <a:lumOff val="50000"/>
                        </a:schemeClr>
                      </a:solidFill>
                    </a:ln>
                  </pic:spPr>
                </pic:pic>
              </a:graphicData>
            </a:graphic>
          </wp:inline>
        </w:drawing>
      </w:r>
    </w:p>
    <w:p w14:paraId="2727EDE6" w14:textId="77777777" w:rsidR="00FD22F9" w:rsidRDefault="00FD22F9" w:rsidP="00FD22F9">
      <w:pPr>
        <w:pStyle w:val="LabStepNumbered"/>
      </w:pPr>
      <w:r>
        <w:t>Register a new Azure AD application.</w:t>
      </w:r>
    </w:p>
    <w:p w14:paraId="41DE4AD9" w14:textId="1B064BAB" w:rsidR="00FD22F9" w:rsidRDefault="00FD22F9" w:rsidP="00FD22F9">
      <w:pPr>
        <w:pStyle w:val="LabStepNumberedLevel2"/>
      </w:pPr>
      <w:r>
        <w:t xml:space="preserve">In the left navigation, scroll down and click on the link for </w:t>
      </w:r>
      <w:r w:rsidRPr="0074369E">
        <w:rPr>
          <w:b/>
        </w:rPr>
        <w:t>Azure Active Directory</w:t>
      </w:r>
      <w:r>
        <w:t>.</w:t>
      </w:r>
    </w:p>
    <w:p w14:paraId="7CAE925C" w14:textId="77777777" w:rsidR="0083629C" w:rsidRDefault="0083629C" w:rsidP="0083629C">
      <w:pPr>
        <w:pStyle w:val="LabStepNumberedLevel2"/>
      </w:pPr>
      <w:r>
        <w:t xml:space="preserve">Click the link for </w:t>
      </w:r>
      <w:r w:rsidRPr="009E77D7">
        <w:rPr>
          <w:b/>
        </w:rPr>
        <w:t>App registration</w:t>
      </w:r>
      <w:r>
        <w:t>.</w:t>
      </w:r>
    </w:p>
    <w:p w14:paraId="42918335" w14:textId="3D266962" w:rsidR="00FD22F9" w:rsidRDefault="0083629C" w:rsidP="00FD22F9">
      <w:pPr>
        <w:pStyle w:val="LabStepScreenshotLevel2"/>
      </w:pPr>
      <w:r>
        <w:drawing>
          <wp:inline distT="0" distB="0" distL="0" distR="0" wp14:anchorId="38A2E8D5" wp14:editId="067E6A80">
            <wp:extent cx="2103591" cy="1606732"/>
            <wp:effectExtent l="19050" t="19050" r="1143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3936" cy="1652823"/>
                    </a:xfrm>
                    <a:prstGeom prst="rect">
                      <a:avLst/>
                    </a:prstGeom>
                    <a:noFill/>
                    <a:ln>
                      <a:solidFill>
                        <a:schemeClr val="tx1">
                          <a:lumMod val="50000"/>
                          <a:lumOff val="50000"/>
                        </a:schemeClr>
                      </a:solidFill>
                    </a:ln>
                  </pic:spPr>
                </pic:pic>
              </a:graphicData>
            </a:graphic>
          </wp:inline>
        </w:drawing>
      </w:r>
    </w:p>
    <w:p w14:paraId="2E45A700" w14:textId="5CE8CD64" w:rsidR="0083629C" w:rsidRDefault="004750A7" w:rsidP="004750A7">
      <w:pPr>
        <w:pStyle w:val="LabExerciseCallout"/>
      </w:pPr>
      <w:r>
        <w:t xml:space="preserve">Note that the Azure portal user experience for creating and configuring Azure AD applications was updated in April 2019. </w:t>
      </w:r>
      <w:r w:rsidR="00AF726A">
        <w:t>If you start feeling nostalgic, y</w:t>
      </w:r>
      <w:r>
        <w:t xml:space="preserve">ou can get </w:t>
      </w:r>
      <w:r w:rsidR="00AF726A">
        <w:t xml:space="preserve">back </w:t>
      </w:r>
      <w:r>
        <w:t xml:space="preserve">to the </w:t>
      </w:r>
      <w:r w:rsidR="00AF726A">
        <w:t xml:space="preserve">old </w:t>
      </w:r>
      <w:r>
        <w:t xml:space="preserve">user experience by clicking the </w:t>
      </w:r>
      <w:r w:rsidRPr="004750A7">
        <w:rPr>
          <w:b/>
        </w:rPr>
        <w:t>App registrations (Legacy)</w:t>
      </w:r>
      <w:r>
        <w:t xml:space="preserve"> link.</w:t>
      </w:r>
    </w:p>
    <w:p w14:paraId="63635235" w14:textId="106F462F" w:rsidR="00FD22F9" w:rsidRDefault="00FD22F9" w:rsidP="00FD22F9">
      <w:pPr>
        <w:pStyle w:val="LabStepNumberedLevel2"/>
      </w:pPr>
      <w:r>
        <w:t xml:space="preserve">Click </w:t>
      </w:r>
      <w:r w:rsidRPr="009E77D7">
        <w:rPr>
          <w:b/>
        </w:rPr>
        <w:t>New registration</w:t>
      </w:r>
      <w:r>
        <w:t>.</w:t>
      </w:r>
    </w:p>
    <w:p w14:paraId="74559FCE" w14:textId="39286EB4" w:rsidR="00FD22F9" w:rsidRDefault="0083629C" w:rsidP="00FD22F9">
      <w:pPr>
        <w:pStyle w:val="LabStepScreenshotLevel2"/>
      </w:pPr>
      <w:r>
        <w:drawing>
          <wp:inline distT="0" distB="0" distL="0" distR="0" wp14:anchorId="70C1860B" wp14:editId="0F550EE4">
            <wp:extent cx="4269857" cy="992777"/>
            <wp:effectExtent l="19050" t="19050" r="1651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7088"/>
                    <a:stretch/>
                  </pic:blipFill>
                  <pic:spPr bwMode="auto">
                    <a:xfrm>
                      <a:off x="0" y="0"/>
                      <a:ext cx="4394665" cy="102179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567B29" w14:textId="38903A65" w:rsidR="00FD22F9" w:rsidRDefault="004750A7" w:rsidP="0083629C">
      <w:pPr>
        <w:pStyle w:val="LabStepNumberedLevel2"/>
      </w:pPr>
      <w:r>
        <w:lastRenderedPageBreak/>
        <w:t xml:space="preserve">Enter </w:t>
      </w:r>
      <w:r w:rsidR="00FD22F9">
        <w:t xml:space="preserve">a </w:t>
      </w:r>
      <w:r w:rsidR="00FD22F9" w:rsidRPr="004750A7">
        <w:rPr>
          <w:b/>
        </w:rPr>
        <w:t>Name</w:t>
      </w:r>
      <w:r w:rsidR="00FD22F9">
        <w:t xml:space="preserve"> of </w:t>
      </w:r>
      <w:r w:rsidR="00FD22F9" w:rsidRPr="004750A7">
        <w:rPr>
          <w:b/>
        </w:rPr>
        <w:t xml:space="preserve">Power BI Service </w:t>
      </w:r>
      <w:r w:rsidR="00923DAF">
        <w:rPr>
          <w:b/>
        </w:rPr>
        <w:t>App 1</w:t>
      </w:r>
      <w:r w:rsidR="00FD22F9">
        <w:t>.</w:t>
      </w:r>
    </w:p>
    <w:p w14:paraId="6E02450B" w14:textId="2976D740" w:rsidR="00FD22F9" w:rsidRDefault="00F7236E" w:rsidP="00FD22F9">
      <w:pPr>
        <w:pStyle w:val="LabStepScreenshotLevel2"/>
      </w:pPr>
      <w:r>
        <w:drawing>
          <wp:inline distT="0" distB="0" distL="0" distR="0" wp14:anchorId="677DDFF9" wp14:editId="2FCF66A0">
            <wp:extent cx="4410075" cy="1076480"/>
            <wp:effectExtent l="19050" t="19050" r="9525" b="285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91358" cy="1096321"/>
                    </a:xfrm>
                    <a:prstGeom prst="rect">
                      <a:avLst/>
                    </a:prstGeom>
                    <a:noFill/>
                    <a:ln>
                      <a:solidFill>
                        <a:schemeClr val="tx1">
                          <a:lumMod val="50000"/>
                          <a:lumOff val="50000"/>
                        </a:schemeClr>
                      </a:solidFill>
                    </a:ln>
                  </pic:spPr>
                </pic:pic>
              </a:graphicData>
            </a:graphic>
          </wp:inline>
        </w:drawing>
      </w:r>
    </w:p>
    <w:p w14:paraId="499C6DB6" w14:textId="60481E2C" w:rsidR="004750A7" w:rsidRDefault="004750A7" w:rsidP="004750A7">
      <w:pPr>
        <w:pStyle w:val="LabStepNumberedLevel2"/>
      </w:pPr>
      <w:r>
        <w:t xml:space="preserve">For the </w:t>
      </w:r>
      <w:r w:rsidRPr="004750A7">
        <w:rPr>
          <w:b/>
        </w:rPr>
        <w:t>Supported account types</w:t>
      </w:r>
      <w:r>
        <w:t xml:space="preserve"> option, leave the default value of </w:t>
      </w:r>
      <w:r w:rsidRPr="004750A7">
        <w:rPr>
          <w:b/>
        </w:rPr>
        <w:t>Accounts in this organizational directory only</w:t>
      </w:r>
      <w:r>
        <w:t>.</w:t>
      </w:r>
    </w:p>
    <w:p w14:paraId="500925EC" w14:textId="09F3F1CF" w:rsidR="000A0214" w:rsidRDefault="000A0214" w:rsidP="00FD22F9">
      <w:pPr>
        <w:pStyle w:val="LabStepScreenshotLevel2"/>
      </w:pPr>
      <w:r>
        <w:drawing>
          <wp:inline distT="0" distB="0" distL="0" distR="0" wp14:anchorId="52C3DCD5" wp14:editId="34EF4BD7">
            <wp:extent cx="4414076" cy="1077685"/>
            <wp:effectExtent l="19050" t="19050" r="24765"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2115" cy="1101621"/>
                    </a:xfrm>
                    <a:prstGeom prst="rect">
                      <a:avLst/>
                    </a:prstGeom>
                    <a:noFill/>
                    <a:ln>
                      <a:solidFill>
                        <a:schemeClr val="tx1">
                          <a:lumMod val="50000"/>
                          <a:lumOff val="50000"/>
                        </a:schemeClr>
                      </a:solidFill>
                    </a:ln>
                  </pic:spPr>
                </pic:pic>
              </a:graphicData>
            </a:graphic>
          </wp:inline>
        </w:drawing>
      </w:r>
    </w:p>
    <w:p w14:paraId="6E9037A9" w14:textId="4E33903D" w:rsidR="004750A7" w:rsidRDefault="004750A7" w:rsidP="004750A7">
      <w:pPr>
        <w:pStyle w:val="LabStepNumberedLevel2"/>
      </w:pPr>
      <w:r>
        <w:t xml:space="preserve">In the </w:t>
      </w:r>
      <w:r w:rsidRPr="004750A7">
        <w:rPr>
          <w:b/>
        </w:rPr>
        <w:t>Redirect URI</w:t>
      </w:r>
      <w:r>
        <w:t xml:space="preserve"> section, select </w:t>
      </w:r>
      <w:r w:rsidRPr="004750A7">
        <w:rPr>
          <w:b/>
        </w:rPr>
        <w:t>Public client (mobile or desktop)</w:t>
      </w:r>
      <w:r>
        <w:t xml:space="preserve"> in the left dropdown.</w:t>
      </w:r>
    </w:p>
    <w:p w14:paraId="2B3163E1" w14:textId="3FB66522" w:rsidR="004755DA" w:rsidRDefault="00DC0D41" w:rsidP="004750A7">
      <w:pPr>
        <w:pStyle w:val="LabStepNumberedLevel2"/>
      </w:pPr>
      <w:r>
        <w:t xml:space="preserve">In the textbox to the right, as a </w:t>
      </w:r>
      <w:r w:rsidRPr="00DC0D41">
        <w:rPr>
          <w:b/>
        </w:rPr>
        <w:t>Redirect URL</w:t>
      </w:r>
      <w:r>
        <w:t xml:space="preserve"> of </w:t>
      </w:r>
      <w:hyperlink r:id="rId18" w:history="1">
        <w:r w:rsidRPr="00D206CC">
          <w:rPr>
            <w:rStyle w:val="Hyperlink"/>
            <w:b/>
          </w:rPr>
          <w:t>https://localhost/app1234</w:t>
        </w:r>
      </w:hyperlink>
      <w:r>
        <w:t>.</w:t>
      </w:r>
    </w:p>
    <w:p w14:paraId="103FB83F" w14:textId="04F85441" w:rsidR="00DC0D41" w:rsidRDefault="00DC0D41" w:rsidP="004750A7">
      <w:pPr>
        <w:pStyle w:val="LabStepNumberedLevel2"/>
      </w:pPr>
      <w:r>
        <w:t xml:space="preserve">Click the </w:t>
      </w:r>
      <w:r w:rsidRPr="00DC0D41">
        <w:rPr>
          <w:b/>
        </w:rPr>
        <w:t>Register</w:t>
      </w:r>
      <w:r>
        <w:t xml:space="preserve"> button to create the new Azure AD application.</w:t>
      </w:r>
    </w:p>
    <w:p w14:paraId="24D65270" w14:textId="7CC2225F" w:rsidR="000A0214" w:rsidRDefault="000A0214" w:rsidP="00FD22F9">
      <w:pPr>
        <w:pStyle w:val="LabStepScreenshotLevel2"/>
      </w:pPr>
      <w:r>
        <w:drawing>
          <wp:inline distT="0" distB="0" distL="0" distR="0" wp14:anchorId="1668937A" wp14:editId="0F33FA58">
            <wp:extent cx="4410104" cy="1522071"/>
            <wp:effectExtent l="19050" t="19050" r="9525"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6317" cy="1558729"/>
                    </a:xfrm>
                    <a:prstGeom prst="rect">
                      <a:avLst/>
                    </a:prstGeom>
                    <a:noFill/>
                    <a:ln>
                      <a:solidFill>
                        <a:schemeClr val="tx1">
                          <a:lumMod val="50000"/>
                          <a:lumOff val="50000"/>
                        </a:schemeClr>
                      </a:solidFill>
                    </a:ln>
                  </pic:spPr>
                </pic:pic>
              </a:graphicData>
            </a:graphic>
          </wp:inline>
        </w:drawing>
      </w:r>
    </w:p>
    <w:p w14:paraId="681FAB48" w14:textId="3BEAA521" w:rsidR="00FD22F9" w:rsidRDefault="00FD22F9" w:rsidP="00FD22F9">
      <w:pPr>
        <w:pStyle w:val="LabStepNumberedLevel2"/>
      </w:pPr>
      <w:r>
        <w:t>Once you</w:t>
      </w:r>
      <w:r w:rsidR="00DC0D41">
        <w:t>'</w:t>
      </w:r>
      <w:r>
        <w:t>ve created the new application you should see the application summary view</w:t>
      </w:r>
      <w:r w:rsidR="00DC0D41">
        <w:t xml:space="preserve"> as shown in the following screenshot.</w:t>
      </w:r>
      <w:r>
        <w:t>.</w:t>
      </w:r>
    </w:p>
    <w:p w14:paraId="21FAE5C4" w14:textId="2B87C5E8" w:rsidR="00FD22F9" w:rsidRDefault="00F7236E" w:rsidP="00FD22F9">
      <w:pPr>
        <w:pStyle w:val="LabStepScreenshotLevel2"/>
      </w:pPr>
      <w:r>
        <w:drawing>
          <wp:inline distT="0" distB="0" distL="0" distR="0" wp14:anchorId="618C3E12" wp14:editId="7BD70F26">
            <wp:extent cx="6095251" cy="1097280"/>
            <wp:effectExtent l="19050" t="19050" r="20320" b="266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49040" cy="1106963"/>
                    </a:xfrm>
                    <a:prstGeom prst="rect">
                      <a:avLst/>
                    </a:prstGeom>
                    <a:noFill/>
                    <a:ln>
                      <a:solidFill>
                        <a:schemeClr val="tx1">
                          <a:lumMod val="50000"/>
                          <a:lumOff val="50000"/>
                        </a:schemeClr>
                      </a:solidFill>
                    </a:ln>
                  </pic:spPr>
                </pic:pic>
              </a:graphicData>
            </a:graphic>
          </wp:inline>
        </w:drawing>
      </w:r>
    </w:p>
    <w:p w14:paraId="314D464D" w14:textId="77777777" w:rsidR="00FD22F9" w:rsidRDefault="00FD22F9" w:rsidP="00FD22F9">
      <w:pPr>
        <w:pStyle w:val="LabStepNumberedLevel2"/>
      </w:pPr>
      <w:r>
        <w:t xml:space="preserve">Copy the </w:t>
      </w:r>
      <w:r w:rsidRPr="00DE3853">
        <w:rPr>
          <w:b/>
        </w:rPr>
        <w:t>Application ID</w:t>
      </w:r>
      <w:r>
        <w:t xml:space="preserve"> to the Windows clipboard.</w:t>
      </w:r>
    </w:p>
    <w:p w14:paraId="7C8ED75A" w14:textId="483DFEE8" w:rsidR="00FD22F9" w:rsidRDefault="00F7236E" w:rsidP="00FD22F9">
      <w:pPr>
        <w:pStyle w:val="LabStepScreenshotLevel2"/>
      </w:pPr>
      <w:r>
        <w:drawing>
          <wp:inline distT="0" distB="0" distL="0" distR="0" wp14:anchorId="65890FAA" wp14:editId="5F0E4BBE">
            <wp:extent cx="6088179" cy="894806"/>
            <wp:effectExtent l="19050" t="19050" r="27305" b="1968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6270" cy="903344"/>
                    </a:xfrm>
                    <a:prstGeom prst="rect">
                      <a:avLst/>
                    </a:prstGeom>
                    <a:noFill/>
                    <a:ln>
                      <a:solidFill>
                        <a:schemeClr val="tx1">
                          <a:lumMod val="50000"/>
                          <a:lumOff val="50000"/>
                        </a:schemeClr>
                      </a:solidFill>
                    </a:ln>
                  </pic:spPr>
                </pic:pic>
              </a:graphicData>
            </a:graphic>
          </wp:inline>
        </w:drawing>
      </w:r>
    </w:p>
    <w:p w14:paraId="0EE8A0AB" w14:textId="77777777" w:rsidR="00FD22F9" w:rsidRDefault="00FD22F9" w:rsidP="00FD22F9">
      <w:pPr>
        <w:pStyle w:val="LabStepNumberedLevel2"/>
      </w:pPr>
      <w:r>
        <w:lastRenderedPageBreak/>
        <w:t xml:space="preserve">Launch Notepad and paste the </w:t>
      </w:r>
      <w:r w:rsidRPr="00DE3853">
        <w:rPr>
          <w:b/>
        </w:rPr>
        <w:t>Application ID</w:t>
      </w:r>
      <w:r>
        <w:t xml:space="preserve"> into a new text file. Also add the value of the </w:t>
      </w:r>
      <w:r w:rsidRPr="00DE3853">
        <w:rPr>
          <w:b/>
        </w:rPr>
        <w:t>Redirect URI</w:t>
      </w:r>
      <w:r>
        <w:t>.</w:t>
      </w:r>
    </w:p>
    <w:p w14:paraId="0D687519" w14:textId="011852E5" w:rsidR="00FD22F9" w:rsidRDefault="00F7236E" w:rsidP="00FD22F9">
      <w:pPr>
        <w:pStyle w:val="LabStepScreenshotLevel2"/>
      </w:pPr>
      <w:r>
        <w:drawing>
          <wp:inline distT="0" distB="0" distL="0" distR="0" wp14:anchorId="1DAC3825" wp14:editId="03A5F2DD">
            <wp:extent cx="2775857" cy="1055464"/>
            <wp:effectExtent l="19050" t="19050" r="24765" b="1143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2118" cy="1073054"/>
                    </a:xfrm>
                    <a:prstGeom prst="rect">
                      <a:avLst/>
                    </a:prstGeom>
                    <a:noFill/>
                    <a:ln>
                      <a:solidFill>
                        <a:schemeClr val="tx1">
                          <a:lumMod val="50000"/>
                          <a:lumOff val="50000"/>
                        </a:schemeClr>
                      </a:solidFill>
                    </a:ln>
                  </pic:spPr>
                </pic:pic>
              </a:graphicData>
            </a:graphic>
          </wp:inline>
        </w:drawing>
      </w:r>
    </w:p>
    <w:p w14:paraId="671BBE44" w14:textId="6A3D733D" w:rsidR="000A0214" w:rsidRDefault="00DC0D41" w:rsidP="00FD22F9">
      <w:pPr>
        <w:pStyle w:val="LabStepNumberedLevel2"/>
      </w:pPr>
      <w:r>
        <w:t>C</w:t>
      </w:r>
      <w:r w:rsidR="00FD22F9">
        <w:t>lick</w:t>
      </w:r>
      <w:r>
        <w:t xml:space="preserve"> the</w:t>
      </w:r>
      <w:r w:rsidR="00FD22F9">
        <w:t xml:space="preserve"> </w:t>
      </w:r>
      <w:r>
        <w:rPr>
          <w:b/>
        </w:rPr>
        <w:t>API permissions</w:t>
      </w:r>
      <w:r w:rsidR="00FD22F9">
        <w:t xml:space="preserve"> link</w:t>
      </w:r>
      <w:r>
        <w:t xml:space="preserve"> on the left</w:t>
      </w:r>
      <w:r w:rsidR="00FD22F9">
        <w:t>.</w:t>
      </w:r>
    </w:p>
    <w:p w14:paraId="2E5F17A9" w14:textId="07389C7B" w:rsidR="000A0214" w:rsidRDefault="00DC0D41" w:rsidP="000A0214">
      <w:pPr>
        <w:pStyle w:val="LabStepNumberedLevel2"/>
      </w:pPr>
      <w:r>
        <w:t xml:space="preserve">Click the </w:t>
      </w:r>
      <w:r>
        <w:rPr>
          <w:b/>
        </w:rPr>
        <w:t>Add a permission</w:t>
      </w:r>
      <w:r w:rsidR="000A0214">
        <w:t xml:space="preserve"> </w:t>
      </w:r>
      <w:r>
        <w:t xml:space="preserve">button in the </w:t>
      </w:r>
      <w:r w:rsidRPr="00DC0D41">
        <w:rPr>
          <w:b/>
        </w:rPr>
        <w:t>API permissions</w:t>
      </w:r>
      <w:r>
        <w:t xml:space="preserve"> section</w:t>
      </w:r>
      <w:r w:rsidR="000A0214">
        <w:t>.</w:t>
      </w:r>
    </w:p>
    <w:p w14:paraId="3550F0DC" w14:textId="68A56765" w:rsidR="00FD22F9" w:rsidRDefault="000A0214" w:rsidP="00FD22F9">
      <w:pPr>
        <w:pStyle w:val="LabStepScreenshotLevel2"/>
      </w:pPr>
      <w:r>
        <w:drawing>
          <wp:inline distT="0" distB="0" distL="0" distR="0" wp14:anchorId="3922B7FE" wp14:editId="795BB5E5">
            <wp:extent cx="4572000" cy="1479925"/>
            <wp:effectExtent l="19050" t="19050" r="1905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7633" cy="1517354"/>
                    </a:xfrm>
                    <a:prstGeom prst="rect">
                      <a:avLst/>
                    </a:prstGeom>
                    <a:noFill/>
                    <a:ln>
                      <a:solidFill>
                        <a:schemeClr val="tx1">
                          <a:lumMod val="50000"/>
                          <a:lumOff val="50000"/>
                        </a:schemeClr>
                      </a:solidFill>
                    </a:ln>
                  </pic:spPr>
                </pic:pic>
              </a:graphicData>
            </a:graphic>
          </wp:inline>
        </w:drawing>
      </w:r>
    </w:p>
    <w:p w14:paraId="65238653" w14:textId="22D19CAA" w:rsidR="00FD22F9" w:rsidRDefault="00E42BEE" w:rsidP="00FD22F9">
      <w:pPr>
        <w:pStyle w:val="LabStepNumberedLevel2"/>
      </w:pPr>
      <w:r>
        <w:t xml:space="preserve">On </w:t>
      </w:r>
      <w:r w:rsidR="00FD22F9">
        <w:t xml:space="preserve">the </w:t>
      </w:r>
      <w:r>
        <w:rPr>
          <w:b/>
        </w:rPr>
        <w:t xml:space="preserve">Microsoft </w:t>
      </w:r>
      <w:r w:rsidR="00FD22F9" w:rsidRPr="001C20D7">
        <w:rPr>
          <w:b/>
        </w:rPr>
        <w:t>API</w:t>
      </w:r>
      <w:r>
        <w:rPr>
          <w:b/>
        </w:rPr>
        <w:t>s</w:t>
      </w:r>
      <w:r w:rsidR="00FD22F9">
        <w:t xml:space="preserve"> </w:t>
      </w:r>
      <w:r>
        <w:t>tab</w:t>
      </w:r>
      <w:r w:rsidR="00FD22F9">
        <w:t xml:space="preserve">, click </w:t>
      </w:r>
      <w:r w:rsidR="00FD22F9" w:rsidRPr="001C20D7">
        <w:rPr>
          <w:b/>
        </w:rPr>
        <w:t>Power BI Service</w:t>
      </w:r>
      <w:r w:rsidR="00FD22F9">
        <w:t>.</w:t>
      </w:r>
    </w:p>
    <w:p w14:paraId="1EE50BB3" w14:textId="447A961A" w:rsidR="00FD22F9" w:rsidRDefault="00586EA7" w:rsidP="00FD22F9">
      <w:pPr>
        <w:pStyle w:val="LabStepScreenshotLevel2"/>
      </w:pPr>
      <w:r>
        <w:drawing>
          <wp:inline distT="0" distB="0" distL="0" distR="0" wp14:anchorId="765B7B34" wp14:editId="3624D620">
            <wp:extent cx="3310596" cy="2527663"/>
            <wp:effectExtent l="19050" t="19050" r="23495" b="2540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0458" cy="2535193"/>
                    </a:xfrm>
                    <a:prstGeom prst="rect">
                      <a:avLst/>
                    </a:prstGeom>
                    <a:noFill/>
                    <a:ln>
                      <a:solidFill>
                        <a:schemeClr val="tx1">
                          <a:lumMod val="50000"/>
                          <a:lumOff val="50000"/>
                        </a:schemeClr>
                      </a:solidFill>
                    </a:ln>
                  </pic:spPr>
                </pic:pic>
              </a:graphicData>
            </a:graphic>
          </wp:inline>
        </w:drawing>
      </w:r>
    </w:p>
    <w:p w14:paraId="698A928C" w14:textId="06AC8122" w:rsidR="00FD22F9" w:rsidRDefault="00E42BEE" w:rsidP="00FD22F9">
      <w:pPr>
        <w:pStyle w:val="LabStepNumberedLevel2"/>
      </w:pPr>
      <w:r>
        <w:t xml:space="preserve">Click </w:t>
      </w:r>
      <w:r w:rsidRPr="00E42BEE">
        <w:rPr>
          <w:b/>
        </w:rPr>
        <w:t>Delegated Permissions</w:t>
      </w:r>
      <w:r w:rsidR="00FD22F9">
        <w:t>.</w:t>
      </w:r>
    </w:p>
    <w:p w14:paraId="0424E8E5" w14:textId="03FFFC9B" w:rsidR="00FD22F9" w:rsidRDefault="000A0214" w:rsidP="00FD22F9">
      <w:pPr>
        <w:pStyle w:val="LabStepScreenshotLevel2"/>
      </w:pPr>
      <w:r>
        <w:drawing>
          <wp:inline distT="0" distB="0" distL="0" distR="0" wp14:anchorId="021686B4" wp14:editId="6638E24B">
            <wp:extent cx="4442460" cy="1283377"/>
            <wp:effectExtent l="19050" t="19050" r="1524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1201" cy="1285902"/>
                    </a:xfrm>
                    <a:prstGeom prst="rect">
                      <a:avLst/>
                    </a:prstGeom>
                    <a:noFill/>
                    <a:ln>
                      <a:solidFill>
                        <a:schemeClr val="tx1">
                          <a:lumMod val="50000"/>
                          <a:lumOff val="50000"/>
                        </a:schemeClr>
                      </a:solidFill>
                    </a:ln>
                  </pic:spPr>
                </pic:pic>
              </a:graphicData>
            </a:graphic>
          </wp:inline>
        </w:drawing>
      </w:r>
    </w:p>
    <w:p w14:paraId="0E8A7B10" w14:textId="5EA939C5" w:rsidR="00DC0D41" w:rsidRDefault="00E42BEE" w:rsidP="00DC0D41">
      <w:pPr>
        <w:pStyle w:val="LabStepNumberedLevel2"/>
      </w:pPr>
      <w:r>
        <w:lastRenderedPageBreak/>
        <w:t xml:space="preserve">In the </w:t>
      </w:r>
      <w:r w:rsidRPr="00E42BEE">
        <w:rPr>
          <w:b/>
        </w:rPr>
        <w:t>PERMISSION</w:t>
      </w:r>
      <w:r>
        <w:t xml:space="preserve"> section, expand </w:t>
      </w:r>
      <w:r w:rsidR="00F767F9">
        <w:rPr>
          <w:b/>
        </w:rPr>
        <w:t>Content</w:t>
      </w:r>
      <w:r>
        <w:t xml:space="preserve"> and select the </w:t>
      </w:r>
      <w:proofErr w:type="spellStart"/>
      <w:r w:rsidR="00F767F9">
        <w:rPr>
          <w:b/>
        </w:rPr>
        <w:t>Content.Create</w:t>
      </w:r>
      <w:proofErr w:type="spellEnd"/>
      <w:r>
        <w:t xml:space="preserve"> permission.</w:t>
      </w:r>
    </w:p>
    <w:p w14:paraId="19A4F495" w14:textId="763FF469" w:rsidR="00F767F9" w:rsidRDefault="00F767F9" w:rsidP="00F767F9">
      <w:pPr>
        <w:pStyle w:val="LabStepScreenshotLevel2"/>
      </w:pPr>
      <w:r>
        <w:drawing>
          <wp:inline distT="0" distB="0" distL="0" distR="0" wp14:anchorId="2C53E117" wp14:editId="509A481F">
            <wp:extent cx="1554480" cy="1115568"/>
            <wp:effectExtent l="19050" t="19050" r="26670" b="279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54480" cy="1115568"/>
                    </a:xfrm>
                    <a:prstGeom prst="rect">
                      <a:avLst/>
                    </a:prstGeom>
                    <a:noFill/>
                    <a:ln>
                      <a:solidFill>
                        <a:schemeClr val="tx1">
                          <a:lumMod val="50000"/>
                          <a:lumOff val="50000"/>
                        </a:schemeClr>
                      </a:solidFill>
                    </a:ln>
                  </pic:spPr>
                </pic:pic>
              </a:graphicData>
            </a:graphic>
          </wp:inline>
        </w:drawing>
      </w:r>
    </w:p>
    <w:p w14:paraId="7B44E8E2" w14:textId="742DBC7D" w:rsidR="00F767F9" w:rsidRDefault="00F767F9" w:rsidP="00DC0D41">
      <w:pPr>
        <w:pStyle w:val="LabStepNumberedLevel2"/>
      </w:pPr>
      <w:r>
        <w:t xml:space="preserve">Expand </w:t>
      </w:r>
      <w:r w:rsidRPr="00E42BEE">
        <w:rPr>
          <w:b/>
        </w:rPr>
        <w:t>Dashboard</w:t>
      </w:r>
      <w:r>
        <w:t xml:space="preserve"> and select the </w:t>
      </w:r>
      <w:proofErr w:type="spellStart"/>
      <w:r w:rsidRPr="00E42BEE">
        <w:rPr>
          <w:b/>
        </w:rPr>
        <w:t>Dashboard.ReadWrite</w:t>
      </w:r>
      <w:r>
        <w:rPr>
          <w:b/>
        </w:rPr>
        <w:t>.</w:t>
      </w:r>
      <w:r w:rsidRPr="00E42BEE">
        <w:rPr>
          <w:b/>
        </w:rPr>
        <w:t>All</w:t>
      </w:r>
      <w:proofErr w:type="spellEnd"/>
      <w:r>
        <w:t xml:space="preserve"> permission.</w:t>
      </w:r>
    </w:p>
    <w:p w14:paraId="1AFFCFCF" w14:textId="4E53B889" w:rsidR="00BD64FA" w:rsidRDefault="00BD64FA" w:rsidP="00FD22F9">
      <w:pPr>
        <w:pStyle w:val="LabStepScreenshotLevel2"/>
      </w:pPr>
      <w:r>
        <w:drawing>
          <wp:inline distT="0" distB="0" distL="0" distR="0" wp14:anchorId="6DE10EA0" wp14:editId="2F667C3D">
            <wp:extent cx="1848678" cy="783771"/>
            <wp:effectExtent l="19050" t="19050" r="18415" b="165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5676"/>
                    <a:stretch/>
                  </pic:blipFill>
                  <pic:spPr bwMode="auto">
                    <a:xfrm>
                      <a:off x="0" y="0"/>
                      <a:ext cx="1857903" cy="78768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656012" w14:textId="1AEC6AFA" w:rsidR="00E42BEE" w:rsidRDefault="00E42BEE" w:rsidP="00E42BEE">
      <w:pPr>
        <w:pStyle w:val="LabStepNumberedLevel2"/>
      </w:pPr>
      <w:r>
        <w:t xml:space="preserve">Expand </w:t>
      </w:r>
      <w:r>
        <w:rPr>
          <w:b/>
        </w:rPr>
        <w:t xml:space="preserve">Dataset </w:t>
      </w:r>
      <w:r>
        <w:t xml:space="preserve">and select the </w:t>
      </w:r>
      <w:proofErr w:type="spellStart"/>
      <w:r>
        <w:rPr>
          <w:b/>
        </w:rPr>
        <w:t>Dataset</w:t>
      </w:r>
      <w:r w:rsidRPr="00E42BEE">
        <w:rPr>
          <w:b/>
        </w:rPr>
        <w:t>.ReadWrite</w:t>
      </w:r>
      <w:r>
        <w:rPr>
          <w:b/>
        </w:rPr>
        <w:t>.</w:t>
      </w:r>
      <w:r w:rsidRPr="00E42BEE">
        <w:rPr>
          <w:b/>
        </w:rPr>
        <w:t>All</w:t>
      </w:r>
      <w:proofErr w:type="spellEnd"/>
      <w:r>
        <w:t xml:space="preserve"> permission.</w:t>
      </w:r>
    </w:p>
    <w:p w14:paraId="5148CD01" w14:textId="2437EB97" w:rsidR="00BD64FA" w:rsidRDefault="00BD64FA" w:rsidP="00FD22F9">
      <w:pPr>
        <w:pStyle w:val="LabStepScreenshotLevel2"/>
      </w:pPr>
      <w:r>
        <w:drawing>
          <wp:inline distT="0" distB="0" distL="0" distR="0" wp14:anchorId="21251DDB" wp14:editId="01990AD4">
            <wp:extent cx="1895004" cy="849085"/>
            <wp:effectExtent l="19050" t="19050" r="10160"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05292" cy="898501"/>
                    </a:xfrm>
                    <a:prstGeom prst="rect">
                      <a:avLst/>
                    </a:prstGeom>
                    <a:noFill/>
                    <a:ln>
                      <a:solidFill>
                        <a:schemeClr val="tx1">
                          <a:lumMod val="50000"/>
                          <a:lumOff val="50000"/>
                        </a:schemeClr>
                      </a:solidFill>
                    </a:ln>
                  </pic:spPr>
                </pic:pic>
              </a:graphicData>
            </a:graphic>
          </wp:inline>
        </w:drawing>
      </w:r>
    </w:p>
    <w:p w14:paraId="1055D760" w14:textId="44D2F4AB" w:rsidR="00DC0D41" w:rsidRDefault="00E42BEE" w:rsidP="00DC0D41">
      <w:pPr>
        <w:pStyle w:val="LabStepNumberedLevel2"/>
      </w:pPr>
      <w:r>
        <w:t xml:space="preserve">Expand </w:t>
      </w:r>
      <w:r>
        <w:rPr>
          <w:b/>
        </w:rPr>
        <w:t xml:space="preserve">Group </w:t>
      </w:r>
      <w:r>
        <w:t xml:space="preserve">and select the </w:t>
      </w:r>
      <w:proofErr w:type="spellStart"/>
      <w:r>
        <w:rPr>
          <w:b/>
        </w:rPr>
        <w:t>Group</w:t>
      </w:r>
      <w:r w:rsidRPr="00E42BEE">
        <w:rPr>
          <w:b/>
        </w:rPr>
        <w:t>.</w:t>
      </w:r>
      <w:r>
        <w:rPr>
          <w:b/>
        </w:rPr>
        <w:t>Read.</w:t>
      </w:r>
      <w:r w:rsidRPr="00E42BEE">
        <w:rPr>
          <w:b/>
        </w:rPr>
        <w:t>All</w:t>
      </w:r>
      <w:proofErr w:type="spellEnd"/>
      <w:r>
        <w:t xml:space="preserve"> permission.</w:t>
      </w:r>
    </w:p>
    <w:p w14:paraId="44209853" w14:textId="72C79294" w:rsidR="00BD64FA" w:rsidRDefault="00BD64FA" w:rsidP="00FD22F9">
      <w:pPr>
        <w:pStyle w:val="LabStepScreenshotLevel2"/>
      </w:pPr>
      <w:r>
        <w:drawing>
          <wp:inline distT="0" distB="0" distL="0" distR="0" wp14:anchorId="044BBEF4" wp14:editId="5B7FCC2F">
            <wp:extent cx="1867988" cy="780039"/>
            <wp:effectExtent l="19050" t="19050" r="18415"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22310"/>
                    <a:stretch/>
                  </pic:blipFill>
                  <pic:spPr bwMode="auto">
                    <a:xfrm>
                      <a:off x="0" y="0"/>
                      <a:ext cx="1962928" cy="81968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4F1CB1" w14:textId="3D3800DA" w:rsidR="00DC0D41" w:rsidRDefault="00E42BEE" w:rsidP="00DC0D41">
      <w:pPr>
        <w:pStyle w:val="LabStepNumberedLevel2"/>
      </w:pPr>
      <w:r>
        <w:t xml:space="preserve">Expand </w:t>
      </w:r>
      <w:r>
        <w:rPr>
          <w:b/>
        </w:rPr>
        <w:t xml:space="preserve">Report </w:t>
      </w:r>
      <w:r>
        <w:t xml:space="preserve">and select the </w:t>
      </w:r>
      <w:proofErr w:type="spellStart"/>
      <w:r>
        <w:rPr>
          <w:b/>
        </w:rPr>
        <w:t>Report</w:t>
      </w:r>
      <w:r w:rsidRPr="00E42BEE">
        <w:rPr>
          <w:b/>
        </w:rPr>
        <w:t>.ReadWrite</w:t>
      </w:r>
      <w:r>
        <w:rPr>
          <w:b/>
        </w:rPr>
        <w:t>.</w:t>
      </w:r>
      <w:r w:rsidRPr="00E42BEE">
        <w:rPr>
          <w:b/>
        </w:rPr>
        <w:t>All</w:t>
      </w:r>
      <w:proofErr w:type="spellEnd"/>
      <w:r>
        <w:t xml:space="preserve"> permission.</w:t>
      </w:r>
    </w:p>
    <w:p w14:paraId="0651D12B" w14:textId="7D664818" w:rsidR="00BD64FA" w:rsidRDefault="00BD64FA" w:rsidP="00FD22F9">
      <w:pPr>
        <w:pStyle w:val="LabStepScreenshotLevel2"/>
      </w:pPr>
      <w:r>
        <w:drawing>
          <wp:inline distT="0" distB="0" distL="0" distR="0" wp14:anchorId="3C74C96F" wp14:editId="293B8313">
            <wp:extent cx="2142308" cy="836161"/>
            <wp:effectExtent l="19050" t="19050" r="10795" b="215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0">
                      <a:extLst>
                        <a:ext uri="{28A0092B-C50C-407E-A947-70E740481C1C}">
                          <a14:useLocalDpi xmlns:a14="http://schemas.microsoft.com/office/drawing/2010/main" val="0"/>
                        </a:ext>
                      </a:extLst>
                    </a:blip>
                    <a:srcRect b="13304"/>
                    <a:stretch/>
                  </pic:blipFill>
                  <pic:spPr bwMode="auto">
                    <a:xfrm>
                      <a:off x="0" y="0"/>
                      <a:ext cx="2284678" cy="89172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7E8AAF7" w14:textId="04A4A1F8" w:rsidR="00DC0D41" w:rsidRDefault="00E42BEE" w:rsidP="00DC0D41">
      <w:pPr>
        <w:pStyle w:val="LabStepNumberedLevel2"/>
      </w:pPr>
      <w:r>
        <w:t xml:space="preserve">Expand </w:t>
      </w:r>
      <w:r>
        <w:rPr>
          <w:b/>
        </w:rPr>
        <w:t xml:space="preserve">Workspace </w:t>
      </w:r>
      <w:r>
        <w:t xml:space="preserve">and select the </w:t>
      </w:r>
      <w:proofErr w:type="spellStart"/>
      <w:r>
        <w:rPr>
          <w:b/>
        </w:rPr>
        <w:t>Workspace</w:t>
      </w:r>
      <w:r w:rsidRPr="00E42BEE">
        <w:rPr>
          <w:b/>
        </w:rPr>
        <w:t>.ReadWrite</w:t>
      </w:r>
      <w:r>
        <w:rPr>
          <w:b/>
        </w:rPr>
        <w:t>.</w:t>
      </w:r>
      <w:r w:rsidRPr="00E42BEE">
        <w:rPr>
          <w:b/>
        </w:rPr>
        <w:t>All</w:t>
      </w:r>
      <w:proofErr w:type="spellEnd"/>
      <w:r>
        <w:t xml:space="preserve"> permission.</w:t>
      </w:r>
    </w:p>
    <w:p w14:paraId="3AE64F42" w14:textId="63A9C5A2" w:rsidR="00E42BEE" w:rsidRDefault="00E42BEE" w:rsidP="00DC0D41">
      <w:pPr>
        <w:pStyle w:val="LabStepNumberedLevel2"/>
      </w:pPr>
      <w:r>
        <w:t xml:space="preserve">Click </w:t>
      </w:r>
      <w:r w:rsidRPr="00E42BEE">
        <w:rPr>
          <w:b/>
        </w:rPr>
        <w:t>Add permissions</w:t>
      </w:r>
      <w:r>
        <w:t xml:space="preserve"> to save your changes.</w:t>
      </w:r>
    </w:p>
    <w:p w14:paraId="4186FE90" w14:textId="0B458CFB" w:rsidR="00BD64FA" w:rsidRDefault="00BD64FA" w:rsidP="00FD22F9">
      <w:pPr>
        <w:pStyle w:val="LabStepScreenshotLevel2"/>
      </w:pPr>
      <w:r>
        <w:drawing>
          <wp:inline distT="0" distB="0" distL="0" distR="0" wp14:anchorId="396EE9B8" wp14:editId="0C844D97">
            <wp:extent cx="2821577" cy="1128631"/>
            <wp:effectExtent l="19050" t="19050" r="17145"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47036" cy="1178814"/>
                    </a:xfrm>
                    <a:prstGeom prst="rect">
                      <a:avLst/>
                    </a:prstGeom>
                    <a:noFill/>
                    <a:ln>
                      <a:solidFill>
                        <a:schemeClr val="tx1">
                          <a:lumMod val="50000"/>
                          <a:lumOff val="50000"/>
                        </a:schemeClr>
                      </a:solidFill>
                    </a:ln>
                  </pic:spPr>
                </pic:pic>
              </a:graphicData>
            </a:graphic>
          </wp:inline>
        </w:drawing>
      </w:r>
    </w:p>
    <w:p w14:paraId="0B26CF8D" w14:textId="06F12684" w:rsidR="00FD22F9" w:rsidRDefault="00FD22F9" w:rsidP="00FD22F9">
      <w:pPr>
        <w:pStyle w:val="LabStepNumberedLevel2"/>
      </w:pPr>
      <w:r>
        <w:lastRenderedPageBreak/>
        <w:t xml:space="preserve">At this point, you should </w:t>
      </w:r>
      <w:r w:rsidR="00DE3853">
        <w:t xml:space="preserve">see </w:t>
      </w:r>
      <w:r>
        <w:t xml:space="preserve">that the Power BI Service </w:t>
      </w:r>
      <w:r w:rsidR="00DE3853">
        <w:t xml:space="preserve">permissions have </w:t>
      </w:r>
      <w:r>
        <w:t xml:space="preserve">been added to the </w:t>
      </w:r>
      <w:r w:rsidRPr="00D8601B">
        <w:rPr>
          <w:b/>
        </w:rPr>
        <w:t>Required permissions</w:t>
      </w:r>
      <w:r>
        <w:t xml:space="preserve"> list.</w:t>
      </w:r>
    </w:p>
    <w:p w14:paraId="6AF508AC" w14:textId="029F8D84" w:rsidR="00FD22F9" w:rsidRDefault="00F767F9" w:rsidP="00FD22F9">
      <w:pPr>
        <w:pStyle w:val="LabStepScreenshotLevel2"/>
      </w:pPr>
      <w:r>
        <w:drawing>
          <wp:inline distT="0" distB="0" distL="0" distR="0" wp14:anchorId="0DFAE0DB" wp14:editId="2FC0ACC5">
            <wp:extent cx="3461657" cy="2538549"/>
            <wp:effectExtent l="19050" t="19050" r="2476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16409" cy="2578700"/>
                    </a:xfrm>
                    <a:prstGeom prst="rect">
                      <a:avLst/>
                    </a:prstGeom>
                    <a:noFill/>
                    <a:ln>
                      <a:solidFill>
                        <a:schemeClr val="tx1">
                          <a:lumMod val="50000"/>
                          <a:lumOff val="50000"/>
                        </a:schemeClr>
                      </a:solidFill>
                    </a:ln>
                  </pic:spPr>
                </pic:pic>
              </a:graphicData>
            </a:graphic>
          </wp:inline>
        </w:drawing>
      </w:r>
    </w:p>
    <w:p w14:paraId="29D219E0" w14:textId="7D418F81" w:rsidR="00245FC5" w:rsidRDefault="00245FC5" w:rsidP="00245FC5">
      <w:pPr>
        <w:pStyle w:val="LabStepNumbered"/>
      </w:pPr>
      <w:r>
        <w:t xml:space="preserve">Change the application's </w:t>
      </w:r>
      <w:r w:rsidRPr="00CA581D">
        <w:rPr>
          <w:b/>
        </w:rPr>
        <w:t>Default client type</w:t>
      </w:r>
      <w:r>
        <w:t xml:space="preserve"> </w:t>
      </w:r>
      <w:r w:rsidR="00CA581D">
        <w:t xml:space="preserve">setting </w:t>
      </w:r>
      <w:r>
        <w:t>to support the User Password Credential flow.</w:t>
      </w:r>
    </w:p>
    <w:p w14:paraId="650B6DED" w14:textId="2EB18BF4" w:rsidR="00245FC5" w:rsidRDefault="00245FC5" w:rsidP="00245FC5">
      <w:pPr>
        <w:pStyle w:val="LabStepNumberedLevel2"/>
      </w:pPr>
      <w:r>
        <w:t xml:space="preserve">Click on the </w:t>
      </w:r>
      <w:r w:rsidRPr="00245FC5">
        <w:rPr>
          <w:b/>
        </w:rPr>
        <w:t>Authentication</w:t>
      </w:r>
      <w:r>
        <w:t xml:space="preserve"> link on the left.</w:t>
      </w:r>
    </w:p>
    <w:p w14:paraId="7D553F3B" w14:textId="6C52CF67" w:rsidR="00245FC5" w:rsidRDefault="00245FC5" w:rsidP="00245FC5">
      <w:pPr>
        <w:pStyle w:val="LabStepScreenshotLevel2"/>
      </w:pPr>
      <w:r>
        <w:drawing>
          <wp:inline distT="0" distB="0" distL="0" distR="0" wp14:anchorId="4770D8D0" wp14:editId="2E6CEEFB">
            <wp:extent cx="5109883" cy="1108096"/>
            <wp:effectExtent l="19050" t="19050" r="14605"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686"/>
                    <a:stretch/>
                  </pic:blipFill>
                  <pic:spPr bwMode="auto">
                    <a:xfrm>
                      <a:off x="0" y="0"/>
                      <a:ext cx="5250432" cy="1138575"/>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EB925C" w14:textId="493112FC" w:rsidR="00245FC5" w:rsidRDefault="00245FC5" w:rsidP="00245FC5">
      <w:pPr>
        <w:pStyle w:val="LabStepNumberedLevel2"/>
      </w:pPr>
      <w:r>
        <w:t xml:space="preserve">Scroll down and locate the section for the </w:t>
      </w:r>
      <w:r w:rsidRPr="00245FC5">
        <w:rPr>
          <w:b/>
        </w:rPr>
        <w:t>Default client type</w:t>
      </w:r>
      <w:r>
        <w:t>.</w:t>
      </w:r>
    </w:p>
    <w:p w14:paraId="74813D06" w14:textId="08F6982D" w:rsidR="00245FC5" w:rsidRDefault="00245FC5" w:rsidP="00245FC5">
      <w:pPr>
        <w:pStyle w:val="LabStepScreenshotLevel2"/>
      </w:pPr>
      <w:r>
        <w:drawing>
          <wp:inline distT="0" distB="0" distL="0" distR="0" wp14:anchorId="4B0885F9" wp14:editId="75E6F1CA">
            <wp:extent cx="4254762" cy="992777"/>
            <wp:effectExtent l="19050" t="19050" r="12700" b="171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74898" cy="1020809"/>
                    </a:xfrm>
                    <a:prstGeom prst="rect">
                      <a:avLst/>
                    </a:prstGeom>
                    <a:noFill/>
                    <a:ln>
                      <a:solidFill>
                        <a:schemeClr val="tx1">
                          <a:lumMod val="50000"/>
                          <a:lumOff val="50000"/>
                        </a:schemeClr>
                      </a:solidFill>
                    </a:ln>
                  </pic:spPr>
                </pic:pic>
              </a:graphicData>
            </a:graphic>
          </wp:inline>
        </w:drawing>
      </w:r>
    </w:p>
    <w:p w14:paraId="77389A29" w14:textId="02CD2B81" w:rsidR="00245FC5" w:rsidRDefault="00245FC5" w:rsidP="00245FC5">
      <w:pPr>
        <w:pStyle w:val="LabStepNumberedLevel2"/>
      </w:pPr>
      <w:r>
        <w:t xml:space="preserve">Update the setting for the </w:t>
      </w:r>
      <w:r w:rsidRPr="00DE3853">
        <w:rPr>
          <w:b/>
        </w:rPr>
        <w:t>Default client type</w:t>
      </w:r>
      <w:r>
        <w:t xml:space="preserve"> to </w:t>
      </w:r>
      <w:r w:rsidRPr="00245FC5">
        <w:rPr>
          <w:b/>
        </w:rPr>
        <w:t>Yes</w:t>
      </w:r>
      <w:r>
        <w:t>.</w:t>
      </w:r>
    </w:p>
    <w:p w14:paraId="5E8B4E83" w14:textId="65F0DEDD" w:rsidR="00245FC5" w:rsidRDefault="00245FC5" w:rsidP="00245FC5">
      <w:pPr>
        <w:pStyle w:val="LabStepScreenshotLevel2"/>
      </w:pPr>
      <w:r>
        <w:drawing>
          <wp:inline distT="0" distB="0" distL="0" distR="0" wp14:anchorId="49BE3663" wp14:editId="6034C64D">
            <wp:extent cx="4297680" cy="517207"/>
            <wp:effectExtent l="19050" t="19050" r="762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a:extLst>
                        <a:ext uri="{28A0092B-C50C-407E-A947-70E740481C1C}">
                          <a14:useLocalDpi xmlns:a14="http://schemas.microsoft.com/office/drawing/2010/main" val="0"/>
                        </a:ext>
                      </a:extLst>
                    </a:blip>
                    <a:srcRect b="46108"/>
                    <a:stretch/>
                  </pic:blipFill>
                  <pic:spPr bwMode="auto">
                    <a:xfrm>
                      <a:off x="0" y="0"/>
                      <a:ext cx="4494010" cy="54083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A2B520" w14:textId="47E44D65" w:rsidR="00245FC5" w:rsidRDefault="00245FC5" w:rsidP="00DE3853">
      <w:pPr>
        <w:pStyle w:val="LabStepNumberedLevel2"/>
      </w:pPr>
      <w:r>
        <w:t xml:space="preserve">Click the </w:t>
      </w:r>
      <w:r w:rsidRPr="00245FC5">
        <w:rPr>
          <w:b/>
        </w:rPr>
        <w:t>Save</w:t>
      </w:r>
      <w:r>
        <w:t xml:space="preserve"> button at the top of the page to save your changes.</w:t>
      </w:r>
    </w:p>
    <w:p w14:paraId="307BE14E" w14:textId="3D400D38" w:rsidR="00245FC5" w:rsidRDefault="00586EA7" w:rsidP="00245FC5">
      <w:pPr>
        <w:pStyle w:val="LabStepScreenshotLevel2"/>
      </w:pPr>
      <w:r>
        <w:drawing>
          <wp:inline distT="0" distB="0" distL="0" distR="0" wp14:anchorId="3AF9F45B" wp14:editId="21379850">
            <wp:extent cx="2957266" cy="515073"/>
            <wp:effectExtent l="19050" t="19050" r="14605" b="184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t="1" b="5830"/>
                    <a:stretch/>
                  </pic:blipFill>
                  <pic:spPr bwMode="auto">
                    <a:xfrm>
                      <a:off x="0" y="0"/>
                      <a:ext cx="2987127" cy="52027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5A8E04" w14:textId="77777777" w:rsidR="00FD22F9" w:rsidRDefault="00FD22F9" w:rsidP="00FD22F9">
      <w:pPr>
        <w:pStyle w:val="LabExerciseCallout"/>
      </w:pPr>
      <w:r>
        <w:t>You are now done registering your application with Azure AD.</w:t>
      </w:r>
    </w:p>
    <w:p w14:paraId="0E072013" w14:textId="4F167232" w:rsidR="00FD22F9" w:rsidRDefault="00FD22F9" w:rsidP="00FD22F9">
      <w:pPr>
        <w:pStyle w:val="Heading3"/>
      </w:pPr>
      <w:r>
        <w:lastRenderedPageBreak/>
        <w:t xml:space="preserve">Exercise 2: Call the Power BI Service API using </w:t>
      </w:r>
      <w:r w:rsidR="00784CD4">
        <w:t xml:space="preserve">ADAL and </w:t>
      </w:r>
      <w:r>
        <w:t xml:space="preserve">the Power BI </w:t>
      </w:r>
      <w:r w:rsidR="00DE3853">
        <w:t xml:space="preserve">.NET </w:t>
      </w:r>
      <w:r>
        <w:t>SDK</w:t>
      </w:r>
    </w:p>
    <w:p w14:paraId="42662C9A" w14:textId="7E8BB81E" w:rsidR="00FD22F9" w:rsidRDefault="00FD22F9" w:rsidP="00FD22F9">
      <w:pPr>
        <w:pStyle w:val="LabExerciseLeadIn"/>
      </w:pPr>
      <w:r>
        <w:t xml:space="preserve">In this exercise, you will create a C# </w:t>
      </w:r>
      <w:r w:rsidR="0040682D">
        <w:t>c</w:t>
      </w:r>
      <w:r>
        <w:t xml:space="preserve">onsole application to </w:t>
      </w:r>
      <w:r w:rsidR="00EB3620">
        <w:t xml:space="preserve">authenticate </w:t>
      </w:r>
      <w:r w:rsidR="0005159C">
        <w:t xml:space="preserve">with the Azure Active Directory Authentication Library (ADAL) and to </w:t>
      </w:r>
      <w:r>
        <w:t>call into the Power BI Service API.</w:t>
      </w:r>
      <w:r w:rsidR="001869B6">
        <w:t xml:space="preserve"> Before creating the Console application</w:t>
      </w:r>
      <w:r w:rsidR="0040682D">
        <w:t xml:space="preserve"> in Visual Studio</w:t>
      </w:r>
      <w:r w:rsidR="001869B6">
        <w:t xml:space="preserve">, you will first record the GUID for the </w:t>
      </w:r>
      <w:r w:rsidR="0040682D" w:rsidRPr="0040682D">
        <w:rPr>
          <w:b/>
        </w:rPr>
        <w:t>Wingtip Sales</w:t>
      </w:r>
      <w:r w:rsidR="0040682D">
        <w:t xml:space="preserve"> app workspace which will be needed later in this exercise.</w:t>
      </w:r>
    </w:p>
    <w:p w14:paraId="3E1FDCC0" w14:textId="77777777" w:rsidR="001869B6" w:rsidRDefault="001869B6" w:rsidP="001869B6">
      <w:pPr>
        <w:pStyle w:val="LabStepNumbered"/>
        <w:numPr>
          <w:ilvl w:val="0"/>
          <w:numId w:val="29"/>
        </w:numPr>
      </w:pPr>
      <w:r>
        <w:t xml:space="preserve">Get the </w:t>
      </w:r>
      <w:r w:rsidRPr="001869B6">
        <w:rPr>
          <w:b/>
        </w:rPr>
        <w:t>app workspace ID</w:t>
      </w:r>
      <w:r>
        <w:t xml:space="preserve"> for the </w:t>
      </w:r>
      <w:r w:rsidRPr="001869B6">
        <w:rPr>
          <w:b/>
        </w:rPr>
        <w:t>Wingtip Sales</w:t>
      </w:r>
      <w:r>
        <w:t xml:space="preserve"> workspace.</w:t>
      </w:r>
    </w:p>
    <w:p w14:paraId="67647A94" w14:textId="02C3B581" w:rsidR="001869B6" w:rsidRDefault="001869B6" w:rsidP="001869B6">
      <w:pPr>
        <w:pStyle w:val="LabStepNumberedLevel2"/>
      </w:pPr>
      <w:r>
        <w:t xml:space="preserve">Navigate to the Power BI portal in the browser and then navigate to the </w:t>
      </w:r>
      <w:r w:rsidRPr="001869B6">
        <w:rPr>
          <w:b/>
        </w:rPr>
        <w:t>Wingtip Sales</w:t>
      </w:r>
      <w:r>
        <w:t xml:space="preserve"> app workspace you created in lab 1.</w:t>
      </w:r>
    </w:p>
    <w:p w14:paraId="14BF6EE3" w14:textId="77777777" w:rsidR="001869B6" w:rsidRDefault="001869B6" w:rsidP="001869B6">
      <w:pPr>
        <w:pStyle w:val="LabStepNumberedLevel2"/>
      </w:pPr>
      <w:r>
        <w:t xml:space="preserve">Copy the GUID for the app workspace ID from the address bar which appears in the URL just after </w:t>
      </w:r>
      <w:r w:rsidRPr="001869B6">
        <w:rPr>
          <w:b/>
        </w:rPr>
        <w:t>groups/</w:t>
      </w:r>
      <w:r>
        <w:t>.</w:t>
      </w:r>
    </w:p>
    <w:p w14:paraId="0F0DBC41" w14:textId="6E990F81" w:rsidR="001869B6" w:rsidRDefault="00586EA7" w:rsidP="001869B6">
      <w:pPr>
        <w:pStyle w:val="LabStepScreenshotLevel2"/>
      </w:pPr>
      <w:r>
        <w:drawing>
          <wp:inline distT="0" distB="0" distL="0" distR="0" wp14:anchorId="68E4F842" wp14:editId="10FF27FD">
            <wp:extent cx="3298785" cy="523224"/>
            <wp:effectExtent l="19050" t="19050" r="16510" b="1079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85641" cy="537000"/>
                    </a:xfrm>
                    <a:prstGeom prst="rect">
                      <a:avLst/>
                    </a:prstGeom>
                    <a:noFill/>
                    <a:ln>
                      <a:solidFill>
                        <a:schemeClr val="tx1">
                          <a:lumMod val="50000"/>
                          <a:lumOff val="50000"/>
                        </a:schemeClr>
                      </a:solidFill>
                    </a:ln>
                  </pic:spPr>
                </pic:pic>
              </a:graphicData>
            </a:graphic>
          </wp:inline>
        </w:drawing>
      </w:r>
    </w:p>
    <w:p w14:paraId="1CFBCF86" w14:textId="77777777" w:rsidR="001869B6" w:rsidRDefault="001869B6" w:rsidP="001869B6">
      <w:pPr>
        <w:pStyle w:val="LabStepNumberedLevel2"/>
      </w:pPr>
      <w:r>
        <w:t xml:space="preserve">Copy the </w:t>
      </w:r>
      <w:r w:rsidRPr="001869B6">
        <w:rPr>
          <w:b/>
        </w:rPr>
        <w:t>App Workspace ID</w:t>
      </w:r>
      <w:r>
        <w:t xml:space="preserve"> into the same text file you created earlier to hold the </w:t>
      </w:r>
      <w:r w:rsidRPr="001869B6">
        <w:rPr>
          <w:b/>
        </w:rPr>
        <w:t>Application ID</w:t>
      </w:r>
      <w:r>
        <w:t xml:space="preserve"> and the </w:t>
      </w:r>
      <w:r w:rsidRPr="001869B6">
        <w:rPr>
          <w:b/>
        </w:rPr>
        <w:t>Redirect URI</w:t>
      </w:r>
      <w:r>
        <w:t>.</w:t>
      </w:r>
    </w:p>
    <w:p w14:paraId="03550D38" w14:textId="43992CB2" w:rsidR="001869B6" w:rsidRDefault="00586EA7" w:rsidP="001869B6">
      <w:pPr>
        <w:pStyle w:val="LabStepScreenshotLevel2"/>
      </w:pPr>
      <w:r>
        <w:drawing>
          <wp:inline distT="0" distB="0" distL="0" distR="0" wp14:anchorId="0E2EA1E3" wp14:editId="3FF30FED">
            <wp:extent cx="1875099" cy="923379"/>
            <wp:effectExtent l="19050" t="19050" r="11430" b="1016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151"/>
                    <a:stretch/>
                  </pic:blipFill>
                  <pic:spPr bwMode="auto">
                    <a:xfrm>
                      <a:off x="0" y="0"/>
                      <a:ext cx="1907843" cy="939504"/>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4C9F685" w14:textId="19FB779F" w:rsidR="00FD22F9" w:rsidRDefault="00FD22F9" w:rsidP="00FD22F9">
      <w:pPr>
        <w:pStyle w:val="LabStepNumbered"/>
        <w:numPr>
          <w:ilvl w:val="0"/>
          <w:numId w:val="7"/>
        </w:numPr>
      </w:pPr>
      <w:r>
        <w:t>Create a new C# Console application in Visual Studio.</w:t>
      </w:r>
    </w:p>
    <w:p w14:paraId="33033FB5" w14:textId="77777777" w:rsidR="00FD22F9" w:rsidRDefault="00FD22F9" w:rsidP="00FD22F9">
      <w:pPr>
        <w:pStyle w:val="LabStepNumberedLevel2"/>
      </w:pPr>
      <w:r>
        <w:t xml:space="preserve"> Launch Visual Studio.</w:t>
      </w:r>
    </w:p>
    <w:p w14:paraId="1EAFD21B" w14:textId="77777777" w:rsidR="00FD22F9" w:rsidRDefault="00FD22F9" w:rsidP="00FD22F9">
      <w:pPr>
        <w:pStyle w:val="LabStepNumberedLevel2"/>
      </w:pPr>
      <w:r>
        <w:t xml:space="preserve">Create a new project by running the </w:t>
      </w:r>
      <w:r w:rsidRPr="00D8601B">
        <w:rPr>
          <w:b/>
        </w:rPr>
        <w:t>File &gt; New Project</w:t>
      </w:r>
      <w:r>
        <w:t xml:space="preserve"> command.</w:t>
      </w:r>
    </w:p>
    <w:p w14:paraId="5A1C16FF" w14:textId="297D343E" w:rsidR="00FD22F9" w:rsidRDefault="00FD22F9" w:rsidP="00FD22F9">
      <w:pPr>
        <w:pStyle w:val="LabStepNumberedLevel2"/>
      </w:pPr>
      <w:r>
        <w:t xml:space="preserve">Select a project type of </w:t>
      </w:r>
      <w:r w:rsidRPr="00791A2E">
        <w:rPr>
          <w:b/>
        </w:rPr>
        <w:t xml:space="preserve">Console App </w:t>
      </w:r>
      <w:r w:rsidR="00791A2E" w:rsidRPr="00791A2E">
        <w:rPr>
          <w:b/>
        </w:rPr>
        <w:t>(.NET Framework)</w:t>
      </w:r>
      <w:r w:rsidR="00791A2E">
        <w:t xml:space="preserve"> </w:t>
      </w:r>
      <w:r>
        <w:t xml:space="preserve">from the </w:t>
      </w:r>
      <w:r w:rsidRPr="00791A2E">
        <w:rPr>
          <w:b/>
        </w:rPr>
        <w:t xml:space="preserve">Visual C# </w:t>
      </w:r>
      <w:r w:rsidR="00791A2E" w:rsidRPr="00791A2E">
        <w:rPr>
          <w:b/>
        </w:rPr>
        <w:t>&gt; Windows Desktop</w:t>
      </w:r>
      <w:r w:rsidR="00791A2E">
        <w:t xml:space="preserve"> </w:t>
      </w:r>
      <w:r>
        <w:t>project templates.</w:t>
      </w:r>
    </w:p>
    <w:p w14:paraId="02AB0F87" w14:textId="21E21792" w:rsidR="00FD22F9" w:rsidRDefault="00FD22F9" w:rsidP="00FD22F9">
      <w:pPr>
        <w:pStyle w:val="LabStepNumberedLevel2"/>
      </w:pPr>
      <w:r>
        <w:t xml:space="preserve">Give the project a </w:t>
      </w:r>
      <w:r w:rsidRPr="00285693">
        <w:rPr>
          <w:b/>
        </w:rPr>
        <w:t>Name</w:t>
      </w:r>
      <w:r>
        <w:t xml:space="preserve"> of </w:t>
      </w:r>
      <w:r>
        <w:rPr>
          <w:b/>
        </w:rPr>
        <w:t>PowerBiService</w:t>
      </w:r>
      <w:r w:rsidR="00586EA7">
        <w:rPr>
          <w:b/>
        </w:rPr>
        <w:t>App1</w:t>
      </w:r>
      <w:r>
        <w:t xml:space="preserve"> and </w:t>
      </w:r>
    </w:p>
    <w:p w14:paraId="777F6E2E" w14:textId="024E0466" w:rsidR="00FD22F9" w:rsidRDefault="00FD22F9" w:rsidP="00FD22F9">
      <w:pPr>
        <w:pStyle w:val="LabStepNumberedLevel2"/>
      </w:pPr>
      <w:r>
        <w:t xml:space="preserve">Give the project a </w:t>
      </w:r>
      <w:r w:rsidRPr="00285693">
        <w:rPr>
          <w:b/>
        </w:rPr>
        <w:t>Location</w:t>
      </w:r>
      <w:r>
        <w:t xml:space="preserve"> of </w:t>
      </w:r>
      <w:r w:rsidRPr="00393FC2">
        <w:rPr>
          <w:b/>
        </w:rPr>
        <w:t>C:\Student\Modules\0</w:t>
      </w:r>
      <w:r w:rsidR="00E42BEE">
        <w:rPr>
          <w:b/>
        </w:rPr>
        <w:t>2</w:t>
      </w:r>
      <w:r w:rsidRPr="00393FC2">
        <w:rPr>
          <w:b/>
        </w:rPr>
        <w:t>_PowerBiServiceAPI\Lab</w:t>
      </w:r>
      <w:r>
        <w:t>.</w:t>
      </w:r>
    </w:p>
    <w:p w14:paraId="6EB2C722" w14:textId="77777777" w:rsidR="00FD22F9" w:rsidRDefault="00FD22F9" w:rsidP="00FD22F9">
      <w:pPr>
        <w:pStyle w:val="LabStepNumberedLevel2"/>
      </w:pPr>
      <w:r>
        <w:t xml:space="preserve">Click </w:t>
      </w:r>
      <w:r w:rsidRPr="00285693">
        <w:rPr>
          <w:b/>
        </w:rPr>
        <w:t>OK</w:t>
      </w:r>
      <w:r>
        <w:t xml:space="preserve"> to create the new project.</w:t>
      </w:r>
    </w:p>
    <w:p w14:paraId="5B8E4DD3" w14:textId="4D6AFADA" w:rsidR="00FD22F9" w:rsidRDefault="00586EA7" w:rsidP="00FD22F9">
      <w:pPr>
        <w:pStyle w:val="LabStepScreenshotLevel2"/>
      </w:pPr>
      <w:r>
        <w:drawing>
          <wp:inline distT="0" distB="0" distL="0" distR="0" wp14:anchorId="1C2655D7" wp14:editId="4AD2E091">
            <wp:extent cx="3460830" cy="1664403"/>
            <wp:effectExtent l="19050" t="19050" r="2540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4537" cy="1675804"/>
                    </a:xfrm>
                    <a:prstGeom prst="rect">
                      <a:avLst/>
                    </a:prstGeom>
                    <a:ln>
                      <a:solidFill>
                        <a:schemeClr val="tx1">
                          <a:lumMod val="75000"/>
                          <a:lumOff val="25000"/>
                        </a:schemeClr>
                      </a:solidFill>
                    </a:ln>
                  </pic:spPr>
                </pic:pic>
              </a:graphicData>
            </a:graphic>
          </wp:inline>
        </w:drawing>
      </w:r>
    </w:p>
    <w:p w14:paraId="7D4C75D5" w14:textId="23AD4CEA" w:rsidR="00FD22F9" w:rsidRDefault="00FD22F9" w:rsidP="00FD22F9">
      <w:pPr>
        <w:pStyle w:val="LabStepNumberedLevel2"/>
      </w:pPr>
      <w:r>
        <w:t xml:space="preserve">You should now have a new </w:t>
      </w:r>
      <w:r w:rsidR="00791A2E">
        <w:t xml:space="preserve">C# console app </w:t>
      </w:r>
      <w:r>
        <w:t xml:space="preserve">project named </w:t>
      </w:r>
      <w:r>
        <w:rPr>
          <w:b/>
        </w:rPr>
        <w:t>PowerBiService</w:t>
      </w:r>
      <w:r w:rsidR="00791A2E">
        <w:rPr>
          <w:b/>
        </w:rPr>
        <w:t>App1</w:t>
      </w:r>
      <w:r>
        <w:t>.</w:t>
      </w:r>
    </w:p>
    <w:p w14:paraId="795178F1" w14:textId="4DBA5D95" w:rsidR="00FD22F9" w:rsidRDefault="00791A2E" w:rsidP="00FD22F9">
      <w:pPr>
        <w:pStyle w:val="LabStepScreenshotLevel2"/>
      </w:pPr>
      <w:r>
        <w:drawing>
          <wp:inline distT="0" distB="0" distL="0" distR="0" wp14:anchorId="01A4FF24" wp14:editId="0B5E54FD">
            <wp:extent cx="1759352" cy="1206538"/>
            <wp:effectExtent l="19050" t="19050" r="12700" b="1270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83048" cy="1222789"/>
                    </a:xfrm>
                    <a:prstGeom prst="rect">
                      <a:avLst/>
                    </a:prstGeom>
                    <a:ln>
                      <a:solidFill>
                        <a:schemeClr val="tx1">
                          <a:lumMod val="75000"/>
                          <a:lumOff val="25000"/>
                        </a:schemeClr>
                      </a:solidFill>
                    </a:ln>
                  </pic:spPr>
                </pic:pic>
              </a:graphicData>
            </a:graphic>
          </wp:inline>
        </w:drawing>
      </w:r>
    </w:p>
    <w:p w14:paraId="4599AC76" w14:textId="4F4DD832" w:rsidR="00FD22F9" w:rsidRDefault="00FD22F9" w:rsidP="00FD22F9">
      <w:pPr>
        <w:pStyle w:val="LabStepNumbered"/>
      </w:pPr>
      <w:r>
        <w:lastRenderedPageBreak/>
        <w:t xml:space="preserve">Add the NuGet packages to the project required to program the Power BI Service API using the Power BI </w:t>
      </w:r>
      <w:r w:rsidR="00DE3853">
        <w:t xml:space="preserve">.NET </w:t>
      </w:r>
      <w:r>
        <w:t>SDK.</w:t>
      </w:r>
    </w:p>
    <w:p w14:paraId="337A0EE6" w14:textId="588BAF87" w:rsidR="00FD22F9" w:rsidRDefault="00FD22F9" w:rsidP="00FD22F9">
      <w:pPr>
        <w:pStyle w:val="LabStepNumberedLevel2"/>
      </w:pPr>
      <w:r>
        <w:t xml:space="preserve">Right-click the top-level node for the </w:t>
      </w:r>
      <w:r w:rsidR="00983085">
        <w:rPr>
          <w:b/>
        </w:rPr>
        <w:t>PowerBiServiceApp1</w:t>
      </w:r>
      <w:r>
        <w:t xml:space="preserve"> project and select </w:t>
      </w:r>
      <w:r w:rsidRPr="00217382">
        <w:rPr>
          <w:b/>
        </w:rPr>
        <w:t>Manage NuGet Packages…</w:t>
      </w:r>
      <w:r>
        <w:t>.</w:t>
      </w:r>
    </w:p>
    <w:p w14:paraId="6C9A53D6" w14:textId="77777777" w:rsidR="00FD22F9" w:rsidRDefault="00FD22F9" w:rsidP="00FD22F9">
      <w:pPr>
        <w:pStyle w:val="LabStepNumberedLevel2"/>
      </w:pPr>
      <w:r>
        <w:t xml:space="preserve">Click the </w:t>
      </w:r>
      <w:r w:rsidRPr="00DE3853">
        <w:rPr>
          <w:b/>
        </w:rPr>
        <w:t>Browse</w:t>
      </w:r>
      <w:r>
        <w:t xml:space="preserve"> tab and type </w:t>
      </w:r>
      <w:r w:rsidRPr="00393FC2">
        <w:rPr>
          <w:b/>
        </w:rPr>
        <w:t>ADAL</w:t>
      </w:r>
      <w:r>
        <w:t xml:space="preserve"> into the search box.</w:t>
      </w:r>
    </w:p>
    <w:p w14:paraId="778F211D" w14:textId="52025EC7" w:rsidR="00FD22F9" w:rsidRDefault="00FD22F9" w:rsidP="00FD22F9">
      <w:pPr>
        <w:pStyle w:val="LabStepNumberedLevel2"/>
      </w:pPr>
      <w:r>
        <w:t xml:space="preserve">Locate the </w:t>
      </w:r>
      <w:r w:rsidR="00DE3853" w:rsidRPr="00DE3853">
        <w:rPr>
          <w:i/>
        </w:rPr>
        <w:t>Active Directly Authentication Library (ADAL)</w:t>
      </w:r>
      <w:r w:rsidR="00DE3853">
        <w:t xml:space="preserve"> package named</w:t>
      </w:r>
      <w:r>
        <w:t xml:space="preserve"> </w:t>
      </w:r>
      <w:proofErr w:type="spellStart"/>
      <w:r w:rsidRPr="00217382">
        <w:rPr>
          <w:b/>
        </w:rPr>
        <w:t>Microsoft.IdentityModel.Clients.ActiveDirectory</w:t>
      </w:r>
      <w:proofErr w:type="spellEnd"/>
      <w:r>
        <w:t>.</w:t>
      </w:r>
    </w:p>
    <w:p w14:paraId="48F656C9" w14:textId="78E296F2" w:rsidR="00FD22F9" w:rsidRDefault="00791A2E" w:rsidP="00FD22F9">
      <w:pPr>
        <w:pStyle w:val="LabStepScreenshotLevel2"/>
      </w:pPr>
      <w:r>
        <w:drawing>
          <wp:inline distT="0" distB="0" distL="0" distR="0" wp14:anchorId="29B9E055" wp14:editId="11AAA127">
            <wp:extent cx="3894881" cy="1105192"/>
            <wp:effectExtent l="19050" t="19050" r="10795" b="190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20879" cy="1112569"/>
                    </a:xfrm>
                    <a:prstGeom prst="rect">
                      <a:avLst/>
                    </a:prstGeom>
                    <a:noFill/>
                    <a:ln>
                      <a:solidFill>
                        <a:schemeClr val="tx1">
                          <a:lumMod val="75000"/>
                          <a:lumOff val="25000"/>
                        </a:schemeClr>
                      </a:solidFill>
                    </a:ln>
                  </pic:spPr>
                </pic:pic>
              </a:graphicData>
            </a:graphic>
          </wp:inline>
        </w:drawing>
      </w:r>
    </w:p>
    <w:p w14:paraId="2D6C4399" w14:textId="77777777" w:rsidR="00FD22F9" w:rsidRDefault="00FD22F9" w:rsidP="00FD22F9">
      <w:pPr>
        <w:pStyle w:val="LabStepNumberedLevel2"/>
      </w:pPr>
      <w:r>
        <w:t xml:space="preserve">Select and install </w:t>
      </w:r>
      <w:proofErr w:type="spellStart"/>
      <w:r w:rsidRPr="00217382">
        <w:rPr>
          <w:b/>
        </w:rPr>
        <w:t>Microsoft.IdentityModel.Clients.ActiveDirectory</w:t>
      </w:r>
      <w:proofErr w:type="spellEnd"/>
      <w:r>
        <w:t>.</w:t>
      </w:r>
    </w:p>
    <w:p w14:paraId="2D6A119C" w14:textId="4894CA11" w:rsidR="00FD22F9" w:rsidRDefault="00285693" w:rsidP="00FD22F9">
      <w:pPr>
        <w:pStyle w:val="LabStepScreenshotLevel2"/>
      </w:pPr>
      <w:r>
        <w:drawing>
          <wp:inline distT="0" distB="0" distL="0" distR="0" wp14:anchorId="69B10FA4" wp14:editId="268BDB24">
            <wp:extent cx="5172229" cy="729205"/>
            <wp:effectExtent l="19050" t="19050" r="952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9035"/>
                    <a:stretch/>
                  </pic:blipFill>
                  <pic:spPr bwMode="auto">
                    <a:xfrm>
                      <a:off x="0" y="0"/>
                      <a:ext cx="5395244" cy="760647"/>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9325D05" w14:textId="77777777" w:rsidR="00FD22F9" w:rsidRDefault="00FD22F9" w:rsidP="00FD22F9">
      <w:pPr>
        <w:pStyle w:val="LabStepNumberedLevel2"/>
      </w:pPr>
      <w:r>
        <w:t xml:space="preserve">When prompted about the licensing agreement, click </w:t>
      </w:r>
      <w:r w:rsidRPr="00217382">
        <w:rPr>
          <w:b/>
        </w:rPr>
        <w:t>I Agree</w:t>
      </w:r>
      <w:r>
        <w:t>.</w:t>
      </w:r>
    </w:p>
    <w:p w14:paraId="7C27705D" w14:textId="7CE98CCF" w:rsidR="00FD22F9" w:rsidRDefault="00904DE3" w:rsidP="00FD22F9">
      <w:pPr>
        <w:pStyle w:val="LabStepNumberedLevel2"/>
      </w:pPr>
      <w:r>
        <w:t xml:space="preserve">From the </w:t>
      </w:r>
      <w:r w:rsidRPr="00904DE3">
        <w:rPr>
          <w:b/>
        </w:rPr>
        <w:t>Browse</w:t>
      </w:r>
      <w:r>
        <w:t xml:space="preserve"> tab, s</w:t>
      </w:r>
      <w:r w:rsidR="00FD22F9">
        <w:t xml:space="preserve">earch for </w:t>
      </w:r>
      <w:proofErr w:type="spellStart"/>
      <w:r w:rsidRPr="00217382">
        <w:rPr>
          <w:b/>
        </w:rPr>
        <w:t>Microsoft.PowerBI.Api</w:t>
      </w:r>
      <w:proofErr w:type="spellEnd"/>
      <w:r w:rsidR="00FD22F9">
        <w:t xml:space="preserve"> and then find and install the</w:t>
      </w:r>
      <w:r>
        <w:t xml:space="preserve"> package</w:t>
      </w:r>
      <w:r w:rsidR="00FD22F9">
        <w:t xml:space="preserve"> </w:t>
      </w:r>
      <w:proofErr w:type="spellStart"/>
      <w:r w:rsidR="00FD22F9" w:rsidRPr="00217382">
        <w:rPr>
          <w:b/>
        </w:rPr>
        <w:t>Microsoft.PowerBI.Api</w:t>
      </w:r>
      <w:proofErr w:type="spellEnd"/>
      <w:r w:rsidR="00FD22F9">
        <w:t>.</w:t>
      </w:r>
    </w:p>
    <w:p w14:paraId="100EA10A" w14:textId="1B3A7EF8" w:rsidR="00FD22F9" w:rsidRDefault="00904DE3" w:rsidP="00FD22F9">
      <w:pPr>
        <w:pStyle w:val="LabStepScreenshotLevel2"/>
      </w:pPr>
      <w:r>
        <w:drawing>
          <wp:inline distT="0" distB="0" distL="0" distR="0" wp14:anchorId="4D6CAF82" wp14:editId="3DBA4E48">
            <wp:extent cx="5700532" cy="832383"/>
            <wp:effectExtent l="19050" t="19050" r="14605" b="2540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780" cy="836800"/>
                    </a:xfrm>
                    <a:prstGeom prst="rect">
                      <a:avLst/>
                    </a:prstGeom>
                    <a:noFill/>
                    <a:ln>
                      <a:solidFill>
                        <a:schemeClr val="tx1">
                          <a:lumMod val="75000"/>
                          <a:lumOff val="25000"/>
                        </a:schemeClr>
                      </a:solidFill>
                    </a:ln>
                  </pic:spPr>
                </pic:pic>
              </a:graphicData>
            </a:graphic>
          </wp:inline>
        </w:drawing>
      </w:r>
    </w:p>
    <w:p w14:paraId="1C44BCD9" w14:textId="77777777" w:rsidR="00FD22F9" w:rsidRDefault="00FD22F9" w:rsidP="00FD22F9">
      <w:pPr>
        <w:pStyle w:val="LabStepNumberedLevel2"/>
      </w:pPr>
      <w:r>
        <w:t xml:space="preserve">When prompted about the licensing agreement, click </w:t>
      </w:r>
      <w:r w:rsidRPr="00217382">
        <w:rPr>
          <w:b/>
        </w:rPr>
        <w:t>I Agree</w:t>
      </w:r>
      <w:r>
        <w:t>.</w:t>
      </w:r>
    </w:p>
    <w:p w14:paraId="140D9DDC" w14:textId="77777777" w:rsidR="00FD22F9" w:rsidRDefault="00FD22F9" w:rsidP="00FD22F9">
      <w:pPr>
        <w:pStyle w:val="LabStepNumbered"/>
      </w:pPr>
      <w:r>
        <w:t>Update all NuGet packages.</w:t>
      </w:r>
    </w:p>
    <w:p w14:paraId="696DD045" w14:textId="77777777" w:rsidR="00FD22F9" w:rsidRDefault="00FD22F9" w:rsidP="00FD22F9">
      <w:pPr>
        <w:pStyle w:val="LabStepNumberedLevel2"/>
      </w:pPr>
      <w:r>
        <w:t xml:space="preserve">Navigate to the </w:t>
      </w:r>
      <w:r w:rsidRPr="00B02894">
        <w:rPr>
          <w:b/>
        </w:rPr>
        <w:t>Update</w:t>
      </w:r>
      <w:r>
        <w:t xml:space="preserve"> tab and update any packages that have updates available.</w:t>
      </w:r>
    </w:p>
    <w:p w14:paraId="34DBCE9E" w14:textId="621E5CE3" w:rsidR="00FD22F9" w:rsidRDefault="00285693" w:rsidP="00FD22F9">
      <w:pPr>
        <w:pStyle w:val="LabStepScreenshotLevel2"/>
      </w:pPr>
      <w:r>
        <w:drawing>
          <wp:inline distT="0" distB="0" distL="0" distR="0" wp14:anchorId="00788725" wp14:editId="32032B4F">
            <wp:extent cx="4039718" cy="1190730"/>
            <wp:effectExtent l="19050" t="19050" r="184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27483" cy="1275551"/>
                    </a:xfrm>
                    <a:prstGeom prst="rect">
                      <a:avLst/>
                    </a:prstGeom>
                    <a:noFill/>
                    <a:ln>
                      <a:solidFill>
                        <a:schemeClr val="tx1">
                          <a:lumMod val="50000"/>
                          <a:lumOff val="50000"/>
                        </a:schemeClr>
                      </a:solidFill>
                    </a:ln>
                  </pic:spPr>
                </pic:pic>
              </a:graphicData>
            </a:graphic>
          </wp:inline>
        </w:drawing>
      </w:r>
    </w:p>
    <w:p w14:paraId="6F925E49" w14:textId="77777777" w:rsidR="00FD22F9" w:rsidRDefault="00FD22F9" w:rsidP="00FD22F9">
      <w:pPr>
        <w:pStyle w:val="LabStepNumberedLevel2"/>
      </w:pPr>
      <w:r>
        <w:t xml:space="preserve">Close the window for the </w:t>
      </w:r>
      <w:proofErr w:type="spellStart"/>
      <w:r>
        <w:t>Nuget</w:t>
      </w:r>
      <w:proofErr w:type="spellEnd"/>
      <w:r>
        <w:t xml:space="preserve"> Package Manager.</w:t>
      </w:r>
    </w:p>
    <w:p w14:paraId="5D37FD05" w14:textId="79A08FA5" w:rsidR="00FD22F9" w:rsidRDefault="00FD22F9" w:rsidP="00FD22F9">
      <w:pPr>
        <w:pStyle w:val="LabStepNumbered"/>
      </w:pPr>
      <w:r>
        <w:t xml:space="preserve">Add the C# </w:t>
      </w:r>
      <w:r w:rsidR="00DE3853">
        <w:t xml:space="preserve">starter </w:t>
      </w:r>
      <w:r>
        <w:t xml:space="preserve">code to </w:t>
      </w:r>
      <w:proofErr w:type="spellStart"/>
      <w:r w:rsidRPr="00DA761B">
        <w:rPr>
          <w:b/>
        </w:rPr>
        <w:t>program.cs</w:t>
      </w:r>
      <w:proofErr w:type="spellEnd"/>
      <w:r>
        <w:t>.</w:t>
      </w:r>
    </w:p>
    <w:p w14:paraId="47F2953D" w14:textId="7A800FE2" w:rsidR="00FD22F9" w:rsidRDefault="00FD22F9" w:rsidP="00FD22F9">
      <w:pPr>
        <w:pStyle w:val="LabStepNumberedLevel2"/>
      </w:pPr>
      <w:r>
        <w:t xml:space="preserve">Using Windows Explorer, locate the file </w:t>
      </w:r>
      <w:r w:rsidR="00BF4641" w:rsidRPr="00BF4641">
        <w:rPr>
          <w:b/>
        </w:rPr>
        <w:t>PowerBiServiceApp1_Starter.cs.txt</w:t>
      </w:r>
      <w:r>
        <w:t xml:space="preserve"> in the </w:t>
      </w:r>
      <w:r w:rsidRPr="00B5772E">
        <w:rPr>
          <w:b/>
        </w:rPr>
        <w:t>Student</w:t>
      </w:r>
      <w:r>
        <w:t xml:space="preserve"> folder at the following path.</w:t>
      </w:r>
    </w:p>
    <w:p w14:paraId="405418A1" w14:textId="36AF058B" w:rsidR="00FD22F9" w:rsidRDefault="00BF4641" w:rsidP="00FD22F9">
      <w:pPr>
        <w:pStyle w:val="LabStepCodeBlockLevel2"/>
      </w:pPr>
      <w:r w:rsidRPr="00BF4641">
        <w:t>C:\Student\Modules\02_PowerBiServiceAPI\Lab\StarterFiles</w:t>
      </w:r>
      <w:r w:rsidR="00FD22F9">
        <w:t>\</w:t>
      </w:r>
      <w:r w:rsidRPr="00BF4641">
        <w:t>PowerBiServiceApp1</w:t>
      </w:r>
      <w:r>
        <w:t>_</w:t>
      </w:r>
      <w:r w:rsidR="00FD22F9" w:rsidRPr="00D0394F">
        <w:t>Starter.cs.txt</w:t>
      </w:r>
    </w:p>
    <w:p w14:paraId="7541BFA9" w14:textId="113E86F9" w:rsidR="00FD22F9" w:rsidRDefault="00FD22F9" w:rsidP="00FD22F9">
      <w:pPr>
        <w:pStyle w:val="LabStepNumberedLevel2"/>
      </w:pPr>
      <w:r>
        <w:t xml:space="preserve">Open the file named </w:t>
      </w:r>
      <w:r w:rsidR="00BF4641" w:rsidRPr="00BF4641">
        <w:rPr>
          <w:b/>
        </w:rPr>
        <w:t>PowerBiServiceApp1_Starter.cs.txt</w:t>
      </w:r>
      <w:r w:rsidRPr="000B3732">
        <w:t xml:space="preserve"> in </w:t>
      </w:r>
      <w:r>
        <w:t>Notepad and copy its contents into the Window clipboard.</w:t>
      </w:r>
    </w:p>
    <w:p w14:paraId="7662BB2A" w14:textId="5E35C408" w:rsidR="00FD22F9" w:rsidRDefault="00FD22F9" w:rsidP="00FD22F9">
      <w:pPr>
        <w:pStyle w:val="LabStepNumberedLevel2"/>
      </w:pPr>
      <w:r>
        <w:t xml:space="preserve">Return to the </w:t>
      </w:r>
      <w:r w:rsidR="00BF4641" w:rsidRPr="00BF4641">
        <w:rPr>
          <w:b/>
        </w:rPr>
        <w:t>PowerBiServiceApp1</w:t>
      </w:r>
      <w:r>
        <w:t xml:space="preserve"> project in Visual Studio.</w:t>
      </w:r>
    </w:p>
    <w:p w14:paraId="44B3355D" w14:textId="77777777" w:rsidR="00FD22F9" w:rsidRDefault="00FD22F9" w:rsidP="00FD22F9">
      <w:pPr>
        <w:pStyle w:val="LabStepNumberedLevel2"/>
      </w:pPr>
      <w:r>
        <w:t xml:space="preserve">Open the source file named </w:t>
      </w:r>
      <w:proofErr w:type="spellStart"/>
      <w:r w:rsidRPr="000B3732">
        <w:rPr>
          <w:b/>
        </w:rPr>
        <w:t>program.cs</w:t>
      </w:r>
      <w:proofErr w:type="spellEnd"/>
      <w:r>
        <w:t>.</w:t>
      </w:r>
    </w:p>
    <w:p w14:paraId="2A131B69" w14:textId="77777777" w:rsidR="00FD22F9" w:rsidRDefault="00FD22F9" w:rsidP="00FD22F9">
      <w:pPr>
        <w:pStyle w:val="LabStepNumberedLevel2"/>
      </w:pPr>
      <w:r>
        <w:t xml:space="preserve">Delete all the code inside </w:t>
      </w:r>
      <w:proofErr w:type="spellStart"/>
      <w:r w:rsidRPr="000B3732">
        <w:rPr>
          <w:b/>
        </w:rPr>
        <w:t>program.cs</w:t>
      </w:r>
      <w:proofErr w:type="spellEnd"/>
      <w:r>
        <w:t xml:space="preserve"> and replace it with the content you copied into the Windows clipboard.</w:t>
      </w:r>
    </w:p>
    <w:p w14:paraId="3A0F50D4" w14:textId="5A3CE537" w:rsidR="00FD22F9" w:rsidRDefault="00FD22F9" w:rsidP="00FD22F9">
      <w:pPr>
        <w:pStyle w:val="LabStepNumberedLevel2"/>
      </w:pPr>
      <w:r>
        <w:lastRenderedPageBreak/>
        <w:t xml:space="preserve">You should now have the basic </w:t>
      </w:r>
      <w:r w:rsidR="00DE3853">
        <w:t xml:space="preserve">C# </w:t>
      </w:r>
      <w:r>
        <w:t>code for a simple console application which access</w:t>
      </w:r>
      <w:r w:rsidR="00983085">
        <w:t>es</w:t>
      </w:r>
      <w:r>
        <w:t xml:space="preserve"> the Power BI Service API.</w:t>
      </w:r>
    </w:p>
    <w:p w14:paraId="789CAC01" w14:textId="0E49EF77" w:rsidR="00FD22F9" w:rsidRDefault="00810EAA" w:rsidP="00FD22F9">
      <w:pPr>
        <w:pStyle w:val="LabStepScreenshotLevel2"/>
      </w:pPr>
      <w:r>
        <w:drawing>
          <wp:inline distT="0" distB="0" distL="0" distR="0" wp14:anchorId="2043BF8E" wp14:editId="0D55E0B9">
            <wp:extent cx="3958005" cy="2416628"/>
            <wp:effectExtent l="19050" t="19050" r="23495" b="22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04292" cy="2444889"/>
                    </a:xfrm>
                    <a:prstGeom prst="rect">
                      <a:avLst/>
                    </a:prstGeom>
                    <a:noFill/>
                    <a:ln>
                      <a:solidFill>
                        <a:schemeClr val="tx1">
                          <a:lumMod val="50000"/>
                          <a:lumOff val="50000"/>
                        </a:schemeClr>
                      </a:solidFill>
                    </a:ln>
                  </pic:spPr>
                </pic:pic>
              </a:graphicData>
            </a:graphic>
          </wp:inline>
        </w:drawing>
      </w:r>
    </w:p>
    <w:p w14:paraId="2D7F9E25" w14:textId="27CC86BF" w:rsidR="00FD22F9" w:rsidRDefault="00FD22F9" w:rsidP="00FD22F9">
      <w:pPr>
        <w:pStyle w:val="LabStepNumbered"/>
      </w:pPr>
      <w:r>
        <w:t>Update the code with your app workspace ID, the Azure AD application ID and Redirect URI.</w:t>
      </w:r>
    </w:p>
    <w:p w14:paraId="13E2CDFB" w14:textId="77777777" w:rsidR="00FD22F9" w:rsidRDefault="00FD22F9" w:rsidP="00FD22F9">
      <w:pPr>
        <w:pStyle w:val="LabStepNumberedLevel2"/>
      </w:pPr>
      <w:r>
        <w:t xml:space="preserve">Locate the section of the code with the static properties named </w:t>
      </w:r>
      <w:proofErr w:type="spellStart"/>
      <w:r w:rsidRPr="00D0394F">
        <w:rPr>
          <w:b/>
        </w:rPr>
        <w:t>appWorkspaceId</w:t>
      </w:r>
      <w:proofErr w:type="spellEnd"/>
      <w:r>
        <w:t xml:space="preserve">, </w:t>
      </w:r>
      <w:proofErr w:type="spellStart"/>
      <w:r w:rsidRPr="00E776A9">
        <w:rPr>
          <w:b/>
        </w:rPr>
        <w:t>clientId</w:t>
      </w:r>
      <w:proofErr w:type="spellEnd"/>
      <w:r>
        <w:t xml:space="preserve"> and </w:t>
      </w:r>
      <w:proofErr w:type="spellStart"/>
      <w:r w:rsidRPr="00E776A9">
        <w:rPr>
          <w:b/>
        </w:rPr>
        <w:t>redirectUrl</w:t>
      </w:r>
      <w:proofErr w:type="spellEnd"/>
      <w:r>
        <w:t>.</w:t>
      </w:r>
    </w:p>
    <w:p w14:paraId="7F04D62B" w14:textId="77777777" w:rsidR="00FD22F9" w:rsidRDefault="00FD22F9" w:rsidP="00FD22F9">
      <w:pPr>
        <w:pStyle w:val="LabStepNumberedLevel2"/>
      </w:pPr>
      <w:r>
        <w:t>Replace these values with the values you copied into Notepad earlier.</w:t>
      </w:r>
    </w:p>
    <w:p w14:paraId="77993477" w14:textId="1A614213" w:rsidR="00FD22F9" w:rsidRDefault="00810EAA" w:rsidP="00FD22F9">
      <w:pPr>
        <w:pStyle w:val="LabStepScreenshotLevel2"/>
      </w:pPr>
      <w:r>
        <w:drawing>
          <wp:inline distT="0" distB="0" distL="0" distR="0" wp14:anchorId="5A97FBAF" wp14:editId="2C6F62E1">
            <wp:extent cx="4345912" cy="384907"/>
            <wp:effectExtent l="19050" t="19050" r="1714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07999" cy="399263"/>
                    </a:xfrm>
                    <a:prstGeom prst="rect">
                      <a:avLst/>
                    </a:prstGeom>
                    <a:noFill/>
                    <a:ln>
                      <a:solidFill>
                        <a:schemeClr val="tx1"/>
                      </a:solidFill>
                    </a:ln>
                  </pic:spPr>
                </pic:pic>
              </a:graphicData>
            </a:graphic>
          </wp:inline>
        </w:drawing>
      </w:r>
    </w:p>
    <w:p w14:paraId="5F70873C" w14:textId="00A94BF2" w:rsidR="0040682D" w:rsidRDefault="00091B1A" w:rsidP="0040682D">
      <w:pPr>
        <w:pStyle w:val="LabExerciseCallout"/>
      </w:pPr>
      <w:r>
        <w:t>Always r</w:t>
      </w:r>
      <w:r w:rsidR="0040682D">
        <w:t xml:space="preserve">emember that </w:t>
      </w:r>
      <w:r w:rsidR="0040682D" w:rsidRPr="0040682D">
        <w:rPr>
          <w:b/>
        </w:rPr>
        <w:t>Application ID</w:t>
      </w:r>
      <w:r w:rsidR="0040682D">
        <w:t xml:space="preserve"> and </w:t>
      </w:r>
      <w:r w:rsidR="0040682D" w:rsidRPr="0040682D">
        <w:rPr>
          <w:b/>
        </w:rPr>
        <w:t>Client ID</w:t>
      </w:r>
      <w:r w:rsidR="0040682D">
        <w:t xml:space="preserve"> are </w:t>
      </w:r>
      <w:r>
        <w:t xml:space="preserve">just </w:t>
      </w:r>
      <w:r w:rsidR="0040682D">
        <w:t xml:space="preserve">two </w:t>
      </w:r>
      <w:r>
        <w:t xml:space="preserve">different </w:t>
      </w:r>
      <w:r w:rsidR="0040682D">
        <w:t xml:space="preserve">names </w:t>
      </w:r>
      <w:r w:rsidR="002E18B8">
        <w:t xml:space="preserve">for </w:t>
      </w:r>
      <w:r w:rsidR="0040682D">
        <w:t>the same thing.</w:t>
      </w:r>
      <w:r w:rsidR="002E18B8">
        <w:t xml:space="preserve"> There is a grand tradition in Azure AD development circles where we keep randomly switching back and forth between calling this identifier the application ID, the app ID and the client ID. We do this mainly to keep </w:t>
      </w:r>
      <w:r>
        <w:t xml:space="preserve">new developers and developer </w:t>
      </w:r>
      <w:proofErr w:type="spellStart"/>
      <w:r>
        <w:t>wanna</w:t>
      </w:r>
      <w:proofErr w:type="spellEnd"/>
      <w:r>
        <w:t xml:space="preserve">-bees in a perpetual state of confusion.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B7EBB61" w14:textId="26066C2B" w:rsidR="00FD22F9" w:rsidRDefault="00FD22F9" w:rsidP="00FD22F9">
      <w:pPr>
        <w:pStyle w:val="LabStepNumberedLevel2"/>
      </w:pPr>
      <w:r>
        <w:t xml:space="preserve">Save your changes to </w:t>
      </w:r>
      <w:proofErr w:type="spellStart"/>
      <w:r w:rsidRPr="00B02894">
        <w:rPr>
          <w:b/>
        </w:rPr>
        <w:t>program.cs</w:t>
      </w:r>
      <w:proofErr w:type="spellEnd"/>
      <w:r>
        <w:t>.</w:t>
      </w:r>
    </w:p>
    <w:p w14:paraId="57E765B5" w14:textId="77777777" w:rsidR="00FD22F9" w:rsidRDefault="00FD22F9" w:rsidP="00FD22F9">
      <w:pPr>
        <w:pStyle w:val="LabStepNumbered"/>
      </w:pPr>
      <w:r>
        <w:t>Run the application to call to the Power BI Service API.</w:t>
      </w:r>
    </w:p>
    <w:p w14:paraId="6335B90D" w14:textId="6E515E48" w:rsidR="00FD22F9" w:rsidRDefault="00DE3853" w:rsidP="00FD22F9">
      <w:pPr>
        <w:pStyle w:val="LabStepNumberedLevel2"/>
      </w:pPr>
      <w:r>
        <w:t xml:space="preserve">Run the console application in the Visual Studio debugger by pressing the </w:t>
      </w:r>
      <w:r w:rsidRPr="00F01495">
        <w:rPr>
          <w:b/>
        </w:rPr>
        <w:t>CTRL</w:t>
      </w:r>
      <w:r>
        <w:t xml:space="preserve"> + </w:t>
      </w:r>
      <w:r w:rsidRPr="00F01495">
        <w:rPr>
          <w:b/>
        </w:rPr>
        <w:t>{F5}</w:t>
      </w:r>
      <w:r>
        <w:t xml:space="preserve"> keyboard combination.</w:t>
      </w:r>
    </w:p>
    <w:p w14:paraId="1F0921EF" w14:textId="77777777" w:rsidR="00FD22F9" w:rsidRDefault="00FD22F9" w:rsidP="00FD22F9">
      <w:pPr>
        <w:pStyle w:val="LabStepNumberedLevel2"/>
      </w:pPr>
      <w:r>
        <w:t>When promoted to sign in, log in using your Office 365 user account credentials.</w:t>
      </w:r>
    </w:p>
    <w:p w14:paraId="6B50C7B3" w14:textId="77777777" w:rsidR="00FD22F9" w:rsidRDefault="00FD22F9" w:rsidP="00FD22F9">
      <w:pPr>
        <w:pStyle w:val="LabStepNumberedLevel2"/>
      </w:pPr>
      <w:r>
        <w:t xml:space="preserve">When prompted with the </w:t>
      </w:r>
      <w:r w:rsidRPr="00D0394F">
        <w:rPr>
          <w:b/>
        </w:rPr>
        <w:t>Required permissions</w:t>
      </w:r>
      <w:r>
        <w:t xml:space="preserve"> dialog, click </w:t>
      </w:r>
      <w:r w:rsidRPr="00B02894">
        <w:rPr>
          <w:b/>
        </w:rPr>
        <w:t>Accept</w:t>
      </w:r>
      <w:r>
        <w:t>.</w:t>
      </w:r>
    </w:p>
    <w:p w14:paraId="150A1B03" w14:textId="5B6A8D37" w:rsidR="00FD22F9" w:rsidRDefault="00810EAA" w:rsidP="00FD22F9">
      <w:pPr>
        <w:pStyle w:val="LabStepScreenshotLevel2"/>
      </w:pPr>
      <w:r>
        <w:drawing>
          <wp:inline distT="0" distB="0" distL="0" distR="0" wp14:anchorId="21B864D4" wp14:editId="77EA3E8D">
            <wp:extent cx="2328230" cy="2492188"/>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91432" cy="2559841"/>
                    </a:xfrm>
                    <a:prstGeom prst="rect">
                      <a:avLst/>
                    </a:prstGeom>
                  </pic:spPr>
                </pic:pic>
              </a:graphicData>
            </a:graphic>
          </wp:inline>
        </w:drawing>
      </w:r>
    </w:p>
    <w:p w14:paraId="3FBAF4AB" w14:textId="761C8BF4" w:rsidR="00FD22F9" w:rsidRDefault="00FD22F9" w:rsidP="00FD22F9">
      <w:pPr>
        <w:pStyle w:val="LabStepNumberedLevel2"/>
      </w:pPr>
      <w:r>
        <w:lastRenderedPageBreak/>
        <w:t>The application should run and call into the Power BI Service API to retrieve data about the contents of the app workspace.</w:t>
      </w:r>
    </w:p>
    <w:p w14:paraId="02490EE7" w14:textId="0B67A80B" w:rsidR="00FD22F9" w:rsidRDefault="00810EAA" w:rsidP="00FD22F9">
      <w:pPr>
        <w:pStyle w:val="LabStepScreenshotLevel2"/>
      </w:pPr>
      <w:r>
        <w:drawing>
          <wp:inline distT="0" distB="0" distL="0" distR="0" wp14:anchorId="5B0BB2DD" wp14:editId="639B9840">
            <wp:extent cx="3357154" cy="15489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44205" cy="1589137"/>
                    </a:xfrm>
                    <a:prstGeom prst="rect">
                      <a:avLst/>
                    </a:prstGeom>
                    <a:noFill/>
                    <a:ln>
                      <a:noFill/>
                    </a:ln>
                  </pic:spPr>
                </pic:pic>
              </a:graphicData>
            </a:graphic>
          </wp:inline>
        </w:drawing>
      </w:r>
    </w:p>
    <w:p w14:paraId="47CD7209" w14:textId="77777777" w:rsidR="00FD22F9" w:rsidRDefault="00FD22F9" w:rsidP="00FD22F9">
      <w:pPr>
        <w:pStyle w:val="LabExerciseCallout"/>
      </w:pPr>
      <w:r>
        <w:t xml:space="preserve">Since you will be running this program quite a few times as you write more code, it will make development less tedious if you modify the </w:t>
      </w:r>
      <w:proofErr w:type="spellStart"/>
      <w:r w:rsidRPr="00090B95">
        <w:rPr>
          <w:b/>
        </w:rPr>
        <w:t>GetAccessToken</w:t>
      </w:r>
      <w:proofErr w:type="spellEnd"/>
      <w:r>
        <w:t xml:space="preserve"> method so it can run in an unattended fashion without requiring you to sign in interactively.</w:t>
      </w:r>
    </w:p>
    <w:p w14:paraId="2F9C8D01" w14:textId="77777777" w:rsidR="00FD22F9" w:rsidRDefault="00FD22F9" w:rsidP="00FD22F9">
      <w:pPr>
        <w:pStyle w:val="LabStepNumbered"/>
      </w:pPr>
      <w:r>
        <w:t xml:space="preserve">Modify the </w:t>
      </w:r>
      <w:proofErr w:type="spellStart"/>
      <w:r w:rsidRPr="00090B95">
        <w:rPr>
          <w:b/>
        </w:rPr>
        <w:t>GetAccessToken</w:t>
      </w:r>
      <w:proofErr w:type="spellEnd"/>
      <w:r>
        <w:t xml:space="preserve"> method to acquire access tokens using the </w:t>
      </w:r>
      <w:r w:rsidRPr="00091B1A">
        <w:rPr>
          <w:i/>
        </w:rPr>
        <w:t>User Password Credential</w:t>
      </w:r>
      <w:r>
        <w:t xml:space="preserve"> flow.</w:t>
      </w:r>
    </w:p>
    <w:p w14:paraId="23DA1FA7" w14:textId="77777777" w:rsidR="00FD22F9" w:rsidRDefault="00FD22F9" w:rsidP="00FD22F9">
      <w:pPr>
        <w:pStyle w:val="LabStepNumberedLevel2"/>
      </w:pPr>
      <w:r>
        <w:t xml:space="preserve">The following code listing shows the current implementation of the </w:t>
      </w:r>
      <w:proofErr w:type="spellStart"/>
      <w:r w:rsidRPr="00A82CE4">
        <w:rPr>
          <w:b/>
        </w:rPr>
        <w:t>GetAccessToken</w:t>
      </w:r>
      <w:proofErr w:type="spellEnd"/>
      <w:r>
        <w:t xml:space="preserve"> method.</w:t>
      </w:r>
    </w:p>
    <w:p w14:paraId="01FD1DAB" w14:textId="77777777" w:rsidR="00FD22F9" w:rsidRDefault="00FD22F9" w:rsidP="00FD22F9">
      <w:pPr>
        <w:pStyle w:val="LabStepCodeBlockLevel2"/>
      </w:pPr>
      <w:r>
        <w:t>static string GetAccessToken() {</w:t>
      </w:r>
    </w:p>
    <w:p w14:paraId="6667CDFC" w14:textId="77777777" w:rsidR="00FD22F9" w:rsidRDefault="00FD22F9" w:rsidP="00FD22F9">
      <w:pPr>
        <w:pStyle w:val="LabStepCodeBlockLevel2"/>
      </w:pPr>
    </w:p>
    <w:p w14:paraId="3756247A" w14:textId="77777777" w:rsidR="00FD22F9" w:rsidRPr="00090B95" w:rsidRDefault="00FD22F9" w:rsidP="00FD22F9">
      <w:pPr>
        <w:pStyle w:val="LabStepCodeBlockLevel2"/>
        <w:rPr>
          <w:color w:val="7F7F7F" w:themeColor="text1" w:themeTint="80"/>
        </w:rPr>
      </w:pPr>
      <w:r w:rsidRPr="00090B95">
        <w:rPr>
          <w:color w:val="7F7F7F" w:themeColor="text1" w:themeTint="80"/>
        </w:rPr>
        <w:t xml:space="preserve">  // create new authentication context </w:t>
      </w:r>
    </w:p>
    <w:p w14:paraId="7EC22453" w14:textId="77777777" w:rsidR="00FD22F9" w:rsidRDefault="00FD22F9" w:rsidP="00FD22F9">
      <w:pPr>
        <w:pStyle w:val="LabStepCodeBlockLevel2"/>
      </w:pPr>
      <w:r>
        <w:t xml:space="preserve">  var authenticationContext = new AuthenticationContext(aadAuthorizationEndpoint);</w:t>
      </w:r>
    </w:p>
    <w:p w14:paraId="78F87358" w14:textId="77777777" w:rsidR="00FD22F9" w:rsidRDefault="00FD22F9" w:rsidP="00FD22F9">
      <w:pPr>
        <w:pStyle w:val="LabStepCodeBlockLevel2"/>
      </w:pPr>
    </w:p>
    <w:p w14:paraId="6E6DE616" w14:textId="77777777" w:rsidR="00FD22F9" w:rsidRPr="00090B95" w:rsidRDefault="00FD22F9" w:rsidP="00FD22F9">
      <w:pPr>
        <w:pStyle w:val="LabStepCodeBlockLevel2"/>
        <w:rPr>
          <w:color w:val="7F7F7F" w:themeColor="text1" w:themeTint="80"/>
        </w:rPr>
      </w:pPr>
      <w:r w:rsidRPr="00090B95">
        <w:rPr>
          <w:color w:val="7F7F7F" w:themeColor="text1" w:themeTint="80"/>
        </w:rPr>
        <w:t xml:space="preserve">  // use authentication context to trigger user sign-in and return access token </w:t>
      </w:r>
    </w:p>
    <w:p w14:paraId="0920C239" w14:textId="77777777" w:rsidR="00FD22F9" w:rsidRDefault="00FD22F9" w:rsidP="00FD22F9">
      <w:pPr>
        <w:pStyle w:val="LabStepCodeBlockLevel2"/>
      </w:pPr>
      <w:r>
        <w:t xml:space="preserve">  var promptBehavior = new PlatformParameters(PromptBehavior.SelectAccount);</w:t>
      </w:r>
    </w:p>
    <w:p w14:paraId="48C7AB4B" w14:textId="77777777" w:rsidR="00FD22F9" w:rsidRDefault="00FD22F9" w:rsidP="00FD22F9">
      <w:pPr>
        <w:pStyle w:val="LabStepCodeBlockLevel2"/>
      </w:pPr>
      <w:r>
        <w:t xml:space="preserve">  var userAuthnResult = authenticationContext.AcquireTokenAsync(resourceUriPowerBi,</w:t>
      </w:r>
    </w:p>
    <w:p w14:paraId="2F034AFE" w14:textId="77777777" w:rsidR="00FD22F9" w:rsidRDefault="00FD22F9" w:rsidP="00FD22F9">
      <w:pPr>
        <w:pStyle w:val="LabStepCodeBlockLevel2"/>
      </w:pPr>
      <w:r>
        <w:t xml:space="preserve">                                                                clientId,</w:t>
      </w:r>
    </w:p>
    <w:p w14:paraId="2C60B795" w14:textId="77777777" w:rsidR="00FD22F9" w:rsidRDefault="00FD22F9" w:rsidP="00FD22F9">
      <w:pPr>
        <w:pStyle w:val="LabStepCodeBlockLevel2"/>
      </w:pPr>
      <w:r>
        <w:t xml:space="preserve">                                                                new Uri(redirectUrl),</w:t>
      </w:r>
    </w:p>
    <w:p w14:paraId="156FA9A5" w14:textId="77777777" w:rsidR="00FD22F9" w:rsidRDefault="00FD22F9" w:rsidP="00FD22F9">
      <w:pPr>
        <w:pStyle w:val="LabStepCodeBlockLevel2"/>
      </w:pPr>
      <w:r>
        <w:t xml:space="preserve">                                                                promptBehavior).Result;</w:t>
      </w:r>
    </w:p>
    <w:p w14:paraId="77CBE299" w14:textId="77777777" w:rsidR="00FD22F9" w:rsidRDefault="00FD22F9" w:rsidP="00FD22F9">
      <w:pPr>
        <w:pStyle w:val="LabStepCodeBlockLevel2"/>
      </w:pPr>
    </w:p>
    <w:p w14:paraId="63C1089B" w14:textId="77777777" w:rsidR="00FD22F9" w:rsidRPr="00090B95" w:rsidRDefault="00FD22F9" w:rsidP="00FD22F9">
      <w:pPr>
        <w:pStyle w:val="LabStepCodeBlockLevel2"/>
        <w:rPr>
          <w:color w:val="7F7F7F" w:themeColor="text1" w:themeTint="80"/>
        </w:rPr>
      </w:pPr>
      <w:r w:rsidRPr="00090B95">
        <w:rPr>
          <w:color w:val="7F7F7F" w:themeColor="text1" w:themeTint="80"/>
        </w:rPr>
        <w:t xml:space="preserve">  // return access token to caller</w:t>
      </w:r>
    </w:p>
    <w:p w14:paraId="7F741A6A" w14:textId="77777777" w:rsidR="00FD22F9" w:rsidRDefault="00FD22F9" w:rsidP="00FD22F9">
      <w:pPr>
        <w:pStyle w:val="LabStepCodeBlockLevel2"/>
      </w:pPr>
      <w:r>
        <w:t xml:space="preserve">  return userAuthnResult.AccessToken;</w:t>
      </w:r>
    </w:p>
    <w:p w14:paraId="24265B3B" w14:textId="77777777" w:rsidR="00FD22F9" w:rsidRDefault="00FD22F9" w:rsidP="00FD22F9">
      <w:pPr>
        <w:pStyle w:val="LabStepCodeBlockLevel2"/>
      </w:pPr>
      <w:r>
        <w:t>}</w:t>
      </w:r>
    </w:p>
    <w:p w14:paraId="6E86B0AF" w14:textId="79D32753" w:rsidR="00FD22F9" w:rsidRDefault="00FD22F9" w:rsidP="00FD22F9">
      <w:pPr>
        <w:pStyle w:val="LabStepNumberedLevel2"/>
      </w:pPr>
      <w:r>
        <w:t xml:space="preserve">Replace the code in </w:t>
      </w:r>
      <w:proofErr w:type="spellStart"/>
      <w:r w:rsidRPr="00A82CE4">
        <w:rPr>
          <w:b/>
        </w:rPr>
        <w:t>GetAccessToken</w:t>
      </w:r>
      <w:proofErr w:type="spellEnd"/>
      <w:r>
        <w:t xml:space="preserve"> with the following code which implements the </w:t>
      </w:r>
      <w:r w:rsidRPr="00091B1A">
        <w:rPr>
          <w:i/>
        </w:rPr>
        <w:t>User Password Credential</w:t>
      </w:r>
      <w:r>
        <w:t xml:space="preserve"> flow.</w:t>
      </w:r>
    </w:p>
    <w:p w14:paraId="40352A00" w14:textId="77777777" w:rsidR="00FD22F9" w:rsidRDefault="00FD22F9" w:rsidP="00FD22F9">
      <w:pPr>
        <w:pStyle w:val="LabStepCodeBlockLevel2"/>
      </w:pPr>
      <w:r>
        <w:t>static string GetAccessToken() {</w:t>
      </w:r>
    </w:p>
    <w:p w14:paraId="529928BA" w14:textId="77777777" w:rsidR="00FD22F9" w:rsidRDefault="00FD22F9" w:rsidP="00FD22F9">
      <w:pPr>
        <w:pStyle w:val="LabStepCodeBlockLevel2"/>
      </w:pPr>
    </w:p>
    <w:p w14:paraId="58BC4288" w14:textId="77777777" w:rsidR="00FD22F9" w:rsidRPr="00017462" w:rsidRDefault="00FD22F9" w:rsidP="00FD22F9">
      <w:pPr>
        <w:pStyle w:val="LabStepCodeBlockLevel2"/>
        <w:rPr>
          <w:color w:val="7F7F7F" w:themeColor="text1" w:themeTint="80"/>
        </w:rPr>
      </w:pPr>
      <w:r w:rsidRPr="00017462">
        <w:rPr>
          <w:color w:val="7F7F7F" w:themeColor="text1" w:themeTint="80"/>
        </w:rPr>
        <w:t xml:space="preserve">  // create new authentication context </w:t>
      </w:r>
    </w:p>
    <w:p w14:paraId="495148E0" w14:textId="77777777" w:rsidR="00FD22F9" w:rsidRDefault="00FD22F9" w:rsidP="00FD22F9">
      <w:pPr>
        <w:pStyle w:val="LabStepCodeBlockLevel2"/>
      </w:pPr>
      <w:r>
        <w:t xml:space="preserve">  var authenticationContext = new AuthenticationContext(aadAuthorizationEndpoint);</w:t>
      </w:r>
    </w:p>
    <w:p w14:paraId="4E65A1AD" w14:textId="77777777" w:rsidR="00FD22F9" w:rsidRDefault="00FD22F9" w:rsidP="00FD22F9">
      <w:pPr>
        <w:pStyle w:val="LabStepCodeBlockLevel2"/>
      </w:pPr>
    </w:p>
    <w:p w14:paraId="2BF83DB2" w14:textId="77777777" w:rsidR="00FD22F9" w:rsidRPr="00017462" w:rsidRDefault="00FD22F9" w:rsidP="00FD22F9">
      <w:pPr>
        <w:pStyle w:val="LabStepCodeBlockLevel2"/>
        <w:rPr>
          <w:color w:val="7F7F7F" w:themeColor="text1" w:themeTint="80"/>
        </w:rPr>
      </w:pPr>
      <w:r w:rsidRPr="00017462">
        <w:rPr>
          <w:color w:val="7F7F7F" w:themeColor="text1" w:themeTint="80"/>
        </w:rPr>
        <w:t xml:space="preserve">  // use authentication context to sign-in using User Password Credentials flow</w:t>
      </w:r>
    </w:p>
    <w:p w14:paraId="6D6392F4" w14:textId="77777777" w:rsidR="00FD22F9" w:rsidRDefault="00FD22F9" w:rsidP="00FD22F9">
      <w:pPr>
        <w:pStyle w:val="LabStepCodeBlockLevel2"/>
      </w:pPr>
      <w:r>
        <w:t xml:space="preserve">  string masterUserAccount = "ACCOUNT_NAME_OF_MASTER_USER";</w:t>
      </w:r>
    </w:p>
    <w:p w14:paraId="20098AD0" w14:textId="77777777" w:rsidR="00FD22F9" w:rsidRDefault="00FD22F9" w:rsidP="00FD22F9">
      <w:pPr>
        <w:pStyle w:val="LabStepCodeBlockLevel2"/>
      </w:pPr>
      <w:r>
        <w:t xml:space="preserve">  string masterUserPassword = "PASSWORD_OF_MASTER_USER";</w:t>
      </w:r>
    </w:p>
    <w:p w14:paraId="291EFDE5" w14:textId="77777777" w:rsidR="00FD22F9" w:rsidRDefault="00FD22F9" w:rsidP="00FD22F9">
      <w:pPr>
        <w:pStyle w:val="LabStepCodeBlockLevel2"/>
      </w:pPr>
      <w:r>
        <w:t xml:space="preserve">  UserPasswordCredential creds = new UserPasswordCredential(masterUserAccount, masterUserPassword);</w:t>
      </w:r>
    </w:p>
    <w:p w14:paraId="24FEF3BD" w14:textId="77777777" w:rsidR="00FD22F9" w:rsidRDefault="00FD22F9" w:rsidP="00FD22F9">
      <w:pPr>
        <w:pStyle w:val="LabStepCodeBlockLevel2"/>
      </w:pPr>
    </w:p>
    <w:p w14:paraId="63D96051" w14:textId="77777777" w:rsidR="00FD22F9" w:rsidRDefault="00FD22F9" w:rsidP="00FD22F9">
      <w:pPr>
        <w:pStyle w:val="LabStepCodeBlockLevel2"/>
      </w:pPr>
      <w:r>
        <w:t xml:space="preserve">  var userAuthnResult =</w:t>
      </w:r>
    </w:p>
    <w:p w14:paraId="2550E848" w14:textId="77777777" w:rsidR="00FD22F9" w:rsidRDefault="00FD22F9" w:rsidP="00FD22F9">
      <w:pPr>
        <w:pStyle w:val="LabStepCodeBlockLevel2"/>
      </w:pPr>
      <w:r>
        <w:t xml:space="preserve">    authenticationContext.AcquireTokenAsync(resourceUriPowerBi, clientId, creds).Result;</w:t>
      </w:r>
    </w:p>
    <w:p w14:paraId="2BEBD85E" w14:textId="77777777" w:rsidR="00FD22F9" w:rsidRDefault="00FD22F9" w:rsidP="00FD22F9">
      <w:pPr>
        <w:pStyle w:val="LabStepCodeBlockLevel2"/>
      </w:pPr>
    </w:p>
    <w:p w14:paraId="11D84932" w14:textId="77777777" w:rsidR="00FD22F9" w:rsidRPr="00017462" w:rsidRDefault="00FD22F9" w:rsidP="00FD22F9">
      <w:pPr>
        <w:pStyle w:val="LabStepCodeBlockLevel2"/>
        <w:rPr>
          <w:color w:val="7F7F7F" w:themeColor="text1" w:themeTint="80"/>
        </w:rPr>
      </w:pPr>
      <w:r w:rsidRPr="00017462">
        <w:rPr>
          <w:color w:val="7F7F7F" w:themeColor="text1" w:themeTint="80"/>
        </w:rPr>
        <w:t xml:space="preserve">  // return access token to caller</w:t>
      </w:r>
    </w:p>
    <w:p w14:paraId="317CBBBC" w14:textId="77777777" w:rsidR="00FD22F9" w:rsidRDefault="00FD22F9" w:rsidP="00FD22F9">
      <w:pPr>
        <w:pStyle w:val="LabStepCodeBlockLevel2"/>
      </w:pPr>
      <w:r>
        <w:t xml:space="preserve">  return userAuthnResult.AccessToken;</w:t>
      </w:r>
    </w:p>
    <w:p w14:paraId="193AFA75" w14:textId="77777777" w:rsidR="00FD22F9" w:rsidRDefault="00FD22F9" w:rsidP="00FD22F9">
      <w:pPr>
        <w:pStyle w:val="LabStepCodeBlockLevel2"/>
      </w:pPr>
      <w:r>
        <w:t>}</w:t>
      </w:r>
    </w:p>
    <w:p w14:paraId="04898DF9" w14:textId="320D780A" w:rsidR="003B2C02" w:rsidRDefault="003B2C02" w:rsidP="003B2C02">
      <w:pPr>
        <w:pStyle w:val="LabExerciseCallout"/>
      </w:pPr>
      <w:r>
        <w:t xml:space="preserve">Note that the new implementation of </w:t>
      </w:r>
      <w:proofErr w:type="spellStart"/>
      <w:r w:rsidRPr="003B2C02">
        <w:rPr>
          <w:b/>
        </w:rPr>
        <w:t>GetAccessToken</w:t>
      </w:r>
      <w:proofErr w:type="spellEnd"/>
      <w:r>
        <w:t xml:space="preserve"> using the User Password Credential Flow does not use the </w:t>
      </w:r>
      <w:r w:rsidRPr="003B2C02">
        <w:rPr>
          <w:b/>
        </w:rPr>
        <w:t>Redirect URI</w:t>
      </w:r>
      <w:r>
        <w:t>.</w:t>
      </w:r>
    </w:p>
    <w:p w14:paraId="06A72835" w14:textId="4F943A33" w:rsidR="00FD22F9" w:rsidRDefault="00FD22F9" w:rsidP="00FD22F9">
      <w:pPr>
        <w:pStyle w:val="LabStepNumberedLevel2"/>
      </w:pPr>
      <w:r>
        <w:t xml:space="preserve">Update the variables </w:t>
      </w:r>
      <w:proofErr w:type="spellStart"/>
      <w:r w:rsidRPr="00A82CE4">
        <w:rPr>
          <w:b/>
        </w:rPr>
        <w:t>masterUserAccount</w:t>
      </w:r>
      <w:proofErr w:type="spellEnd"/>
      <w:r>
        <w:t xml:space="preserve"> and </w:t>
      </w:r>
      <w:proofErr w:type="spellStart"/>
      <w:r w:rsidRPr="00A82CE4">
        <w:rPr>
          <w:b/>
        </w:rPr>
        <w:t>masterUserPassword</w:t>
      </w:r>
      <w:proofErr w:type="spellEnd"/>
      <w:r>
        <w:t xml:space="preserve"> with the credentials for your Office 365 account.</w:t>
      </w:r>
    </w:p>
    <w:p w14:paraId="55BE3A97" w14:textId="77777777" w:rsidR="00FD22F9" w:rsidRDefault="00FD22F9" w:rsidP="00FD22F9">
      <w:pPr>
        <w:pStyle w:val="LabStepScreenshotLevel2"/>
      </w:pPr>
      <w:r>
        <w:drawing>
          <wp:inline distT="0" distB="0" distL="0" distR="0" wp14:anchorId="2908F5A2" wp14:editId="4B1C00CC">
            <wp:extent cx="5558246" cy="537812"/>
            <wp:effectExtent l="19050" t="19050" r="4445"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1431" cy="551667"/>
                    </a:xfrm>
                    <a:prstGeom prst="rect">
                      <a:avLst/>
                    </a:prstGeom>
                    <a:noFill/>
                    <a:ln>
                      <a:solidFill>
                        <a:schemeClr val="tx1">
                          <a:lumMod val="50000"/>
                          <a:lumOff val="50000"/>
                        </a:schemeClr>
                      </a:solidFill>
                    </a:ln>
                  </pic:spPr>
                </pic:pic>
              </a:graphicData>
            </a:graphic>
          </wp:inline>
        </w:drawing>
      </w:r>
    </w:p>
    <w:p w14:paraId="7DDA9BAD" w14:textId="77777777" w:rsidR="00FD22F9" w:rsidRDefault="00FD22F9" w:rsidP="00FD22F9">
      <w:pPr>
        <w:pStyle w:val="LabStepNumberedLevel2"/>
      </w:pPr>
      <w:r>
        <w:t xml:space="preserve">Save your changes to </w:t>
      </w:r>
      <w:proofErr w:type="spellStart"/>
      <w:r w:rsidRPr="00A82CE4">
        <w:rPr>
          <w:b/>
        </w:rPr>
        <w:t>program.cs</w:t>
      </w:r>
      <w:proofErr w:type="spellEnd"/>
      <w:r>
        <w:t>.</w:t>
      </w:r>
    </w:p>
    <w:p w14:paraId="46934078" w14:textId="77777777" w:rsidR="00FD22F9" w:rsidRDefault="00FD22F9" w:rsidP="00FD22F9">
      <w:pPr>
        <w:pStyle w:val="LabStepNumbered"/>
      </w:pPr>
      <w:r>
        <w:lastRenderedPageBreak/>
        <w:t>Run the application to call to the Power BI Service API.</w:t>
      </w:r>
    </w:p>
    <w:p w14:paraId="1C7C3BC5" w14:textId="77777777" w:rsidR="002E18B8" w:rsidRDefault="002E18B8" w:rsidP="002E18B8">
      <w:pPr>
        <w:pStyle w:val="LabStepNumberedLevel2"/>
      </w:pPr>
      <w:r>
        <w:t xml:space="preserve">Run the console application in the Visual Studio debugger by pressing the </w:t>
      </w:r>
      <w:r w:rsidRPr="00F01495">
        <w:rPr>
          <w:b/>
        </w:rPr>
        <w:t>CTRL</w:t>
      </w:r>
      <w:r>
        <w:t xml:space="preserve"> + </w:t>
      </w:r>
      <w:r w:rsidRPr="00F01495">
        <w:rPr>
          <w:b/>
        </w:rPr>
        <w:t>{F5}</w:t>
      </w:r>
      <w:r>
        <w:t xml:space="preserve"> keyboard combination.</w:t>
      </w:r>
    </w:p>
    <w:p w14:paraId="6BB7735E" w14:textId="4AFCB5CB" w:rsidR="00FD22F9" w:rsidRDefault="00FD22F9" w:rsidP="00FD22F9">
      <w:pPr>
        <w:pStyle w:val="LabStepNumberedLevel2"/>
      </w:pPr>
      <w:r>
        <w:t>The program should run as it did before but it should no longer require you to interactively enter a user name and password.</w:t>
      </w:r>
    </w:p>
    <w:p w14:paraId="5BD6FFFD" w14:textId="36B2974E" w:rsidR="003B2C02" w:rsidRDefault="00B366E6" w:rsidP="003B2C02">
      <w:pPr>
        <w:pStyle w:val="LabStepScreenshotLevel2"/>
      </w:pPr>
      <w:r>
        <w:drawing>
          <wp:inline distT="0" distB="0" distL="0" distR="0" wp14:anchorId="7C635716" wp14:editId="2A7AF363">
            <wp:extent cx="3328894" cy="1535933"/>
            <wp:effectExtent l="0" t="0" r="508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7629" cy="1581489"/>
                    </a:xfrm>
                    <a:prstGeom prst="rect">
                      <a:avLst/>
                    </a:prstGeom>
                    <a:noFill/>
                    <a:ln>
                      <a:noFill/>
                    </a:ln>
                  </pic:spPr>
                </pic:pic>
              </a:graphicData>
            </a:graphic>
          </wp:inline>
        </w:drawing>
      </w:r>
    </w:p>
    <w:p w14:paraId="2A665BA2" w14:textId="7FB01F28" w:rsidR="003B2C02" w:rsidRDefault="003B2C02" w:rsidP="003B2C02">
      <w:pPr>
        <w:pStyle w:val="LabExerciseCallout"/>
      </w:pPr>
      <w:r>
        <w:t xml:space="preserve">Note </w:t>
      </w:r>
      <w:r w:rsidR="00091B1A">
        <w:t xml:space="preserve">that </w:t>
      </w:r>
      <w:r w:rsidRPr="00091B1A">
        <w:rPr>
          <w:b/>
        </w:rPr>
        <w:t>User Password Credential</w:t>
      </w:r>
      <w:r>
        <w:t xml:space="preserve"> flow would fail if you had not set the default client type to treat the application as a public client.</w:t>
      </w:r>
    </w:p>
    <w:p w14:paraId="77D1DF98" w14:textId="77777777" w:rsidR="00FD22F9" w:rsidRDefault="00FD22F9" w:rsidP="00FD22F9">
      <w:pPr>
        <w:pStyle w:val="Heading3"/>
      </w:pPr>
      <w:r>
        <w:t>Exercise 3: Write C# Code to Create an App Workspace and Upload a PBIX Project File</w:t>
      </w:r>
    </w:p>
    <w:p w14:paraId="497BD390" w14:textId="401D61E6" w:rsidR="00FD22F9" w:rsidRDefault="00FD22F9" w:rsidP="00FD22F9">
      <w:pPr>
        <w:pStyle w:val="LabExerciseLeadIn"/>
      </w:pPr>
      <w:r>
        <w:t xml:space="preserve">In this exercise, you will update </w:t>
      </w:r>
      <w:r w:rsidR="00091B1A">
        <w:t xml:space="preserve">your </w:t>
      </w:r>
      <w:r>
        <w:t xml:space="preserve">C# </w:t>
      </w:r>
      <w:r w:rsidR="00091B1A">
        <w:t>c</w:t>
      </w:r>
      <w:r>
        <w:t xml:space="preserve">onsole application to create </w:t>
      </w:r>
      <w:r w:rsidR="00091B1A">
        <w:t xml:space="preserve">new </w:t>
      </w:r>
      <w:r>
        <w:t xml:space="preserve">app workspaces and </w:t>
      </w:r>
      <w:r w:rsidR="00091B1A">
        <w:t xml:space="preserve">to </w:t>
      </w:r>
      <w:r>
        <w:t>publish PBIX project files.</w:t>
      </w:r>
    </w:p>
    <w:p w14:paraId="2E701334" w14:textId="77777777" w:rsidR="00FD22F9" w:rsidRDefault="00FD22F9" w:rsidP="003B2C02">
      <w:pPr>
        <w:pStyle w:val="LabStepNumbered"/>
        <w:numPr>
          <w:ilvl w:val="0"/>
          <w:numId w:val="30"/>
        </w:numPr>
      </w:pPr>
      <w:r>
        <w:t>Add the code required to create a new app workspace.</w:t>
      </w:r>
    </w:p>
    <w:p w14:paraId="1C9D8E34" w14:textId="77777777" w:rsidR="00FD22F9" w:rsidRDefault="00FD22F9" w:rsidP="00FD22F9">
      <w:pPr>
        <w:pStyle w:val="LabStepNumberedLevel2"/>
        <w:numPr>
          <w:ilvl w:val="1"/>
          <w:numId w:val="7"/>
        </w:numPr>
      </w:pPr>
      <w:r>
        <w:t xml:space="preserve">Add the static </w:t>
      </w:r>
      <w:proofErr w:type="spellStart"/>
      <w:r w:rsidRPr="0061564F">
        <w:rPr>
          <w:b/>
        </w:rPr>
        <w:t>CreateAppWorkspace</w:t>
      </w:r>
      <w:proofErr w:type="spellEnd"/>
      <w:r>
        <w:t xml:space="preserve"> method to the bottom of the </w:t>
      </w:r>
      <w:r w:rsidRPr="0061564F">
        <w:rPr>
          <w:b/>
        </w:rPr>
        <w:t>Program</w:t>
      </w:r>
      <w:r>
        <w:t xml:space="preserve"> class in </w:t>
      </w:r>
      <w:proofErr w:type="spellStart"/>
      <w:r w:rsidRPr="0061564F">
        <w:rPr>
          <w:b/>
        </w:rPr>
        <w:t>program.cs</w:t>
      </w:r>
      <w:proofErr w:type="spellEnd"/>
      <w:r>
        <w:t>.</w:t>
      </w:r>
    </w:p>
    <w:p w14:paraId="2A315C24" w14:textId="77777777" w:rsidR="00725C90" w:rsidRDefault="00725C90" w:rsidP="00725C90">
      <w:pPr>
        <w:pStyle w:val="LabStepCodeBlockLevel2"/>
        <w:pBdr>
          <w:left w:val="single" w:sz="2" w:space="0" w:color="C0C0C0"/>
        </w:pBdr>
      </w:pPr>
      <w:r>
        <w:t>static string CreateAppWorkspace(string Name) {</w:t>
      </w:r>
    </w:p>
    <w:p w14:paraId="42A89D5B" w14:textId="77777777" w:rsidR="00725C90" w:rsidRDefault="00725C90" w:rsidP="00725C90">
      <w:pPr>
        <w:pStyle w:val="LabStepCodeBlockLevel2"/>
        <w:pBdr>
          <w:left w:val="single" w:sz="2" w:space="0" w:color="C0C0C0"/>
        </w:pBdr>
      </w:pPr>
      <w:r>
        <w:t xml:space="preserve">  PowerBIClient pbiClient = GetPowerBiClient();</w:t>
      </w:r>
    </w:p>
    <w:p w14:paraId="59A98273" w14:textId="77777777" w:rsidR="00725C90" w:rsidRPr="00725C90" w:rsidRDefault="00725C90" w:rsidP="00725C90">
      <w:pPr>
        <w:pStyle w:val="LabStepCodeBlockLevel2"/>
        <w:pBdr>
          <w:left w:val="single" w:sz="2" w:space="0" w:color="C0C0C0"/>
        </w:pBdr>
        <w:rPr>
          <w:color w:val="7F7F7F" w:themeColor="text1" w:themeTint="80"/>
        </w:rPr>
      </w:pPr>
      <w:r>
        <w:t xml:space="preserve"> </w:t>
      </w:r>
      <w:r w:rsidRPr="00725C90">
        <w:rPr>
          <w:color w:val="7F7F7F" w:themeColor="text1" w:themeTint="80"/>
        </w:rPr>
        <w:t xml:space="preserve"> // create new app workspace</w:t>
      </w:r>
    </w:p>
    <w:p w14:paraId="56FE602D" w14:textId="77777777" w:rsidR="00725C90" w:rsidRDefault="00725C90" w:rsidP="00725C90">
      <w:pPr>
        <w:pStyle w:val="LabStepCodeBlockLevel2"/>
        <w:pBdr>
          <w:left w:val="single" w:sz="2" w:space="0" w:color="C0C0C0"/>
        </w:pBdr>
      </w:pPr>
      <w:r w:rsidRPr="00725C90">
        <w:rPr>
          <w:color w:val="7F7F7F" w:themeColor="text1" w:themeTint="80"/>
        </w:rPr>
        <w:t xml:space="preserve"> </w:t>
      </w:r>
      <w:r>
        <w:t xml:space="preserve"> GroupCreationRequest request = new GroupCreationRequest(Name);</w:t>
      </w:r>
    </w:p>
    <w:p w14:paraId="77BC757C" w14:textId="77777777" w:rsidR="00725C90" w:rsidRDefault="00725C90" w:rsidP="00725C90">
      <w:pPr>
        <w:pStyle w:val="LabStepCodeBlockLevel2"/>
        <w:pBdr>
          <w:left w:val="single" w:sz="2" w:space="0" w:color="C0C0C0"/>
        </w:pBdr>
      </w:pPr>
      <w:r>
        <w:t xml:space="preserve">  Group aws = pbiClient.Groups.CreateGroup(request,workspaceV2: true);</w:t>
      </w:r>
    </w:p>
    <w:p w14:paraId="13F41FC5" w14:textId="77777777" w:rsidR="00725C90" w:rsidRPr="00725C90" w:rsidRDefault="00725C90" w:rsidP="00725C90">
      <w:pPr>
        <w:pStyle w:val="LabStepCodeBlockLevel2"/>
        <w:pBdr>
          <w:left w:val="single" w:sz="2" w:space="0" w:color="C0C0C0"/>
        </w:pBdr>
        <w:rPr>
          <w:color w:val="7F7F7F" w:themeColor="text1" w:themeTint="80"/>
        </w:rPr>
      </w:pPr>
      <w:r>
        <w:t xml:space="preserve"> </w:t>
      </w:r>
      <w:r w:rsidRPr="00725C90">
        <w:rPr>
          <w:color w:val="7F7F7F" w:themeColor="text1" w:themeTint="80"/>
        </w:rPr>
        <w:t xml:space="preserve"> // return app workspace ID</w:t>
      </w:r>
    </w:p>
    <w:p w14:paraId="177376A6" w14:textId="77777777" w:rsidR="00725C90" w:rsidRDefault="00725C90" w:rsidP="00725C90">
      <w:pPr>
        <w:pStyle w:val="LabStepCodeBlockLevel2"/>
        <w:pBdr>
          <w:left w:val="single" w:sz="2" w:space="0" w:color="C0C0C0"/>
        </w:pBdr>
      </w:pPr>
      <w:r w:rsidRPr="00725C90">
        <w:rPr>
          <w:color w:val="7F7F7F" w:themeColor="text1" w:themeTint="80"/>
        </w:rPr>
        <w:t xml:space="preserve"> </w:t>
      </w:r>
      <w:r>
        <w:t xml:space="preserve"> return aws.Id;</w:t>
      </w:r>
    </w:p>
    <w:p w14:paraId="38020C6F" w14:textId="439B8CFB" w:rsidR="00FD22F9" w:rsidRDefault="00725C90" w:rsidP="00725C90">
      <w:pPr>
        <w:pStyle w:val="LabStepCodeBlockLevel2"/>
        <w:pBdr>
          <w:left w:val="single" w:sz="2" w:space="0" w:color="C0C0C0"/>
        </w:pBdr>
      </w:pPr>
      <w:r>
        <w:t>}</w:t>
      </w:r>
    </w:p>
    <w:p w14:paraId="41A3D28B" w14:textId="77777777" w:rsidR="00FD22F9" w:rsidRDefault="00FD22F9" w:rsidP="00FD22F9">
      <w:pPr>
        <w:pStyle w:val="LabStepNumberedLevel2"/>
      </w:pPr>
      <w:r>
        <w:t xml:space="preserve">Update the </w:t>
      </w:r>
      <w:r w:rsidRPr="0061564F">
        <w:rPr>
          <w:b/>
        </w:rPr>
        <w:t>Main</w:t>
      </w:r>
      <w:r>
        <w:t xml:space="preserve"> method to match the following code.</w:t>
      </w:r>
    </w:p>
    <w:p w14:paraId="44D0FEA1" w14:textId="77777777" w:rsidR="00FD22F9" w:rsidRDefault="00FD22F9" w:rsidP="00FD22F9">
      <w:pPr>
        <w:pStyle w:val="LabStepCodeBlockLevel2"/>
      </w:pPr>
      <w:r>
        <w:t>static void Main() {</w:t>
      </w:r>
    </w:p>
    <w:p w14:paraId="20C5420E" w14:textId="77777777" w:rsidR="00FD22F9" w:rsidRDefault="00FD22F9" w:rsidP="00FD22F9">
      <w:pPr>
        <w:pStyle w:val="LabStepCodeBlockLevel2"/>
      </w:pPr>
    </w:p>
    <w:p w14:paraId="4A332B67" w14:textId="0991D050" w:rsidR="00BE05C7" w:rsidRDefault="00BE05C7" w:rsidP="00FD22F9">
      <w:pPr>
        <w:pStyle w:val="LabStepCodeBlockLevel2"/>
        <w:rPr>
          <w:color w:val="7F7F7F" w:themeColor="text1" w:themeTint="80"/>
        </w:rPr>
      </w:pPr>
      <w:r w:rsidRPr="00BE05C7">
        <w:rPr>
          <w:color w:val="7F7F7F" w:themeColor="text1" w:themeTint="80"/>
        </w:rPr>
        <w:t xml:space="preserve">  //</w:t>
      </w:r>
      <w:r>
        <w:rPr>
          <w:color w:val="7F7F7F" w:themeColor="text1" w:themeTint="80"/>
        </w:rPr>
        <w:t xml:space="preserve"> </w:t>
      </w:r>
      <w:r w:rsidRPr="00BE05C7">
        <w:rPr>
          <w:color w:val="7F7F7F" w:themeColor="text1" w:themeTint="80"/>
        </w:rPr>
        <w:t>DisplayAppWorkspaceAssets();</w:t>
      </w:r>
    </w:p>
    <w:p w14:paraId="3C319650" w14:textId="55D0E6CD" w:rsidR="00FD22F9" w:rsidRDefault="00FD22F9" w:rsidP="00FD22F9">
      <w:pPr>
        <w:pStyle w:val="LabStepCodeBlockLevel2"/>
      </w:pPr>
      <w:r>
        <w:t xml:space="preserve">  CreateAppWorkspace("AWS 1");</w:t>
      </w:r>
    </w:p>
    <w:p w14:paraId="556051E7" w14:textId="77777777" w:rsidR="00FD22F9" w:rsidRDefault="00FD22F9" w:rsidP="00FD22F9">
      <w:pPr>
        <w:pStyle w:val="LabStepCodeBlockLevel2"/>
      </w:pPr>
    </w:p>
    <w:p w14:paraId="6B32F8C3" w14:textId="77777777" w:rsidR="00FD22F9" w:rsidRDefault="00FD22F9" w:rsidP="00FD22F9">
      <w:pPr>
        <w:pStyle w:val="LabStepCodeBlockLevel2"/>
      </w:pPr>
      <w:r>
        <w:t>}</w:t>
      </w:r>
    </w:p>
    <w:p w14:paraId="1D7E359F" w14:textId="77777777" w:rsidR="00FD22F9" w:rsidRDefault="00FD22F9" w:rsidP="00FD22F9">
      <w:pPr>
        <w:pStyle w:val="LabStepNumbered"/>
      </w:pPr>
      <w:r>
        <w:t>Run the application to call to the Power BI Service API.</w:t>
      </w:r>
    </w:p>
    <w:p w14:paraId="0DDBD414" w14:textId="76204152" w:rsidR="00FD22F9" w:rsidRDefault="00091B1A" w:rsidP="00FD22F9">
      <w:pPr>
        <w:pStyle w:val="LabStepNumberedLevel2"/>
      </w:pPr>
      <w:r>
        <w:t xml:space="preserve">Run the console application in the Visual Studio debugger by pressing the </w:t>
      </w:r>
      <w:r w:rsidRPr="00F01495">
        <w:rPr>
          <w:b/>
        </w:rPr>
        <w:t>CTRL</w:t>
      </w:r>
      <w:r>
        <w:t xml:space="preserve"> + </w:t>
      </w:r>
      <w:r w:rsidRPr="00F01495">
        <w:rPr>
          <w:b/>
        </w:rPr>
        <w:t>{F5}</w:t>
      </w:r>
      <w:r>
        <w:t xml:space="preserve"> keyboard combination</w:t>
      </w:r>
      <w:r w:rsidR="00FD22F9">
        <w:t>.</w:t>
      </w:r>
    </w:p>
    <w:p w14:paraId="4563C966" w14:textId="77777777" w:rsidR="00FD22F9" w:rsidRDefault="00FD22F9" w:rsidP="00FD22F9">
      <w:pPr>
        <w:pStyle w:val="LabStepNumberedLevel2"/>
      </w:pPr>
      <w:r>
        <w:t>The program should run without any errors.</w:t>
      </w:r>
    </w:p>
    <w:p w14:paraId="2032287F" w14:textId="77777777" w:rsidR="00FD22F9" w:rsidRDefault="00FD22F9" w:rsidP="00FD22F9">
      <w:pPr>
        <w:pStyle w:val="LabStepNumberedLevel2"/>
      </w:pPr>
      <w:r>
        <w:t xml:space="preserve">After the program runs, you should be able to confirm that it created a new app workspace named </w:t>
      </w:r>
      <w:r w:rsidRPr="0061564F">
        <w:rPr>
          <w:b/>
        </w:rPr>
        <w:t>AWS 1</w:t>
      </w:r>
      <w:r>
        <w:t>.</w:t>
      </w:r>
    </w:p>
    <w:p w14:paraId="3F484CD4" w14:textId="5B054EE8" w:rsidR="00FD22F9" w:rsidRDefault="00FD22F9" w:rsidP="00FD22F9">
      <w:pPr>
        <w:pStyle w:val="LabStepScreenshotLevel2"/>
      </w:pPr>
      <w:r>
        <w:drawing>
          <wp:inline distT="0" distB="0" distL="0" distR="0" wp14:anchorId="19B21BF5" wp14:editId="3C7AD4E5">
            <wp:extent cx="2002118" cy="12638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7721" cy="1317937"/>
                    </a:xfrm>
                    <a:prstGeom prst="rect">
                      <a:avLst/>
                    </a:prstGeom>
                    <a:noFill/>
                    <a:ln>
                      <a:noFill/>
                    </a:ln>
                  </pic:spPr>
                </pic:pic>
              </a:graphicData>
            </a:graphic>
          </wp:inline>
        </w:drawing>
      </w:r>
    </w:p>
    <w:p w14:paraId="75B0F9D0" w14:textId="5D367E25" w:rsidR="00091B1A" w:rsidRDefault="00091B1A" w:rsidP="00091B1A">
      <w:pPr>
        <w:pStyle w:val="LabExerciseCallout"/>
      </w:pPr>
      <w:r>
        <w:t xml:space="preserve">You'll have to refresh the Power BI portal page before you can see the new app workspace </w:t>
      </w:r>
      <w:r w:rsidRPr="00091B1A">
        <w:rPr>
          <w:b/>
        </w:rPr>
        <w:t>AWS1</w:t>
      </w:r>
      <w:r>
        <w:t xml:space="preserve"> </w:t>
      </w:r>
      <w:r>
        <w:t xml:space="preserve">in the </w:t>
      </w:r>
      <w:r w:rsidRPr="00091B1A">
        <w:rPr>
          <w:b/>
        </w:rPr>
        <w:t>Workspaces</w:t>
      </w:r>
      <w:r>
        <w:t xml:space="preserve"> flyout menu.</w:t>
      </w:r>
    </w:p>
    <w:p w14:paraId="53B83FCD" w14:textId="77777777" w:rsidR="00FD22F9" w:rsidRDefault="00FD22F9" w:rsidP="00FD22F9">
      <w:pPr>
        <w:pStyle w:val="LabStepNumbered"/>
      </w:pPr>
      <w:r>
        <w:lastRenderedPageBreak/>
        <w:t>Add the code required to publish a PBIX project file to an app workspace.</w:t>
      </w:r>
    </w:p>
    <w:p w14:paraId="5E746CB2" w14:textId="77777777" w:rsidR="00FD22F9" w:rsidRDefault="00FD22F9" w:rsidP="00FD22F9">
      <w:pPr>
        <w:pStyle w:val="LabStepNumberedLevel2"/>
      </w:pPr>
      <w:r>
        <w:t xml:space="preserve">Add the static </w:t>
      </w:r>
      <w:proofErr w:type="spellStart"/>
      <w:r w:rsidRPr="0061564F">
        <w:rPr>
          <w:b/>
        </w:rPr>
        <w:t>PublishPBIX</w:t>
      </w:r>
      <w:proofErr w:type="spellEnd"/>
      <w:r>
        <w:t xml:space="preserve"> method to the bottom of the </w:t>
      </w:r>
      <w:r w:rsidRPr="0061564F">
        <w:rPr>
          <w:b/>
        </w:rPr>
        <w:t>Program</w:t>
      </w:r>
      <w:r>
        <w:t xml:space="preserve"> class in </w:t>
      </w:r>
      <w:proofErr w:type="spellStart"/>
      <w:r w:rsidRPr="0061564F">
        <w:rPr>
          <w:b/>
        </w:rPr>
        <w:t>program.cs</w:t>
      </w:r>
      <w:proofErr w:type="spellEnd"/>
      <w:r>
        <w:t>.</w:t>
      </w:r>
    </w:p>
    <w:p w14:paraId="337ABE9C" w14:textId="77777777" w:rsidR="00FD22F9" w:rsidRDefault="00FD22F9" w:rsidP="00FD22F9">
      <w:pPr>
        <w:pStyle w:val="LabStepCodeBlockLevel2"/>
      </w:pPr>
      <w:r>
        <w:t>static void PublishPBIX(string appWorkspaceId, string PbixFilePath, string ImportName) {</w:t>
      </w:r>
    </w:p>
    <w:p w14:paraId="06EF2744" w14:textId="77777777" w:rsidR="00FD22F9" w:rsidRPr="00091B1A" w:rsidRDefault="00FD22F9" w:rsidP="00FD22F9">
      <w:pPr>
        <w:pStyle w:val="LabStepCodeBlockLevel2"/>
        <w:rPr>
          <w:color w:val="7F7F7F" w:themeColor="text1" w:themeTint="80"/>
        </w:rPr>
      </w:pPr>
      <w:r w:rsidRPr="00091B1A">
        <w:rPr>
          <w:color w:val="7F7F7F" w:themeColor="text1" w:themeTint="80"/>
        </w:rPr>
        <w:t xml:space="preserve">  Console.WriteLine("Publishing " + PbixFilePath);</w:t>
      </w:r>
    </w:p>
    <w:p w14:paraId="1FC1FED9" w14:textId="77777777" w:rsidR="00FD22F9" w:rsidRDefault="00FD22F9" w:rsidP="00FD22F9">
      <w:pPr>
        <w:pStyle w:val="LabStepCodeBlockLevel2"/>
      </w:pPr>
      <w:r>
        <w:t xml:space="preserve">  PowerBIClient pbiClient = GetPowerBiClient();</w:t>
      </w:r>
    </w:p>
    <w:p w14:paraId="705A8593" w14:textId="77777777" w:rsidR="00FD22F9" w:rsidRDefault="00FD22F9" w:rsidP="00FD22F9">
      <w:pPr>
        <w:pStyle w:val="LabStepCodeBlockLevel2"/>
      </w:pPr>
      <w:r>
        <w:t xml:space="preserve">  FileStream stream = new FileStream(PbixFilePath, FileMode.Open, FileAccess.Read);</w:t>
      </w:r>
    </w:p>
    <w:p w14:paraId="5BC341D3" w14:textId="77777777" w:rsidR="00FD22F9" w:rsidRDefault="00FD22F9" w:rsidP="00FD22F9">
      <w:pPr>
        <w:pStyle w:val="LabStepCodeBlockLevel2"/>
      </w:pPr>
      <w:r>
        <w:t xml:space="preserve">  var import = pbiClient.Imports.PostImportWithFileInGroup(appWorkspaceId, stream, ImportName);</w:t>
      </w:r>
    </w:p>
    <w:p w14:paraId="6CC12B5E" w14:textId="77777777" w:rsidR="00FD22F9" w:rsidRPr="00091B1A" w:rsidRDefault="00FD22F9" w:rsidP="00FD22F9">
      <w:pPr>
        <w:pStyle w:val="LabStepCodeBlockLevel2"/>
        <w:rPr>
          <w:color w:val="7F7F7F" w:themeColor="text1" w:themeTint="80"/>
        </w:rPr>
      </w:pPr>
      <w:r w:rsidRPr="00091B1A">
        <w:rPr>
          <w:color w:val="7F7F7F" w:themeColor="text1" w:themeTint="80"/>
        </w:rPr>
        <w:t xml:space="preserve">  Console.WriteLine("Publishing process completed");</w:t>
      </w:r>
    </w:p>
    <w:p w14:paraId="49A9AEAF" w14:textId="77777777" w:rsidR="00FD22F9" w:rsidRDefault="00FD22F9" w:rsidP="00FD22F9">
      <w:pPr>
        <w:pStyle w:val="LabStepCodeBlockLevel2"/>
      </w:pPr>
      <w:r>
        <w:t>}</w:t>
      </w:r>
    </w:p>
    <w:p w14:paraId="0D9F3B08" w14:textId="77777777" w:rsidR="00FD22F9" w:rsidRDefault="00FD22F9" w:rsidP="00FD22F9">
      <w:pPr>
        <w:pStyle w:val="LabStepNumberedLevel2"/>
      </w:pPr>
      <w:r>
        <w:t xml:space="preserve">Update the </w:t>
      </w:r>
      <w:r w:rsidRPr="0061564F">
        <w:rPr>
          <w:b/>
        </w:rPr>
        <w:t>Main</w:t>
      </w:r>
      <w:r>
        <w:t xml:space="preserve"> method to match the following code which uploads a PBIX file with an </w:t>
      </w:r>
      <w:r w:rsidRPr="00091B1A">
        <w:rPr>
          <w:b/>
        </w:rPr>
        <w:t>Import</w:t>
      </w:r>
      <w:r>
        <w:t xml:space="preserve"> name of </w:t>
      </w:r>
      <w:r w:rsidRPr="00B5772E">
        <w:rPr>
          <w:b/>
        </w:rPr>
        <w:t>Wingtip Sales</w:t>
      </w:r>
      <w:r>
        <w:t>.</w:t>
      </w:r>
    </w:p>
    <w:p w14:paraId="30A85203" w14:textId="77777777" w:rsidR="00FD22F9" w:rsidRDefault="00FD22F9" w:rsidP="00FD22F9">
      <w:pPr>
        <w:pStyle w:val="LabStepCodeBlockLevel2"/>
      </w:pPr>
      <w:r>
        <w:t>static void Main() {</w:t>
      </w:r>
    </w:p>
    <w:p w14:paraId="445F0818" w14:textId="5C76F08E" w:rsidR="00FD22F9" w:rsidRPr="00201F80" w:rsidRDefault="00FD22F9" w:rsidP="00FD22F9">
      <w:pPr>
        <w:pStyle w:val="LabStepCodeBlockLevel2"/>
        <w:rPr>
          <w:color w:val="7F7F7F" w:themeColor="text1" w:themeTint="80"/>
        </w:rPr>
      </w:pPr>
      <w:r w:rsidRPr="00201F80">
        <w:rPr>
          <w:color w:val="7F7F7F" w:themeColor="text1" w:themeTint="80"/>
        </w:rPr>
        <w:t xml:space="preserve">  //</w:t>
      </w:r>
      <w:r w:rsidR="00BE05C7" w:rsidRPr="00BE05C7">
        <w:rPr>
          <w:color w:val="7F7F7F" w:themeColor="text1" w:themeTint="80"/>
        </w:rPr>
        <w:t xml:space="preserve"> DisplayAppWorkspaceAssets</w:t>
      </w:r>
      <w:r w:rsidRPr="00201F80">
        <w:rPr>
          <w:color w:val="7F7F7F" w:themeColor="text1" w:themeTint="80"/>
        </w:rPr>
        <w:t>();</w:t>
      </w:r>
    </w:p>
    <w:p w14:paraId="0CC653BE" w14:textId="39F14EED" w:rsidR="00FD22F9" w:rsidRPr="00201F80" w:rsidRDefault="00FD22F9" w:rsidP="00FD22F9">
      <w:pPr>
        <w:pStyle w:val="LabStepCodeBlockLevel2"/>
        <w:rPr>
          <w:color w:val="7F7F7F" w:themeColor="text1" w:themeTint="80"/>
        </w:rPr>
      </w:pPr>
      <w:r w:rsidRPr="00201F80">
        <w:rPr>
          <w:color w:val="7F7F7F" w:themeColor="text1" w:themeTint="80"/>
        </w:rPr>
        <w:t xml:space="preserve">  //</w:t>
      </w:r>
      <w:r w:rsidR="00BE05C7">
        <w:rPr>
          <w:color w:val="7F7F7F" w:themeColor="text1" w:themeTint="80"/>
        </w:rPr>
        <w:t xml:space="preserve"> </w:t>
      </w:r>
      <w:r w:rsidRPr="00201F80">
        <w:rPr>
          <w:color w:val="7F7F7F" w:themeColor="text1" w:themeTint="80"/>
        </w:rPr>
        <w:t>CreateAppWorkspace("AWS 1");</w:t>
      </w:r>
    </w:p>
    <w:p w14:paraId="77169619" w14:textId="77777777" w:rsidR="00FD22F9" w:rsidRDefault="00FD22F9" w:rsidP="00FD22F9">
      <w:pPr>
        <w:pStyle w:val="LabStepCodeBlockLevel2"/>
      </w:pPr>
      <w:r>
        <w:t xml:space="preserve">  string appWorkspaceId = CreateAppWorkspace("AWS 2");</w:t>
      </w:r>
    </w:p>
    <w:p w14:paraId="388935F1" w14:textId="77777777" w:rsidR="00FD22F9" w:rsidRDefault="00FD22F9" w:rsidP="00FD22F9">
      <w:pPr>
        <w:pStyle w:val="LabStepCodeBlockLevel2"/>
      </w:pPr>
      <w:r>
        <w:t xml:space="preserve">  string pbixPath = @"C:\Student\PBIX\Wingtip Sales Analysis.pbix";</w:t>
      </w:r>
    </w:p>
    <w:p w14:paraId="02E737F2" w14:textId="77777777" w:rsidR="00FD22F9" w:rsidRDefault="00FD22F9" w:rsidP="00FD22F9">
      <w:pPr>
        <w:pStyle w:val="LabStepCodeBlockLevel2"/>
      </w:pPr>
      <w:r>
        <w:t xml:space="preserve">  string importName = "Wingtip Sales";</w:t>
      </w:r>
    </w:p>
    <w:p w14:paraId="7B59E6C6" w14:textId="77777777" w:rsidR="00FD22F9" w:rsidRDefault="00FD22F9" w:rsidP="00FD22F9">
      <w:pPr>
        <w:pStyle w:val="LabStepCodeBlockLevel2"/>
      </w:pPr>
      <w:r>
        <w:t xml:space="preserve">  PublishPBIX(appWorkspaceId, pbixPath, importName);</w:t>
      </w:r>
    </w:p>
    <w:p w14:paraId="42F72C0C" w14:textId="77777777" w:rsidR="00FD22F9" w:rsidRDefault="00FD22F9" w:rsidP="00FD22F9">
      <w:pPr>
        <w:pStyle w:val="LabStepCodeBlockLevel2"/>
      </w:pPr>
      <w:r>
        <w:t>}</w:t>
      </w:r>
    </w:p>
    <w:p w14:paraId="1F61AB58" w14:textId="77777777" w:rsidR="00FD22F9" w:rsidRDefault="00FD22F9" w:rsidP="00FD22F9">
      <w:pPr>
        <w:pStyle w:val="LabStepNumbered"/>
      </w:pPr>
      <w:r>
        <w:t>Run the application to call to the Power BI Service API.</w:t>
      </w:r>
    </w:p>
    <w:p w14:paraId="00F7006D" w14:textId="77777777" w:rsidR="00FD22F9" w:rsidRDefault="00FD22F9" w:rsidP="00FD22F9">
      <w:pPr>
        <w:pStyle w:val="LabStepNumberedLevel2"/>
      </w:pPr>
      <w:r>
        <w:t xml:space="preserve">Press the </w:t>
      </w:r>
      <w:r w:rsidRPr="00D0394F">
        <w:rPr>
          <w:b/>
        </w:rPr>
        <w:t>{F5}</w:t>
      </w:r>
      <w:r>
        <w:t xml:space="preserve"> key to begin a debugging session.</w:t>
      </w:r>
    </w:p>
    <w:p w14:paraId="1ED80494" w14:textId="77777777" w:rsidR="00FD22F9" w:rsidRDefault="00FD22F9" w:rsidP="00FD22F9">
      <w:pPr>
        <w:pStyle w:val="LabStepNumberedLevel2"/>
      </w:pPr>
      <w:r>
        <w:t>The program should run without any errors.</w:t>
      </w:r>
    </w:p>
    <w:p w14:paraId="60347755" w14:textId="77777777" w:rsidR="00FD22F9" w:rsidRDefault="00FD22F9" w:rsidP="00FD22F9">
      <w:pPr>
        <w:pStyle w:val="LabStepNumberedLevel2"/>
      </w:pPr>
      <w:r>
        <w:t xml:space="preserve">After the program runs, you should be able to confirm that it created a new app workspace named </w:t>
      </w:r>
      <w:r>
        <w:rPr>
          <w:b/>
        </w:rPr>
        <w:t>AWS 2</w:t>
      </w:r>
      <w:r>
        <w:t>.</w:t>
      </w:r>
    </w:p>
    <w:p w14:paraId="57D2EDDA" w14:textId="77777777" w:rsidR="00FD22F9" w:rsidRDefault="00FD22F9" w:rsidP="00FD22F9">
      <w:pPr>
        <w:pStyle w:val="LabStepScreenshotLevel2"/>
      </w:pPr>
      <w:r>
        <w:drawing>
          <wp:inline distT="0" distB="0" distL="0" distR="0" wp14:anchorId="261E411C" wp14:editId="1A222135">
            <wp:extent cx="1992086" cy="1044021"/>
            <wp:effectExtent l="0" t="0" r="825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41101" cy="1069709"/>
                    </a:xfrm>
                    <a:prstGeom prst="rect">
                      <a:avLst/>
                    </a:prstGeom>
                    <a:noFill/>
                    <a:ln>
                      <a:noFill/>
                    </a:ln>
                  </pic:spPr>
                </pic:pic>
              </a:graphicData>
            </a:graphic>
          </wp:inline>
        </w:drawing>
      </w:r>
    </w:p>
    <w:p w14:paraId="51FBB0FE" w14:textId="77777777" w:rsidR="00FD22F9" w:rsidRDefault="00FD22F9" w:rsidP="00FD22F9">
      <w:pPr>
        <w:pStyle w:val="LabStepNumberedLevel2"/>
      </w:pPr>
      <w:r>
        <w:t xml:space="preserve">Navigate the </w:t>
      </w:r>
      <w:r w:rsidRPr="00B5772E">
        <w:rPr>
          <w:b/>
        </w:rPr>
        <w:t>AWS 2</w:t>
      </w:r>
      <w:r>
        <w:t xml:space="preserve"> workspace and click the </w:t>
      </w:r>
      <w:r w:rsidRPr="00B5772E">
        <w:rPr>
          <w:b/>
        </w:rPr>
        <w:t>Reports</w:t>
      </w:r>
      <w:r>
        <w:t xml:space="preserve"> tab.</w:t>
      </w:r>
    </w:p>
    <w:p w14:paraId="3FC1D039" w14:textId="2665C479" w:rsidR="00FD22F9" w:rsidRDefault="00FD22F9" w:rsidP="00FD22F9">
      <w:pPr>
        <w:pStyle w:val="LabStepNumberedLevel2"/>
      </w:pPr>
      <w:r>
        <w:t xml:space="preserve">You should be able to verify that a report exists with the same </w:t>
      </w:r>
      <w:r w:rsidRPr="00091B1A">
        <w:rPr>
          <w:b/>
        </w:rPr>
        <w:t>Import</w:t>
      </w:r>
      <w:r>
        <w:t xml:space="preserve"> name </w:t>
      </w:r>
      <w:r w:rsidR="00091B1A">
        <w:t xml:space="preserve">of </w:t>
      </w:r>
      <w:r w:rsidRPr="00B5772E">
        <w:rPr>
          <w:b/>
        </w:rPr>
        <w:t>Wingtip Sales</w:t>
      </w:r>
      <w:r>
        <w:t>.</w:t>
      </w:r>
    </w:p>
    <w:p w14:paraId="095DED48" w14:textId="77777777" w:rsidR="00FD22F9" w:rsidRDefault="00FD22F9" w:rsidP="00FD22F9">
      <w:pPr>
        <w:pStyle w:val="LabStepScreenshotLevel2"/>
      </w:pPr>
      <w:r>
        <w:drawing>
          <wp:inline distT="0" distB="0" distL="0" distR="0" wp14:anchorId="386904EC" wp14:editId="1C4E42A2">
            <wp:extent cx="2717075" cy="1098987"/>
            <wp:effectExtent l="19050" t="19050" r="2667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a:extLst>
                        <a:ext uri="{28A0092B-C50C-407E-A947-70E740481C1C}">
                          <a14:useLocalDpi xmlns:a14="http://schemas.microsoft.com/office/drawing/2010/main" val="0"/>
                        </a:ext>
                      </a:extLst>
                    </a:blip>
                    <a:srcRect l="-1" r="27703"/>
                    <a:stretch/>
                  </pic:blipFill>
                  <pic:spPr bwMode="auto">
                    <a:xfrm>
                      <a:off x="0" y="0"/>
                      <a:ext cx="2849720" cy="1152638"/>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649D13" w14:textId="77777777" w:rsidR="00FD22F9" w:rsidRDefault="00FD22F9" w:rsidP="00FD22F9">
      <w:pPr>
        <w:pStyle w:val="Heading3"/>
      </w:pPr>
      <w:r>
        <w:t>Exercise 4: Write C# Code to Clone Power BI Content Across Workspaces</w:t>
      </w:r>
    </w:p>
    <w:p w14:paraId="75EACB66" w14:textId="6113E924" w:rsidR="00FD22F9" w:rsidRDefault="00FD22F9" w:rsidP="00FD22F9">
      <w:pPr>
        <w:pStyle w:val="LabExerciseLeadIn"/>
      </w:pPr>
      <w:r>
        <w:t xml:space="preserve">In this exercise, you will copy-and-paste a large piece of </w:t>
      </w:r>
      <w:r w:rsidR="00091B1A">
        <w:t xml:space="preserve">C# </w:t>
      </w:r>
      <w:r>
        <w:t xml:space="preserve">code for the </w:t>
      </w:r>
      <w:proofErr w:type="spellStart"/>
      <w:r w:rsidRPr="00C43E0A">
        <w:rPr>
          <w:b/>
        </w:rPr>
        <w:t>CloneAppWorkspace</w:t>
      </w:r>
      <w:proofErr w:type="spellEnd"/>
      <w:r>
        <w:t xml:space="preserve"> method that clones content from a source app workspace to a target app workspace. Then you will test the code to make sure it works in your environment.</w:t>
      </w:r>
    </w:p>
    <w:p w14:paraId="4B89FEAA" w14:textId="77777777" w:rsidR="00FD22F9" w:rsidRDefault="00FD22F9" w:rsidP="00FD22F9">
      <w:pPr>
        <w:pStyle w:val="LabStepNumbered"/>
        <w:numPr>
          <w:ilvl w:val="0"/>
          <w:numId w:val="7"/>
        </w:numPr>
      </w:pPr>
      <w:r>
        <w:t xml:space="preserve">Copy and paste the code for the </w:t>
      </w:r>
      <w:proofErr w:type="spellStart"/>
      <w:r w:rsidRPr="00B5772E">
        <w:rPr>
          <w:b/>
        </w:rPr>
        <w:t>CloneAppWorkspace</w:t>
      </w:r>
      <w:proofErr w:type="spellEnd"/>
      <w:r>
        <w:t xml:space="preserve"> method.</w:t>
      </w:r>
    </w:p>
    <w:p w14:paraId="07FBAE48" w14:textId="77777777" w:rsidR="00FD22F9" w:rsidRDefault="00FD22F9" w:rsidP="00FD22F9">
      <w:pPr>
        <w:pStyle w:val="LabStepNumberedLevel2"/>
        <w:numPr>
          <w:ilvl w:val="1"/>
          <w:numId w:val="7"/>
        </w:numPr>
      </w:pPr>
      <w:r>
        <w:t xml:space="preserve">Using Windows Explorer, locate the file named </w:t>
      </w:r>
      <w:r w:rsidRPr="00B5772E">
        <w:rPr>
          <w:b/>
        </w:rPr>
        <w:t>CloneAppWorkspace.cs.txt</w:t>
      </w:r>
      <w:r>
        <w:t xml:space="preserve"> in the </w:t>
      </w:r>
      <w:r w:rsidRPr="00B5772E">
        <w:rPr>
          <w:b/>
        </w:rPr>
        <w:t>Student</w:t>
      </w:r>
      <w:r>
        <w:t xml:space="preserve"> folder at the following path.</w:t>
      </w:r>
    </w:p>
    <w:p w14:paraId="5D59B08F" w14:textId="377C3AC9" w:rsidR="00FD22F9" w:rsidRDefault="00FD22F9" w:rsidP="00FD22F9">
      <w:pPr>
        <w:pStyle w:val="LabStepCodeBlockLevel2"/>
      </w:pPr>
      <w:r>
        <w:t>C:\Student</w:t>
      </w:r>
      <w:r w:rsidRPr="00D0394F">
        <w:t>\</w:t>
      </w:r>
      <w:r w:rsidRPr="00FD22F9">
        <w:t>Modules\0</w:t>
      </w:r>
      <w:r w:rsidR="00BD64FA">
        <w:t>2</w:t>
      </w:r>
      <w:r w:rsidRPr="00FD22F9">
        <w:t>_PBIRestApi\Lab\StarterFiles</w:t>
      </w:r>
      <w:r>
        <w:t>\</w:t>
      </w:r>
      <w:r w:rsidRPr="00B5772E">
        <w:t>CloneAppWorkspace.cs.txt</w:t>
      </w:r>
    </w:p>
    <w:p w14:paraId="54D744D3" w14:textId="77777777" w:rsidR="00FD22F9" w:rsidRDefault="00FD22F9" w:rsidP="00FD22F9">
      <w:pPr>
        <w:pStyle w:val="LabStepNumberedLevel2"/>
        <w:numPr>
          <w:ilvl w:val="1"/>
          <w:numId w:val="7"/>
        </w:numPr>
      </w:pPr>
      <w:r>
        <w:t xml:space="preserve">Open the file named </w:t>
      </w:r>
      <w:r w:rsidRPr="00B5772E">
        <w:rPr>
          <w:b/>
        </w:rPr>
        <w:t>CloneAppWorkspace.cs.txt</w:t>
      </w:r>
      <w:r w:rsidRPr="000B3732">
        <w:t xml:space="preserve"> in </w:t>
      </w:r>
      <w:r>
        <w:t>Notepad and copy its contents into the Window clipboard.</w:t>
      </w:r>
    </w:p>
    <w:p w14:paraId="5C917573" w14:textId="3B58821D" w:rsidR="00FD22F9" w:rsidRDefault="00FD22F9" w:rsidP="00576D39">
      <w:pPr>
        <w:pStyle w:val="LabStepNumberedLevel2"/>
        <w:numPr>
          <w:ilvl w:val="1"/>
          <w:numId w:val="7"/>
        </w:numPr>
      </w:pPr>
      <w:r>
        <w:t xml:space="preserve">Return to the </w:t>
      </w:r>
      <w:r w:rsidR="00983085" w:rsidRPr="00983085">
        <w:rPr>
          <w:b/>
        </w:rPr>
        <w:t>PowerBiServiceApp1</w:t>
      </w:r>
      <w:r>
        <w:t xml:space="preserve"> project in Visual Studio</w:t>
      </w:r>
      <w:r w:rsidR="00983085">
        <w:t xml:space="preserve"> and </w:t>
      </w:r>
      <w:r>
        <w:t xml:space="preserve">the source file named </w:t>
      </w:r>
      <w:proofErr w:type="spellStart"/>
      <w:r w:rsidRPr="00983085">
        <w:rPr>
          <w:b/>
        </w:rPr>
        <w:t>program.cs</w:t>
      </w:r>
      <w:proofErr w:type="spellEnd"/>
      <w:r>
        <w:t>.</w:t>
      </w:r>
    </w:p>
    <w:p w14:paraId="5353A5D3" w14:textId="61C21BBA" w:rsidR="00FD22F9" w:rsidRDefault="00FD22F9" w:rsidP="00FD22F9">
      <w:pPr>
        <w:pStyle w:val="LabStepNumberedLevel2"/>
        <w:numPr>
          <w:ilvl w:val="1"/>
          <w:numId w:val="7"/>
        </w:numPr>
      </w:pPr>
      <w:r>
        <w:t>Place you</w:t>
      </w:r>
      <w:r w:rsidR="00091B1A">
        <w:t>r</w:t>
      </w:r>
      <w:r>
        <w:t xml:space="preserve"> </w:t>
      </w:r>
      <w:r w:rsidR="00091B1A">
        <w:t xml:space="preserve">inside </w:t>
      </w:r>
      <w:r>
        <w:t xml:space="preserve">the </w:t>
      </w:r>
      <w:r w:rsidRPr="00F43FDE">
        <w:rPr>
          <w:b/>
        </w:rPr>
        <w:t>Program</w:t>
      </w:r>
      <w:r>
        <w:t xml:space="preserve"> class </w:t>
      </w:r>
      <w:r w:rsidR="00091B1A">
        <w:t xml:space="preserve">at the bottom </w:t>
      </w:r>
      <w:r>
        <w:t>and paste in the content you copied into the Windows clipboard.</w:t>
      </w:r>
    </w:p>
    <w:p w14:paraId="6E3835D8" w14:textId="20A56EF4" w:rsidR="00FD22F9" w:rsidRDefault="00BE05C7" w:rsidP="00FD22F9">
      <w:pPr>
        <w:pStyle w:val="LabStepNumbered"/>
        <w:numPr>
          <w:ilvl w:val="0"/>
          <w:numId w:val="7"/>
        </w:numPr>
      </w:pPr>
      <w:r>
        <w:lastRenderedPageBreak/>
        <w:t xml:space="preserve">Take </w:t>
      </w:r>
      <w:r w:rsidR="00FD22F9">
        <w:t xml:space="preserve">a moment to review the code inside </w:t>
      </w:r>
      <w:proofErr w:type="spellStart"/>
      <w:r w:rsidR="00FD22F9" w:rsidRPr="00F43FDE">
        <w:rPr>
          <w:b/>
        </w:rPr>
        <w:t>CloneAppWorkspace</w:t>
      </w:r>
      <w:proofErr w:type="spellEnd"/>
      <w:r w:rsidR="00FD22F9">
        <w:t>.</w:t>
      </w:r>
    </w:p>
    <w:p w14:paraId="7D769F98" w14:textId="77777777" w:rsidR="00FD22F9" w:rsidRDefault="00FD22F9" w:rsidP="00FD22F9">
      <w:pPr>
        <w:pStyle w:val="LabStepNumberedLevel2"/>
        <w:numPr>
          <w:ilvl w:val="1"/>
          <w:numId w:val="7"/>
        </w:numPr>
      </w:pPr>
      <w:r>
        <w:t>The code begins by determining whether the source app workspace and target app workspace exist.</w:t>
      </w:r>
    </w:p>
    <w:p w14:paraId="4AD57B6F" w14:textId="6A83C476" w:rsidR="00FD22F9" w:rsidRDefault="00FD22F9" w:rsidP="00FD22F9">
      <w:pPr>
        <w:pStyle w:val="LabStepCodeBlockLevel2"/>
      </w:pPr>
      <w:r>
        <w:t>static void CloneAppWorkspace(string sourceAppWorkspaceName, string targetAppWorkpaceName) {</w:t>
      </w:r>
    </w:p>
    <w:p w14:paraId="7AED3CD8" w14:textId="77777777" w:rsidR="00FD22F9" w:rsidRDefault="00FD22F9" w:rsidP="00FD22F9">
      <w:pPr>
        <w:pStyle w:val="LabStepCodeBlockLevel2"/>
      </w:pPr>
    </w:p>
    <w:p w14:paraId="7A441D68" w14:textId="25A61A40" w:rsidR="00FD22F9" w:rsidRDefault="00FD22F9" w:rsidP="00FD22F9">
      <w:pPr>
        <w:pStyle w:val="LabStepCodeBlockLevel2"/>
      </w:pPr>
      <w:r>
        <w:t>PowerBIClient pbiClient = GetPowerBiClient();</w:t>
      </w:r>
    </w:p>
    <w:p w14:paraId="22291133" w14:textId="5C468A49" w:rsidR="00FD22F9" w:rsidRDefault="00FD22F9" w:rsidP="00FD22F9">
      <w:pPr>
        <w:pStyle w:val="LabStepCodeBlockLevel2"/>
      </w:pPr>
      <w:r>
        <w:t>string sourceAppWorkspaceId = "";</w:t>
      </w:r>
    </w:p>
    <w:p w14:paraId="1C859318" w14:textId="7BD0AB1F" w:rsidR="00FD22F9" w:rsidRDefault="00FD22F9" w:rsidP="00FD22F9">
      <w:pPr>
        <w:pStyle w:val="LabStepCodeBlockLevel2"/>
      </w:pPr>
      <w:r>
        <w:t>string targetAppWorkspaceId = "";</w:t>
      </w:r>
    </w:p>
    <w:p w14:paraId="4B68B0B9" w14:textId="77777777" w:rsidR="00FD22F9" w:rsidRDefault="00FD22F9" w:rsidP="00FD22F9">
      <w:pPr>
        <w:pStyle w:val="LabStepCodeBlockLevel2"/>
      </w:pPr>
    </w:p>
    <w:p w14:paraId="0A507B1B" w14:textId="66073E69" w:rsidR="00FD22F9" w:rsidRDefault="00FD22F9" w:rsidP="00FD22F9">
      <w:pPr>
        <w:pStyle w:val="LabStepCodeBlockLevel2"/>
      </w:pPr>
      <w:r>
        <w:t>var workspaces = pbiClient.Groups.GetGroups().Value;</w:t>
      </w:r>
    </w:p>
    <w:p w14:paraId="4C8F82BD" w14:textId="6CA09C41" w:rsidR="00FD22F9" w:rsidRDefault="00FD22F9" w:rsidP="00FD22F9">
      <w:pPr>
        <w:pStyle w:val="LabStepCodeBlockLevel2"/>
      </w:pPr>
      <w:r>
        <w:t>foreach (var workspace in workspaces) {</w:t>
      </w:r>
    </w:p>
    <w:p w14:paraId="389774E3" w14:textId="12957654" w:rsidR="00FD22F9" w:rsidRDefault="00FD22F9" w:rsidP="00FD22F9">
      <w:pPr>
        <w:pStyle w:val="LabStepCodeBlockLevel2"/>
      </w:pPr>
      <w:r>
        <w:t xml:space="preserve">  if (workspace.Name.Equals(sourceAppWorkspaceName)) {</w:t>
      </w:r>
    </w:p>
    <w:p w14:paraId="256BF558" w14:textId="3150832D" w:rsidR="00FD22F9" w:rsidRDefault="00FD22F9" w:rsidP="00FD22F9">
      <w:pPr>
        <w:pStyle w:val="LabStepCodeBlockLevel2"/>
      </w:pPr>
      <w:r>
        <w:t xml:space="preserve">    sourceAppWorkspaceId = workspace.Id;</w:t>
      </w:r>
    </w:p>
    <w:p w14:paraId="39AFF262" w14:textId="3B9CA50E" w:rsidR="00FD22F9" w:rsidRDefault="00FD22F9" w:rsidP="00FD22F9">
      <w:pPr>
        <w:pStyle w:val="LabStepCodeBlockLevel2"/>
      </w:pPr>
      <w:r>
        <w:t xml:space="preserve">  }</w:t>
      </w:r>
    </w:p>
    <w:p w14:paraId="2DF26308" w14:textId="3641CDCE" w:rsidR="00FD22F9" w:rsidRDefault="00FD22F9" w:rsidP="00FD22F9">
      <w:pPr>
        <w:pStyle w:val="LabStepCodeBlockLevel2"/>
      </w:pPr>
      <w:r>
        <w:t xml:space="preserve">  if (workspace.Name.Equals(targetAppWorkpaceName)) {</w:t>
      </w:r>
    </w:p>
    <w:p w14:paraId="46CE040B" w14:textId="177B559C" w:rsidR="00FD22F9" w:rsidRDefault="00FD22F9" w:rsidP="00FD22F9">
      <w:pPr>
        <w:pStyle w:val="LabStepCodeBlockLevel2"/>
      </w:pPr>
      <w:r>
        <w:t xml:space="preserve">    targetAppWorkspaceId = workspace.Id;</w:t>
      </w:r>
    </w:p>
    <w:p w14:paraId="687E078A" w14:textId="3CD8EC2A" w:rsidR="00FD22F9" w:rsidRDefault="00FD22F9" w:rsidP="00FD22F9">
      <w:pPr>
        <w:pStyle w:val="LabStepCodeBlockLevel2"/>
      </w:pPr>
      <w:r>
        <w:t xml:space="preserve">  }</w:t>
      </w:r>
    </w:p>
    <w:p w14:paraId="45F42867" w14:textId="47E55B34" w:rsidR="00FD22F9" w:rsidRDefault="00FD22F9" w:rsidP="00FD22F9">
      <w:pPr>
        <w:pStyle w:val="LabStepCodeBlockLevel2"/>
      </w:pPr>
      <w:r>
        <w:t>}</w:t>
      </w:r>
    </w:p>
    <w:p w14:paraId="42BEC724" w14:textId="77777777" w:rsidR="00FD22F9" w:rsidRDefault="00FD22F9" w:rsidP="00FD22F9">
      <w:pPr>
        <w:pStyle w:val="LabStepCodeBlockLevel2"/>
      </w:pPr>
    </w:p>
    <w:p w14:paraId="2BEA941C" w14:textId="2F2F9401" w:rsidR="00FD22F9" w:rsidRDefault="00FD22F9" w:rsidP="00FD22F9">
      <w:pPr>
        <w:pStyle w:val="LabStepCodeBlockLevel2"/>
      </w:pPr>
      <w:r>
        <w:t>if (sourceAppWorkspaceId == "") {</w:t>
      </w:r>
    </w:p>
    <w:p w14:paraId="6140BC74" w14:textId="70B586E0" w:rsidR="00FD22F9" w:rsidRDefault="00FD22F9" w:rsidP="00FD22F9">
      <w:pPr>
        <w:pStyle w:val="LabStepCodeBlockLevel2"/>
      </w:pPr>
      <w:r>
        <w:t xml:space="preserve">  throw new ApplicationException("Source Workspace does not exist");</w:t>
      </w:r>
    </w:p>
    <w:p w14:paraId="0B8A9685" w14:textId="61A31B87" w:rsidR="00FD22F9" w:rsidRDefault="00FD22F9" w:rsidP="00FD22F9">
      <w:pPr>
        <w:pStyle w:val="LabStepCodeBlockLevel2"/>
      </w:pPr>
      <w:r>
        <w:t>}</w:t>
      </w:r>
    </w:p>
    <w:p w14:paraId="5EBD20C4" w14:textId="77777777" w:rsidR="00FD22F9" w:rsidRDefault="00FD22F9" w:rsidP="00FD22F9">
      <w:pPr>
        <w:pStyle w:val="LabStepCodeBlockLevel2"/>
      </w:pPr>
    </w:p>
    <w:p w14:paraId="189EDEBD" w14:textId="1A4C4E34" w:rsidR="00FD22F9" w:rsidRDefault="00FD22F9" w:rsidP="00FD22F9">
      <w:pPr>
        <w:pStyle w:val="LabStepCodeBlockLevel2"/>
      </w:pPr>
      <w:r>
        <w:t>if (targetAppWorkspaceId == "") {</w:t>
      </w:r>
    </w:p>
    <w:p w14:paraId="21D3C2D7" w14:textId="2D12C58B" w:rsidR="00FD22F9" w:rsidRPr="00C43E0A" w:rsidRDefault="00FD22F9" w:rsidP="00FD22F9">
      <w:pPr>
        <w:pStyle w:val="LabStepCodeBlockLevel2"/>
        <w:rPr>
          <w:color w:val="7F7F7F" w:themeColor="text1" w:themeTint="80"/>
        </w:rPr>
      </w:pPr>
      <w:r w:rsidRPr="00C43E0A">
        <w:rPr>
          <w:color w:val="7F7F7F" w:themeColor="text1" w:themeTint="80"/>
        </w:rPr>
        <w:t xml:space="preserve">  // create target app workspace if it doesn't exist</w:t>
      </w:r>
    </w:p>
    <w:p w14:paraId="53E68533" w14:textId="2BB74D33" w:rsidR="00FD22F9" w:rsidRDefault="00FD22F9" w:rsidP="00FD22F9">
      <w:pPr>
        <w:pStyle w:val="LabStepCodeBlockLevel2"/>
      </w:pPr>
      <w:r>
        <w:t xml:space="preserve">  Console.WriteLine("Creating app workspace named " + targetAppWorkpaceName);</w:t>
      </w:r>
    </w:p>
    <w:p w14:paraId="4D90E03A" w14:textId="11AF94BE" w:rsidR="00FD22F9" w:rsidRDefault="00FD22F9" w:rsidP="00FD22F9">
      <w:pPr>
        <w:pStyle w:val="LabStepCodeBlockLevel2"/>
      </w:pPr>
      <w:r>
        <w:t xml:space="preserve">  Console.WriteLine();</w:t>
      </w:r>
    </w:p>
    <w:p w14:paraId="49F6DDB9" w14:textId="0757122C" w:rsidR="00FD22F9" w:rsidRDefault="00FD22F9" w:rsidP="00FD22F9">
      <w:pPr>
        <w:pStyle w:val="LabStepCodeBlockLevel2"/>
      </w:pPr>
      <w:r>
        <w:t xml:space="preserve">  GroupCreationRequest request = new GroupCreationRequest(targetAppWorkpaceName);</w:t>
      </w:r>
    </w:p>
    <w:p w14:paraId="1EA4D515" w14:textId="484B9D24" w:rsidR="00FD22F9" w:rsidRDefault="00FD22F9" w:rsidP="00FD22F9">
      <w:pPr>
        <w:pStyle w:val="LabStepCodeBlockLevel2"/>
      </w:pPr>
      <w:r>
        <w:t xml:space="preserve">  Group AppWorkspace = pbiClient.Groups.CreateGroup(request);</w:t>
      </w:r>
    </w:p>
    <w:p w14:paraId="348F360F" w14:textId="613A3DCC" w:rsidR="00FD22F9" w:rsidRDefault="00FD22F9" w:rsidP="00FD22F9">
      <w:pPr>
        <w:pStyle w:val="LabStepCodeBlockLevel2"/>
      </w:pPr>
      <w:r>
        <w:t xml:space="preserve">  targetAppWorkspaceId = AppWorkspace.Id;      </w:t>
      </w:r>
    </w:p>
    <w:p w14:paraId="7519B676" w14:textId="478D1E11" w:rsidR="00FD22F9" w:rsidRDefault="00FD22F9" w:rsidP="00FD22F9">
      <w:pPr>
        <w:pStyle w:val="LabStepCodeBlockLevel2"/>
      </w:pPr>
      <w:r>
        <w:t>}</w:t>
      </w:r>
    </w:p>
    <w:p w14:paraId="7679C4F9" w14:textId="77777777" w:rsidR="00FD22F9" w:rsidRDefault="00FD22F9" w:rsidP="00FD22F9">
      <w:pPr>
        <w:pStyle w:val="LabStepNumberedLevel2"/>
        <w:numPr>
          <w:ilvl w:val="1"/>
          <w:numId w:val="7"/>
        </w:numPr>
      </w:pPr>
      <w:r>
        <w:t>Next, the code exports PBIX files to clone the datasets and reports in the target workspace.</w:t>
      </w:r>
    </w:p>
    <w:p w14:paraId="38868B41" w14:textId="77777777" w:rsidR="00FD22F9" w:rsidRDefault="00FD22F9" w:rsidP="00FD22F9">
      <w:pPr>
        <w:pStyle w:val="LabStepCodeBlockLevel2"/>
      </w:pPr>
      <w:r>
        <w:t>var reports = pbiClient.Reports.GetReportsInGroup(sourceAppWorkspaceId).Value;</w:t>
      </w:r>
    </w:p>
    <w:p w14:paraId="1C990DC3" w14:textId="77777777" w:rsidR="00FD22F9" w:rsidRDefault="00FD22F9" w:rsidP="00FD22F9">
      <w:pPr>
        <w:pStyle w:val="LabStepCodeBlockLevel2"/>
      </w:pPr>
    </w:p>
    <w:p w14:paraId="36B1C0D1" w14:textId="77777777" w:rsidR="00FD22F9" w:rsidRDefault="00FD22F9" w:rsidP="00FD22F9">
      <w:pPr>
        <w:pStyle w:val="LabStepCodeBlockLevel2"/>
      </w:pPr>
      <w:r>
        <w:t>string downloadPath = @"C:\Student\downloads\";</w:t>
      </w:r>
    </w:p>
    <w:p w14:paraId="5C3ED6A2" w14:textId="77777777" w:rsidR="00FD22F9" w:rsidRDefault="00FD22F9" w:rsidP="00FD22F9">
      <w:pPr>
        <w:pStyle w:val="LabStepCodeBlockLevel2"/>
      </w:pPr>
    </w:p>
    <w:p w14:paraId="71BCF458" w14:textId="77777777" w:rsidR="00FD22F9" w:rsidRPr="00F43FDE" w:rsidRDefault="00FD22F9" w:rsidP="00FD22F9">
      <w:pPr>
        <w:pStyle w:val="LabStepCodeBlockLevel2"/>
        <w:rPr>
          <w:color w:val="7F7F7F" w:themeColor="text1" w:themeTint="80"/>
        </w:rPr>
      </w:pPr>
      <w:r w:rsidRPr="00F43FDE">
        <w:rPr>
          <w:color w:val="7F7F7F" w:themeColor="text1" w:themeTint="80"/>
        </w:rPr>
        <w:t>// create download folder if it doesn't exist</w:t>
      </w:r>
    </w:p>
    <w:p w14:paraId="78F6B898" w14:textId="77777777" w:rsidR="00FD22F9" w:rsidRDefault="00FD22F9" w:rsidP="00FD22F9">
      <w:pPr>
        <w:pStyle w:val="LabStepCodeBlockLevel2"/>
      </w:pPr>
      <w:r>
        <w:t>if (!Directory.Exists(downloadPath)) {</w:t>
      </w:r>
    </w:p>
    <w:p w14:paraId="2C149D53" w14:textId="77777777" w:rsidR="00FD22F9" w:rsidRDefault="00FD22F9" w:rsidP="00FD22F9">
      <w:pPr>
        <w:pStyle w:val="LabStepCodeBlockLevel2"/>
      </w:pPr>
      <w:r>
        <w:t xml:space="preserve">  Directory.CreateDirectory(downloadPath);</w:t>
      </w:r>
    </w:p>
    <w:p w14:paraId="2DE4479B" w14:textId="77777777" w:rsidR="00FD22F9" w:rsidRDefault="00FD22F9" w:rsidP="00FD22F9">
      <w:pPr>
        <w:pStyle w:val="LabStepCodeBlockLevel2"/>
      </w:pPr>
      <w:r>
        <w:t>}</w:t>
      </w:r>
    </w:p>
    <w:p w14:paraId="299BBF9B" w14:textId="77777777" w:rsidR="00FD22F9" w:rsidRDefault="00FD22F9" w:rsidP="00FD22F9">
      <w:pPr>
        <w:pStyle w:val="LabStepCodeBlockLevel2"/>
      </w:pPr>
    </w:p>
    <w:p w14:paraId="57125CEC" w14:textId="77777777" w:rsidR="00FD22F9" w:rsidRDefault="00FD22F9" w:rsidP="00FD22F9">
      <w:pPr>
        <w:pStyle w:val="LabStepCodeBlockLevel2"/>
      </w:pPr>
      <w:r>
        <w:t>foreach (var report in reports) {</w:t>
      </w:r>
    </w:p>
    <w:p w14:paraId="7683ABBD" w14:textId="77777777" w:rsidR="00FD22F9" w:rsidRDefault="00FD22F9" w:rsidP="00FD22F9">
      <w:pPr>
        <w:pStyle w:val="LabStepCodeBlockLevel2"/>
      </w:pPr>
      <w:r>
        <w:t xml:space="preserve">      </w:t>
      </w:r>
    </w:p>
    <w:p w14:paraId="346061FB" w14:textId="77777777" w:rsidR="00FD22F9" w:rsidRDefault="00FD22F9" w:rsidP="00FD22F9">
      <w:pPr>
        <w:pStyle w:val="LabStepCodeBlockLevel2"/>
      </w:pPr>
      <w:r>
        <w:t xml:space="preserve">  var reportStream = pbiClient.Reports.ExportReportInGroup(sourceAppWorkspaceId, report.Id);</w:t>
      </w:r>
    </w:p>
    <w:p w14:paraId="709B9872" w14:textId="77777777" w:rsidR="00FD22F9" w:rsidRDefault="00FD22F9" w:rsidP="00FD22F9">
      <w:pPr>
        <w:pStyle w:val="LabStepCodeBlockLevel2"/>
      </w:pPr>
      <w:r>
        <w:t xml:space="preserve">  string filePath = downloadPath + report.Name + ".pbix";</w:t>
      </w:r>
    </w:p>
    <w:p w14:paraId="1C344B72" w14:textId="77777777" w:rsidR="00FD22F9" w:rsidRDefault="00FD22F9" w:rsidP="00FD22F9">
      <w:pPr>
        <w:pStyle w:val="LabStepCodeBlockLevel2"/>
      </w:pPr>
      <w:r>
        <w:t xml:space="preserve">  Console.WriteLine("Downloading PBIX file for " + report.Name + "to " + filePath);</w:t>
      </w:r>
    </w:p>
    <w:p w14:paraId="1D3F1BF9" w14:textId="77777777" w:rsidR="00FD22F9" w:rsidRDefault="00FD22F9" w:rsidP="00FD22F9">
      <w:pPr>
        <w:pStyle w:val="LabStepCodeBlockLevel2"/>
      </w:pPr>
      <w:r>
        <w:t xml:space="preserve">  FileStream stream1 = new FileStream(filePath, FileMode.Create, FileAccess.ReadWrite);</w:t>
      </w:r>
    </w:p>
    <w:p w14:paraId="1920E4D8" w14:textId="77777777" w:rsidR="00FD22F9" w:rsidRDefault="00FD22F9" w:rsidP="00FD22F9">
      <w:pPr>
        <w:pStyle w:val="LabStepCodeBlockLevel2"/>
      </w:pPr>
      <w:r>
        <w:t xml:space="preserve">  reportStream.CopyToAsync(stream1).Wait();</w:t>
      </w:r>
    </w:p>
    <w:p w14:paraId="1DF7ED97" w14:textId="77777777" w:rsidR="00FD22F9" w:rsidRDefault="00FD22F9" w:rsidP="00FD22F9">
      <w:pPr>
        <w:pStyle w:val="LabStepCodeBlockLevel2"/>
      </w:pPr>
      <w:r>
        <w:t xml:space="preserve">  reportStream.Close();</w:t>
      </w:r>
    </w:p>
    <w:p w14:paraId="4B627965" w14:textId="77777777" w:rsidR="00FD22F9" w:rsidRDefault="00FD22F9" w:rsidP="00FD22F9">
      <w:pPr>
        <w:pStyle w:val="LabStepCodeBlockLevel2"/>
      </w:pPr>
      <w:r>
        <w:t xml:space="preserve">  stream1.Close();</w:t>
      </w:r>
    </w:p>
    <w:p w14:paraId="1BD7F2BB" w14:textId="77777777" w:rsidR="00FD22F9" w:rsidRDefault="00FD22F9" w:rsidP="00FD22F9">
      <w:pPr>
        <w:pStyle w:val="LabStepCodeBlockLevel2"/>
      </w:pPr>
      <w:r>
        <w:t xml:space="preserve">  stream1.Dispose();</w:t>
      </w:r>
    </w:p>
    <w:p w14:paraId="4687BE02" w14:textId="77777777" w:rsidR="00FD22F9" w:rsidRDefault="00FD22F9" w:rsidP="00FD22F9">
      <w:pPr>
        <w:pStyle w:val="LabStepCodeBlockLevel2"/>
      </w:pPr>
    </w:p>
    <w:p w14:paraId="609136E7" w14:textId="77777777" w:rsidR="00FD22F9" w:rsidRDefault="00FD22F9" w:rsidP="00FD22F9">
      <w:pPr>
        <w:pStyle w:val="LabStepCodeBlockLevel2"/>
      </w:pPr>
      <w:r>
        <w:t xml:space="preserve">  FileStream stream = new FileStream(filePath, FileMode.Open, FileAccess.Read);</w:t>
      </w:r>
    </w:p>
    <w:p w14:paraId="3DF43680" w14:textId="77777777" w:rsidR="00FD22F9" w:rsidRDefault="00FD22F9" w:rsidP="00FD22F9">
      <w:pPr>
        <w:pStyle w:val="LabStepCodeBlockLevel2"/>
      </w:pPr>
      <w:r>
        <w:t xml:space="preserve">  Console.WriteLine("Publishing " + filePath + " to " + targetAppWorkpaceName);</w:t>
      </w:r>
    </w:p>
    <w:p w14:paraId="5CDBACA2" w14:textId="77777777" w:rsidR="00FD22F9" w:rsidRDefault="00FD22F9" w:rsidP="00FD22F9">
      <w:pPr>
        <w:pStyle w:val="LabStepCodeBlockLevel2"/>
      </w:pPr>
      <w:r>
        <w:t xml:space="preserve">  var import = pbiClient.Imports.PostImportWithFileInGroup(targetAppWorkspaceId, stream, report.Name);</w:t>
      </w:r>
    </w:p>
    <w:p w14:paraId="727A9E69" w14:textId="77777777" w:rsidR="00FD22F9" w:rsidRDefault="00FD22F9" w:rsidP="00FD22F9">
      <w:pPr>
        <w:pStyle w:val="LabStepCodeBlockLevel2"/>
      </w:pPr>
    </w:p>
    <w:p w14:paraId="651C20FF" w14:textId="77777777" w:rsidR="00FD22F9" w:rsidRDefault="00FD22F9" w:rsidP="00FD22F9">
      <w:pPr>
        <w:pStyle w:val="LabStepCodeBlockLevel2"/>
      </w:pPr>
      <w:r>
        <w:t xml:space="preserve">  Console.WriteLine("Deleing file " + filePath);</w:t>
      </w:r>
    </w:p>
    <w:p w14:paraId="032AC469" w14:textId="77777777" w:rsidR="00FD22F9" w:rsidRDefault="00FD22F9" w:rsidP="00FD22F9">
      <w:pPr>
        <w:pStyle w:val="LabStepCodeBlockLevel2"/>
      </w:pPr>
      <w:r>
        <w:t xml:space="preserve">  stream.Close();</w:t>
      </w:r>
    </w:p>
    <w:p w14:paraId="1ABDA798" w14:textId="77777777" w:rsidR="00FD22F9" w:rsidRDefault="00FD22F9" w:rsidP="00FD22F9">
      <w:pPr>
        <w:pStyle w:val="LabStepCodeBlockLevel2"/>
      </w:pPr>
      <w:r>
        <w:t xml:space="preserve">  stream.Dispose();</w:t>
      </w:r>
    </w:p>
    <w:p w14:paraId="78D33594" w14:textId="77777777" w:rsidR="00FD22F9" w:rsidRDefault="00FD22F9" w:rsidP="00FD22F9">
      <w:pPr>
        <w:pStyle w:val="LabStepCodeBlockLevel2"/>
      </w:pPr>
      <w:r>
        <w:t xml:space="preserve">  File.Delete(filePath);</w:t>
      </w:r>
    </w:p>
    <w:p w14:paraId="59BB6AEC" w14:textId="77777777" w:rsidR="00FD22F9" w:rsidRDefault="00FD22F9" w:rsidP="00FD22F9">
      <w:pPr>
        <w:pStyle w:val="LabStepCodeBlockLevel2"/>
      </w:pPr>
    </w:p>
    <w:p w14:paraId="0601B8D4" w14:textId="77777777" w:rsidR="00FD22F9" w:rsidRDefault="00FD22F9" w:rsidP="00FD22F9">
      <w:pPr>
        <w:pStyle w:val="LabStepCodeBlockLevel2"/>
      </w:pPr>
      <w:r>
        <w:t xml:space="preserve">  Console.WriteLine();</w:t>
      </w:r>
    </w:p>
    <w:p w14:paraId="0B1C4F5F" w14:textId="77777777" w:rsidR="00FD22F9" w:rsidRDefault="00FD22F9" w:rsidP="00FD22F9">
      <w:pPr>
        <w:pStyle w:val="LabStepCodeBlockLevel2"/>
      </w:pPr>
      <w:r>
        <w:t>}</w:t>
      </w:r>
    </w:p>
    <w:p w14:paraId="581DA562" w14:textId="77777777" w:rsidR="00FD22F9" w:rsidRDefault="00FD22F9" w:rsidP="00FD22F9">
      <w:pPr>
        <w:pStyle w:val="LabStepCodeBlockLevel2"/>
      </w:pPr>
    </w:p>
    <w:p w14:paraId="045E9173" w14:textId="77777777" w:rsidR="00FD22F9" w:rsidRDefault="00FD22F9" w:rsidP="00FD22F9">
      <w:pPr>
        <w:pStyle w:val="LabStepCodeBlockLevel2"/>
      </w:pPr>
      <w:r>
        <w:t>Console.WriteLine("Export/Import process completed");</w:t>
      </w:r>
    </w:p>
    <w:p w14:paraId="3AFE8B05" w14:textId="4C8883D7" w:rsidR="00FD22F9" w:rsidRDefault="00BE05C7" w:rsidP="00FD22F9">
      <w:pPr>
        <w:pStyle w:val="LabExerciseCallout"/>
      </w:pPr>
      <w:r>
        <w:t>When this code runs, y</w:t>
      </w:r>
      <w:r w:rsidR="00FD22F9">
        <w:t>ou will be able to see PBIX file</w:t>
      </w:r>
      <w:r>
        <w:t>s</w:t>
      </w:r>
      <w:r w:rsidR="00FD22F9">
        <w:t xml:space="preserve"> created in </w:t>
      </w:r>
      <w:r w:rsidR="00FD22F9" w:rsidRPr="00264130">
        <w:rPr>
          <w:b/>
        </w:rPr>
        <w:t>C:\Student\downloads</w:t>
      </w:r>
      <w:r w:rsidR="00FD22F9">
        <w:t xml:space="preserve"> folder</w:t>
      </w:r>
      <w:r>
        <w:t xml:space="preserve"> for a short period of time</w:t>
      </w:r>
      <w:r w:rsidR="00FD22F9">
        <w:t>.</w:t>
      </w:r>
    </w:p>
    <w:p w14:paraId="52281907" w14:textId="77777777" w:rsidR="00FD22F9" w:rsidRDefault="00FD22F9" w:rsidP="00FD22F9">
      <w:pPr>
        <w:pStyle w:val="LabStepNumberedLevel2"/>
      </w:pPr>
      <w:r>
        <w:lastRenderedPageBreak/>
        <w:t xml:space="preserve">At the end of </w:t>
      </w:r>
      <w:proofErr w:type="spellStart"/>
      <w:r w:rsidRPr="00264130">
        <w:rPr>
          <w:b/>
        </w:rPr>
        <w:t>CloneAppWorkspace</w:t>
      </w:r>
      <w:proofErr w:type="spellEnd"/>
      <w:r>
        <w:t>, there is code to clone dashboard tiles from one app workspace to another.</w:t>
      </w:r>
    </w:p>
    <w:p w14:paraId="6755160E" w14:textId="77777777" w:rsidR="00FD22F9" w:rsidRDefault="00FD22F9" w:rsidP="00FD22F9">
      <w:pPr>
        <w:pStyle w:val="LabStepCodeBlockLevel2"/>
      </w:pPr>
      <w:r w:rsidRPr="00264130">
        <w:t>var dashboards = pbiClient.Dashboards.GetDashboardsInGroup(sourceAppWorkspaceId).Value;</w:t>
      </w:r>
    </w:p>
    <w:p w14:paraId="463C023C" w14:textId="77777777" w:rsidR="00FD22F9" w:rsidRDefault="00FD22F9" w:rsidP="00FD22F9">
      <w:pPr>
        <w:pStyle w:val="LabStepCodeBlockLevel2"/>
      </w:pPr>
    </w:p>
    <w:p w14:paraId="072E87E6" w14:textId="77777777" w:rsidR="00FD22F9" w:rsidRDefault="00FD22F9" w:rsidP="00FD22F9">
      <w:pPr>
        <w:pStyle w:val="LabStepCodeBlockLevel2"/>
      </w:pPr>
      <w:r>
        <w:t>foreach (var sourceDashboard in dashboards) {</w:t>
      </w:r>
    </w:p>
    <w:p w14:paraId="1F203CB4" w14:textId="77777777" w:rsidR="00FD22F9" w:rsidRDefault="00FD22F9" w:rsidP="00FD22F9">
      <w:pPr>
        <w:pStyle w:val="LabStepCodeBlockLevel2"/>
        <w:rPr>
          <w:color w:val="7F7F7F" w:themeColor="text1" w:themeTint="80"/>
        </w:rPr>
      </w:pPr>
    </w:p>
    <w:p w14:paraId="32C57712" w14:textId="77777777" w:rsidR="00FD22F9" w:rsidRPr="00264130" w:rsidRDefault="00FD22F9" w:rsidP="00FD22F9">
      <w:pPr>
        <w:pStyle w:val="LabStepCodeBlockLevel2"/>
        <w:rPr>
          <w:color w:val="7F7F7F" w:themeColor="text1" w:themeTint="80"/>
        </w:rPr>
      </w:pPr>
      <w:r w:rsidRPr="00264130">
        <w:rPr>
          <w:color w:val="7F7F7F" w:themeColor="text1" w:themeTint="80"/>
        </w:rPr>
        <w:t xml:space="preserve">  // create the target dashboard</w:t>
      </w:r>
    </w:p>
    <w:p w14:paraId="5C75B16C" w14:textId="77777777" w:rsidR="00FD22F9" w:rsidRDefault="00FD22F9" w:rsidP="00FD22F9">
      <w:pPr>
        <w:pStyle w:val="LabStepCodeBlockLevel2"/>
      </w:pPr>
      <w:r>
        <w:t xml:space="preserve">  Console.WriteLine();</w:t>
      </w:r>
    </w:p>
    <w:p w14:paraId="2A246BCE" w14:textId="77777777" w:rsidR="00FD22F9" w:rsidRDefault="00FD22F9" w:rsidP="00FD22F9">
      <w:pPr>
        <w:pStyle w:val="LabStepCodeBlockLevel2"/>
      </w:pPr>
      <w:r>
        <w:t xml:space="preserve">  Console.WriteLine("Creating Dashboard named " + sourceDashboard.DisplayName);</w:t>
      </w:r>
    </w:p>
    <w:p w14:paraId="52488312" w14:textId="77777777" w:rsidR="00FD22F9" w:rsidRDefault="00FD22F9" w:rsidP="00FD22F9">
      <w:pPr>
        <w:pStyle w:val="LabStepCodeBlockLevel2"/>
      </w:pPr>
      <w:r>
        <w:t xml:space="preserve">  AddDashboardRequest addReq = new AddDashboardRequest(sourceDashboard.DisplayName);</w:t>
      </w:r>
    </w:p>
    <w:p w14:paraId="42D91D16" w14:textId="77777777" w:rsidR="00FD22F9" w:rsidRDefault="00FD22F9" w:rsidP="00FD22F9">
      <w:pPr>
        <w:pStyle w:val="LabStepCodeBlockLevel2"/>
      </w:pPr>
      <w:r>
        <w:t xml:space="preserve">  Dashboard targetDashboard = pbiClient.Dashboards.AddDashboardInGroup(targetAppWorkspaceId, addReq);</w:t>
      </w:r>
    </w:p>
    <w:p w14:paraId="1E3D9CC7" w14:textId="77777777" w:rsidR="00FD22F9" w:rsidRDefault="00FD22F9" w:rsidP="00FD22F9">
      <w:pPr>
        <w:pStyle w:val="LabStepCodeBlockLevel2"/>
      </w:pPr>
    </w:p>
    <w:p w14:paraId="3CB43238" w14:textId="77777777" w:rsidR="00FD22F9" w:rsidRPr="00264130" w:rsidRDefault="00FD22F9" w:rsidP="00FD22F9">
      <w:pPr>
        <w:pStyle w:val="LabStepCodeBlockLevel2"/>
        <w:rPr>
          <w:color w:val="7F7F7F" w:themeColor="text1" w:themeTint="80"/>
        </w:rPr>
      </w:pPr>
      <w:r w:rsidRPr="00264130">
        <w:rPr>
          <w:color w:val="7F7F7F" w:themeColor="text1" w:themeTint="80"/>
        </w:rPr>
        <w:t xml:space="preserve">  // clone tiles</w:t>
      </w:r>
    </w:p>
    <w:p w14:paraId="67F76376" w14:textId="77777777" w:rsidR="00FD22F9" w:rsidRDefault="00FD22F9" w:rsidP="00FD22F9">
      <w:pPr>
        <w:pStyle w:val="LabStepCodeBlockLevel2"/>
      </w:pPr>
      <w:r>
        <w:t xml:space="preserve">  IList&lt;Tile&gt; sourceTiles = </w:t>
      </w:r>
    </w:p>
    <w:p w14:paraId="18AF8CE5" w14:textId="77777777" w:rsidR="00FD22F9" w:rsidRDefault="00FD22F9" w:rsidP="00FD22F9">
      <w:pPr>
        <w:pStyle w:val="LabStepCodeBlockLevel2"/>
      </w:pPr>
      <w:r>
        <w:t xml:space="preserve">              pbiClient.Dashboards.GetTilesInGroup(sourceAppWorkspaceId, sourceDashboard.Id).Value;</w:t>
      </w:r>
    </w:p>
    <w:p w14:paraId="21BCFDAB" w14:textId="77777777" w:rsidR="00FD22F9" w:rsidRDefault="00FD22F9" w:rsidP="00FD22F9">
      <w:pPr>
        <w:pStyle w:val="LabStepCodeBlockLevel2"/>
      </w:pPr>
    </w:p>
    <w:p w14:paraId="6A5C3FBE" w14:textId="77777777" w:rsidR="00FD22F9" w:rsidRDefault="00FD22F9" w:rsidP="00FD22F9">
      <w:pPr>
        <w:pStyle w:val="LabStepCodeBlockLevel2"/>
      </w:pPr>
      <w:r>
        <w:t xml:space="preserve">  foreach (Tile sourceTile in sourceTiles) {</w:t>
      </w:r>
    </w:p>
    <w:p w14:paraId="700645D2" w14:textId="77777777" w:rsidR="00FD22F9" w:rsidRDefault="00FD22F9" w:rsidP="00FD22F9">
      <w:pPr>
        <w:pStyle w:val="LabStepCodeBlockLevel2"/>
      </w:pPr>
      <w:r>
        <w:t xml:space="preserve">    Console.WriteLine("Adding dashboard tile with title of " + sourceTile.Title);</w:t>
      </w:r>
    </w:p>
    <w:p w14:paraId="3BB17569" w14:textId="77777777" w:rsidR="00FD22F9" w:rsidRDefault="00FD22F9" w:rsidP="00FD22F9">
      <w:pPr>
        <w:pStyle w:val="LabStepCodeBlockLevel2"/>
      </w:pPr>
      <w:r>
        <w:t xml:space="preserve">    var sourceDatasetID = sourceTile.DatasetId;</w:t>
      </w:r>
    </w:p>
    <w:p w14:paraId="21F21B2F" w14:textId="77777777" w:rsidR="00FD22F9" w:rsidRDefault="00FD22F9" w:rsidP="00FD22F9">
      <w:pPr>
        <w:pStyle w:val="LabStepCodeBlockLevel2"/>
      </w:pPr>
      <w:r>
        <w:t xml:space="preserve">    var sourceDatasetName = </w:t>
      </w:r>
    </w:p>
    <w:p w14:paraId="60098BFA" w14:textId="77777777" w:rsidR="00FD22F9" w:rsidRDefault="00FD22F9" w:rsidP="00FD22F9">
      <w:pPr>
        <w:pStyle w:val="LabStepCodeBlockLevel2"/>
      </w:pPr>
      <w:r>
        <w:t xml:space="preserve">        pbiClient.Datasets.GetDatasetByIdInGroup(sourceAppWorkspaceId, sourceDatasetID).Name;</w:t>
      </w:r>
    </w:p>
    <w:p w14:paraId="694BCE9C" w14:textId="77777777" w:rsidR="00FD22F9" w:rsidRDefault="00FD22F9" w:rsidP="00FD22F9">
      <w:pPr>
        <w:pStyle w:val="LabStepCodeBlockLevel2"/>
      </w:pPr>
      <w:r>
        <w:t xml:space="preserve">    var targetWorkspaceDatasets = pbiClient.Datasets.GetDatasetsInGroup(targetAppWorkspaceId).Value;</w:t>
      </w:r>
    </w:p>
    <w:p w14:paraId="1C4219E1" w14:textId="77777777" w:rsidR="00FD22F9" w:rsidRDefault="00FD22F9" w:rsidP="00FD22F9">
      <w:pPr>
        <w:pStyle w:val="LabStepCodeBlockLevel2"/>
      </w:pPr>
      <w:r>
        <w:t xml:space="preserve">    string targetDatasetId = "";</w:t>
      </w:r>
    </w:p>
    <w:p w14:paraId="2EE79319" w14:textId="77777777" w:rsidR="00FD22F9" w:rsidRDefault="00FD22F9" w:rsidP="00FD22F9">
      <w:pPr>
        <w:pStyle w:val="LabStepCodeBlockLevel2"/>
      </w:pPr>
      <w:r>
        <w:t xml:space="preserve">    foreach (var ds in targetWorkspaceDatasets) {</w:t>
      </w:r>
    </w:p>
    <w:p w14:paraId="0502EF11" w14:textId="77777777" w:rsidR="00FD22F9" w:rsidRDefault="00FD22F9" w:rsidP="00FD22F9">
      <w:pPr>
        <w:pStyle w:val="LabStepCodeBlockLevel2"/>
      </w:pPr>
      <w:r>
        <w:t xml:space="preserve">      if (ds.Name.Equals(sourceDatasetName)) {</w:t>
      </w:r>
    </w:p>
    <w:p w14:paraId="5C9A0F81" w14:textId="77777777" w:rsidR="00FD22F9" w:rsidRDefault="00FD22F9" w:rsidP="00FD22F9">
      <w:pPr>
        <w:pStyle w:val="LabStepCodeBlockLevel2"/>
      </w:pPr>
      <w:r>
        <w:t xml:space="preserve">        targetDatasetId = ds.Id;</w:t>
      </w:r>
    </w:p>
    <w:p w14:paraId="1D51A7C6" w14:textId="77777777" w:rsidR="00FD22F9" w:rsidRDefault="00FD22F9" w:rsidP="00FD22F9">
      <w:pPr>
        <w:pStyle w:val="LabStepCodeBlockLevel2"/>
      </w:pPr>
      <w:r>
        <w:t xml:space="preserve">      }</w:t>
      </w:r>
    </w:p>
    <w:p w14:paraId="609E1D96" w14:textId="77777777" w:rsidR="00FD22F9" w:rsidRDefault="00FD22F9" w:rsidP="00FD22F9">
      <w:pPr>
        <w:pStyle w:val="LabStepCodeBlockLevel2"/>
      </w:pPr>
      <w:r>
        <w:t xml:space="preserve">    }</w:t>
      </w:r>
    </w:p>
    <w:p w14:paraId="2CE1E859" w14:textId="77777777" w:rsidR="00FD22F9" w:rsidRDefault="00FD22F9" w:rsidP="00FD22F9">
      <w:pPr>
        <w:pStyle w:val="LabStepCodeBlockLevel2"/>
      </w:pPr>
      <w:r>
        <w:t xml:space="preserve">    if (targetDatasetId.Equals("")) throw new ApplicationException("An error occured!");</w:t>
      </w:r>
    </w:p>
    <w:p w14:paraId="719B648A" w14:textId="77777777" w:rsidR="00FD22F9" w:rsidRDefault="00FD22F9" w:rsidP="00FD22F9">
      <w:pPr>
        <w:pStyle w:val="LabStepCodeBlockLevel2"/>
      </w:pPr>
    </w:p>
    <w:p w14:paraId="716CE389" w14:textId="77777777" w:rsidR="00FD22F9" w:rsidRDefault="00FD22F9" w:rsidP="00FD22F9">
      <w:pPr>
        <w:pStyle w:val="LabStepCodeBlockLevel2"/>
      </w:pPr>
      <w:r>
        <w:t xml:space="preserve">    var sourceReportId = sourceTile.ReportId;</w:t>
      </w:r>
    </w:p>
    <w:p w14:paraId="79620410" w14:textId="77777777" w:rsidR="00FD22F9" w:rsidRDefault="00FD22F9" w:rsidP="00FD22F9">
      <w:pPr>
        <w:pStyle w:val="LabStepCodeBlockLevel2"/>
      </w:pPr>
      <w:r>
        <w:t xml:space="preserve">    var sourceReportName = </w:t>
      </w:r>
    </w:p>
    <w:p w14:paraId="4042DF69" w14:textId="77777777" w:rsidR="00FD22F9" w:rsidRDefault="00FD22F9" w:rsidP="00FD22F9">
      <w:pPr>
        <w:pStyle w:val="LabStepCodeBlockLevel2"/>
      </w:pPr>
      <w:r>
        <w:t xml:space="preserve">        pbiClient.Reports.GetReportInGroup(sourceAppWorkspaceId, sourceReportId).Name;</w:t>
      </w:r>
    </w:p>
    <w:p w14:paraId="608193E3" w14:textId="77777777" w:rsidR="00FD22F9" w:rsidRDefault="00FD22F9" w:rsidP="00FD22F9">
      <w:pPr>
        <w:pStyle w:val="LabStepCodeBlockLevel2"/>
      </w:pPr>
    </w:p>
    <w:p w14:paraId="66135603" w14:textId="77777777" w:rsidR="00FD22F9" w:rsidRDefault="00FD22F9" w:rsidP="00FD22F9">
      <w:pPr>
        <w:pStyle w:val="LabStepCodeBlockLevel2"/>
      </w:pPr>
      <w:r>
        <w:t xml:space="preserve">    var targetWorkspaceReports = pbiClient.Reports.GetReportsInGroup(targetAppWorkspaceId).Value;</w:t>
      </w:r>
    </w:p>
    <w:p w14:paraId="0ED7962C" w14:textId="77777777" w:rsidR="00FD22F9" w:rsidRDefault="00FD22F9" w:rsidP="00FD22F9">
      <w:pPr>
        <w:pStyle w:val="LabStepCodeBlockLevel2"/>
      </w:pPr>
      <w:r>
        <w:t xml:space="preserve">    string targetReportId = "";</w:t>
      </w:r>
    </w:p>
    <w:p w14:paraId="7FA8CABB" w14:textId="77777777" w:rsidR="00FD22F9" w:rsidRDefault="00FD22F9" w:rsidP="00FD22F9">
      <w:pPr>
        <w:pStyle w:val="LabStepCodeBlockLevel2"/>
      </w:pPr>
    </w:p>
    <w:p w14:paraId="09766358" w14:textId="77777777" w:rsidR="00FD22F9" w:rsidRDefault="00FD22F9" w:rsidP="00FD22F9">
      <w:pPr>
        <w:pStyle w:val="LabStepCodeBlockLevel2"/>
      </w:pPr>
      <w:r>
        <w:t xml:space="preserve">    foreach (var r in targetWorkspaceReports) {</w:t>
      </w:r>
    </w:p>
    <w:p w14:paraId="1DCDE0BE" w14:textId="77777777" w:rsidR="00FD22F9" w:rsidRDefault="00FD22F9" w:rsidP="00FD22F9">
      <w:pPr>
        <w:pStyle w:val="LabStepCodeBlockLevel2"/>
      </w:pPr>
      <w:r>
        <w:t xml:space="preserve">      if (r.Name.Equals(sourceReportName)) {</w:t>
      </w:r>
    </w:p>
    <w:p w14:paraId="7E338E38" w14:textId="77777777" w:rsidR="00FD22F9" w:rsidRDefault="00FD22F9" w:rsidP="00FD22F9">
      <w:pPr>
        <w:pStyle w:val="LabStepCodeBlockLevel2"/>
      </w:pPr>
      <w:r>
        <w:t xml:space="preserve">        targetReportId = r.Id;</w:t>
      </w:r>
    </w:p>
    <w:p w14:paraId="1AE3F933" w14:textId="77777777" w:rsidR="00FD22F9" w:rsidRDefault="00FD22F9" w:rsidP="00FD22F9">
      <w:pPr>
        <w:pStyle w:val="LabStepCodeBlockLevel2"/>
      </w:pPr>
      <w:r>
        <w:t xml:space="preserve">      }</w:t>
      </w:r>
    </w:p>
    <w:p w14:paraId="36DBE0EF" w14:textId="77777777" w:rsidR="00FD22F9" w:rsidRDefault="00FD22F9" w:rsidP="00FD22F9">
      <w:pPr>
        <w:pStyle w:val="LabStepCodeBlockLevel2"/>
      </w:pPr>
      <w:r>
        <w:t xml:space="preserve">    }</w:t>
      </w:r>
    </w:p>
    <w:p w14:paraId="2C510EA3" w14:textId="77777777" w:rsidR="00FD22F9" w:rsidRDefault="00FD22F9" w:rsidP="00FD22F9">
      <w:pPr>
        <w:pStyle w:val="LabStepCodeBlockLevel2"/>
      </w:pPr>
    </w:p>
    <w:p w14:paraId="3CAB4693" w14:textId="77777777" w:rsidR="00FD22F9" w:rsidRDefault="00FD22F9" w:rsidP="00FD22F9">
      <w:pPr>
        <w:pStyle w:val="LabStepCodeBlockLevel2"/>
      </w:pPr>
      <w:r>
        <w:t xml:space="preserve">    CloneTileRequest addReqTile = </w:t>
      </w:r>
    </w:p>
    <w:p w14:paraId="11BF5A8F" w14:textId="77777777" w:rsidR="00FD22F9" w:rsidRDefault="00FD22F9" w:rsidP="00FD22F9">
      <w:pPr>
        <w:pStyle w:val="LabStepCodeBlockLevel2"/>
      </w:pPr>
      <w:r>
        <w:t xml:space="preserve">      new CloneTileRequest(targetDashboard.Id, targetAppWorkspaceId, targetReportId, targetDatasetId);</w:t>
      </w:r>
    </w:p>
    <w:p w14:paraId="7501DBAA" w14:textId="77777777" w:rsidR="00FD22F9" w:rsidRDefault="00FD22F9" w:rsidP="00FD22F9">
      <w:pPr>
        <w:pStyle w:val="LabStepCodeBlockLevel2"/>
      </w:pPr>
    </w:p>
    <w:p w14:paraId="6355000B" w14:textId="77777777" w:rsidR="00FD22F9" w:rsidRDefault="00FD22F9" w:rsidP="00FD22F9">
      <w:pPr>
        <w:pStyle w:val="LabStepCodeBlockLevel2"/>
      </w:pPr>
      <w:r>
        <w:t xml:space="preserve">    pbiClient.Dashboards.CloneTileInGroup(sourceAppWorkspaceId, </w:t>
      </w:r>
    </w:p>
    <w:p w14:paraId="4EEF866E" w14:textId="77777777" w:rsidR="00FD22F9" w:rsidRDefault="00FD22F9" w:rsidP="00FD22F9">
      <w:pPr>
        <w:pStyle w:val="LabStepCodeBlockLevel2"/>
      </w:pPr>
      <w:r>
        <w:t xml:space="preserve">                                          sourceDashboard.Id, </w:t>
      </w:r>
    </w:p>
    <w:p w14:paraId="5604FB08" w14:textId="77777777" w:rsidR="00FD22F9" w:rsidRDefault="00FD22F9" w:rsidP="00FD22F9">
      <w:pPr>
        <w:pStyle w:val="LabStepCodeBlockLevel2"/>
      </w:pPr>
      <w:r>
        <w:t xml:space="preserve">                                          sourceTile.Id, </w:t>
      </w:r>
    </w:p>
    <w:p w14:paraId="181F5047" w14:textId="77777777" w:rsidR="00FD22F9" w:rsidRDefault="00FD22F9" w:rsidP="00FD22F9">
      <w:pPr>
        <w:pStyle w:val="LabStepCodeBlockLevel2"/>
      </w:pPr>
      <w:r>
        <w:t xml:space="preserve">                                          addReqTile);</w:t>
      </w:r>
    </w:p>
    <w:p w14:paraId="04577CA1" w14:textId="77777777" w:rsidR="00FD22F9" w:rsidRDefault="00FD22F9" w:rsidP="00FD22F9">
      <w:pPr>
        <w:pStyle w:val="LabStepCodeBlockLevel2"/>
      </w:pPr>
      <w:r>
        <w:t xml:space="preserve">  }</w:t>
      </w:r>
    </w:p>
    <w:p w14:paraId="2B54CEE2" w14:textId="77777777" w:rsidR="00FD22F9" w:rsidRDefault="00FD22F9" w:rsidP="00FD22F9">
      <w:pPr>
        <w:pStyle w:val="LabStepCodeBlockLevel2"/>
      </w:pPr>
      <w:r>
        <w:t>}</w:t>
      </w:r>
    </w:p>
    <w:p w14:paraId="6F9175E3" w14:textId="77777777" w:rsidR="00FD22F9" w:rsidRDefault="00FD22F9" w:rsidP="00FD22F9">
      <w:pPr>
        <w:pStyle w:val="LabStepNumberedLevel2"/>
      </w:pPr>
      <w:r>
        <w:t xml:space="preserve">Update the </w:t>
      </w:r>
      <w:r w:rsidRPr="0061564F">
        <w:rPr>
          <w:b/>
        </w:rPr>
        <w:t>Main</w:t>
      </w:r>
      <w:r>
        <w:t xml:space="preserve"> method to match the following code which uploads a PBIX file with an </w:t>
      </w:r>
      <w:r w:rsidRPr="002D5009">
        <w:rPr>
          <w:b/>
        </w:rPr>
        <w:t>Import</w:t>
      </w:r>
      <w:r>
        <w:t xml:space="preserve"> name of </w:t>
      </w:r>
      <w:r w:rsidRPr="00B5772E">
        <w:rPr>
          <w:b/>
        </w:rPr>
        <w:t>Wingtip Sales</w:t>
      </w:r>
      <w:r>
        <w:t>.</w:t>
      </w:r>
    </w:p>
    <w:p w14:paraId="3A6471BD" w14:textId="77777777" w:rsidR="00FD22F9" w:rsidRDefault="00FD22F9" w:rsidP="00FD22F9">
      <w:pPr>
        <w:pStyle w:val="LabStepCodeBlockLevel2"/>
      </w:pPr>
      <w:r>
        <w:t>static void Main() {</w:t>
      </w:r>
    </w:p>
    <w:p w14:paraId="3A6C2545" w14:textId="6DCDC1D4" w:rsidR="00FD22F9" w:rsidRPr="00264130" w:rsidRDefault="00FD22F9" w:rsidP="00FD22F9">
      <w:pPr>
        <w:pStyle w:val="LabStepCodeBlockLevel2"/>
        <w:rPr>
          <w:color w:val="7F7F7F" w:themeColor="text1" w:themeTint="80"/>
        </w:rPr>
      </w:pPr>
      <w:r w:rsidRPr="00264130">
        <w:rPr>
          <w:color w:val="7F7F7F" w:themeColor="text1" w:themeTint="80"/>
        </w:rPr>
        <w:t xml:space="preserve">  //</w:t>
      </w:r>
      <w:r w:rsidR="00BE05C7" w:rsidRPr="00BE05C7">
        <w:rPr>
          <w:color w:val="7F7F7F" w:themeColor="text1" w:themeTint="80"/>
        </w:rPr>
        <w:t xml:space="preserve"> DisplayAppWorkspaceAssets</w:t>
      </w:r>
      <w:r w:rsidRPr="00264130">
        <w:rPr>
          <w:color w:val="7F7F7F" w:themeColor="text1" w:themeTint="80"/>
        </w:rPr>
        <w:t>();</w:t>
      </w:r>
    </w:p>
    <w:p w14:paraId="61DE9817" w14:textId="39115FFD" w:rsidR="00FD22F9" w:rsidRPr="00264130" w:rsidRDefault="00FD22F9" w:rsidP="00FD22F9">
      <w:pPr>
        <w:pStyle w:val="LabStepCodeBlockLevel2"/>
        <w:rPr>
          <w:color w:val="7F7F7F" w:themeColor="text1" w:themeTint="80"/>
        </w:rPr>
      </w:pPr>
      <w:r w:rsidRPr="00264130">
        <w:rPr>
          <w:color w:val="7F7F7F" w:themeColor="text1" w:themeTint="80"/>
        </w:rPr>
        <w:t xml:space="preserve">  //</w:t>
      </w:r>
      <w:r w:rsidR="00280809">
        <w:rPr>
          <w:color w:val="7F7F7F" w:themeColor="text1" w:themeTint="80"/>
        </w:rPr>
        <w:t xml:space="preserve"> </w:t>
      </w:r>
      <w:r w:rsidRPr="00264130">
        <w:rPr>
          <w:color w:val="7F7F7F" w:themeColor="text1" w:themeTint="80"/>
        </w:rPr>
        <w:t>CreateAppWorkspace("AWS 1");</w:t>
      </w:r>
    </w:p>
    <w:p w14:paraId="337D83E5" w14:textId="6A9C3729" w:rsidR="00FD22F9" w:rsidRPr="00264130" w:rsidRDefault="00FD22F9" w:rsidP="00FD22F9">
      <w:pPr>
        <w:pStyle w:val="LabStepCodeBlockLevel2"/>
        <w:rPr>
          <w:color w:val="7F7F7F" w:themeColor="text1" w:themeTint="80"/>
        </w:rPr>
      </w:pPr>
      <w:r w:rsidRPr="00264130">
        <w:rPr>
          <w:color w:val="7F7F7F" w:themeColor="text1" w:themeTint="80"/>
        </w:rPr>
        <w:t xml:space="preserve">  //</w:t>
      </w:r>
      <w:r w:rsidR="00280809">
        <w:rPr>
          <w:color w:val="7F7F7F" w:themeColor="text1" w:themeTint="80"/>
        </w:rPr>
        <w:t xml:space="preserve"> </w:t>
      </w:r>
      <w:r w:rsidRPr="00264130">
        <w:rPr>
          <w:color w:val="7F7F7F" w:themeColor="text1" w:themeTint="80"/>
        </w:rPr>
        <w:t>string appWorkspaceId = CreateAppWorkspace("AWS 2");</w:t>
      </w:r>
    </w:p>
    <w:p w14:paraId="7139C45A" w14:textId="05FD2053" w:rsidR="00FD22F9" w:rsidRPr="00264130" w:rsidRDefault="00FD22F9" w:rsidP="00FD22F9">
      <w:pPr>
        <w:pStyle w:val="LabStepCodeBlockLevel2"/>
        <w:rPr>
          <w:color w:val="7F7F7F" w:themeColor="text1" w:themeTint="80"/>
        </w:rPr>
      </w:pPr>
      <w:r w:rsidRPr="00264130">
        <w:rPr>
          <w:color w:val="7F7F7F" w:themeColor="text1" w:themeTint="80"/>
        </w:rPr>
        <w:t xml:space="preserve">  //</w:t>
      </w:r>
      <w:r w:rsidR="00280809">
        <w:rPr>
          <w:color w:val="7F7F7F" w:themeColor="text1" w:themeTint="80"/>
        </w:rPr>
        <w:t xml:space="preserve"> </w:t>
      </w:r>
      <w:r w:rsidRPr="00264130">
        <w:rPr>
          <w:color w:val="7F7F7F" w:themeColor="text1" w:themeTint="80"/>
        </w:rPr>
        <w:t>string pbixPath = @"C:\Student\PBIX\Wingtip Sales Analysis.pbix";</w:t>
      </w:r>
    </w:p>
    <w:p w14:paraId="502E9A91" w14:textId="5ACDD05D" w:rsidR="00FD22F9" w:rsidRPr="00264130" w:rsidRDefault="00FD22F9" w:rsidP="00FD22F9">
      <w:pPr>
        <w:pStyle w:val="LabStepCodeBlockLevel2"/>
        <w:rPr>
          <w:color w:val="7F7F7F" w:themeColor="text1" w:themeTint="80"/>
        </w:rPr>
      </w:pPr>
      <w:r w:rsidRPr="00264130">
        <w:rPr>
          <w:color w:val="7F7F7F" w:themeColor="text1" w:themeTint="80"/>
        </w:rPr>
        <w:t xml:space="preserve">  //</w:t>
      </w:r>
      <w:r w:rsidR="00280809">
        <w:rPr>
          <w:color w:val="7F7F7F" w:themeColor="text1" w:themeTint="80"/>
        </w:rPr>
        <w:t xml:space="preserve"> </w:t>
      </w:r>
      <w:r w:rsidRPr="00264130">
        <w:rPr>
          <w:color w:val="7F7F7F" w:themeColor="text1" w:themeTint="80"/>
        </w:rPr>
        <w:t>string importName = "Wingtip Sales";</w:t>
      </w:r>
    </w:p>
    <w:p w14:paraId="26EC9FD8" w14:textId="24BF732D" w:rsidR="00FD22F9" w:rsidRPr="00264130" w:rsidRDefault="00FD22F9" w:rsidP="00FD22F9">
      <w:pPr>
        <w:pStyle w:val="LabStepCodeBlockLevel2"/>
        <w:rPr>
          <w:color w:val="7F7F7F" w:themeColor="text1" w:themeTint="80"/>
        </w:rPr>
      </w:pPr>
      <w:r w:rsidRPr="00264130">
        <w:rPr>
          <w:color w:val="7F7F7F" w:themeColor="text1" w:themeTint="80"/>
        </w:rPr>
        <w:t xml:space="preserve">  //</w:t>
      </w:r>
      <w:r w:rsidR="00280809">
        <w:rPr>
          <w:color w:val="7F7F7F" w:themeColor="text1" w:themeTint="80"/>
        </w:rPr>
        <w:t xml:space="preserve"> </w:t>
      </w:r>
      <w:r w:rsidRPr="00264130">
        <w:rPr>
          <w:color w:val="7F7F7F" w:themeColor="text1" w:themeTint="80"/>
        </w:rPr>
        <w:t>PublishPBIX(appWorkspaceId, pbixPath, importName);</w:t>
      </w:r>
    </w:p>
    <w:p w14:paraId="5EBCDBE9" w14:textId="77777777" w:rsidR="00FD22F9" w:rsidRDefault="00FD22F9" w:rsidP="00FD22F9">
      <w:pPr>
        <w:pStyle w:val="LabStepCodeBlockLevel2"/>
      </w:pPr>
    </w:p>
    <w:p w14:paraId="0E4D6D90" w14:textId="77777777" w:rsidR="00FD22F9" w:rsidRDefault="00FD22F9" w:rsidP="00FD22F9">
      <w:pPr>
        <w:pStyle w:val="LabStepCodeBlockLevel2"/>
      </w:pPr>
      <w:r>
        <w:t xml:space="preserve">  CloneAppWorkspace("Wingtip Sales", "AWS 3");</w:t>
      </w:r>
    </w:p>
    <w:p w14:paraId="4B70E0B7" w14:textId="77777777" w:rsidR="00FD22F9" w:rsidRDefault="00FD22F9" w:rsidP="00FD22F9">
      <w:pPr>
        <w:pStyle w:val="LabStepCodeBlockLevel2"/>
      </w:pPr>
    </w:p>
    <w:p w14:paraId="4469972F" w14:textId="77777777" w:rsidR="00FD22F9" w:rsidRDefault="00FD22F9" w:rsidP="00FD22F9">
      <w:pPr>
        <w:pStyle w:val="LabStepCodeBlockLevel2"/>
      </w:pPr>
      <w:r>
        <w:t>}</w:t>
      </w:r>
    </w:p>
    <w:p w14:paraId="2DD00C00" w14:textId="5AAD7AA9" w:rsidR="00400B0C" w:rsidRDefault="00400B0C" w:rsidP="00400B0C">
      <w:pPr>
        <w:pStyle w:val="LabExerciseCallout"/>
      </w:pPr>
      <w:r>
        <w:t xml:space="preserve">In the following step you will run the program </w:t>
      </w:r>
      <w:r w:rsidR="002D5009">
        <w:t xml:space="preserve">one </w:t>
      </w:r>
      <w:r>
        <w:t xml:space="preserve">more </w:t>
      </w:r>
      <w:r w:rsidR="002D5009">
        <w:t xml:space="preserve">time </w:t>
      </w:r>
      <w:r>
        <w:t>to test you</w:t>
      </w:r>
      <w:r w:rsidR="00280809">
        <w:t>r</w:t>
      </w:r>
      <w:r>
        <w:t xml:space="preserve"> implementation of </w:t>
      </w:r>
      <w:proofErr w:type="spellStart"/>
      <w:r w:rsidRPr="00400B0C">
        <w:rPr>
          <w:b/>
        </w:rPr>
        <w:t>CloneAppWorkspace</w:t>
      </w:r>
      <w:proofErr w:type="spellEnd"/>
      <w:r>
        <w:t>.</w:t>
      </w:r>
      <w:r w:rsidR="002D5009">
        <w:t xml:space="preserve"> </w:t>
      </w:r>
      <w:r>
        <w:t xml:space="preserve">When you test </w:t>
      </w:r>
      <w:proofErr w:type="spellStart"/>
      <w:r w:rsidRPr="00400B0C">
        <w:rPr>
          <w:b/>
        </w:rPr>
        <w:t>CloneAppWorkspace</w:t>
      </w:r>
      <w:proofErr w:type="spellEnd"/>
      <w:r>
        <w:t xml:space="preserve">, </w:t>
      </w:r>
      <w:r w:rsidR="002D5009">
        <w:t xml:space="preserve">the implementation of </w:t>
      </w:r>
      <w:proofErr w:type="spellStart"/>
      <w:r w:rsidR="002D5009" w:rsidRPr="00264130">
        <w:rPr>
          <w:b/>
        </w:rPr>
        <w:t>CloneAppWorkspace</w:t>
      </w:r>
      <w:proofErr w:type="spellEnd"/>
      <w:r w:rsidR="002D5009">
        <w:t xml:space="preserve"> will </w:t>
      </w:r>
      <w:r>
        <w:t>clone the dataset</w:t>
      </w:r>
      <w:r w:rsidR="002D5009">
        <w:t>s</w:t>
      </w:r>
      <w:r>
        <w:t xml:space="preserve"> and report</w:t>
      </w:r>
      <w:r w:rsidR="002D5009">
        <w:t>s</w:t>
      </w:r>
      <w:r>
        <w:t xml:space="preserve"> by </w:t>
      </w:r>
      <w:r w:rsidR="002D5009">
        <w:t xml:space="preserve">first </w:t>
      </w:r>
      <w:r>
        <w:t xml:space="preserve">exporting </w:t>
      </w:r>
      <w:r w:rsidR="002D5009">
        <w:t xml:space="preserve">the reports from the source workspace and then by </w:t>
      </w:r>
      <w:r>
        <w:t xml:space="preserve">importing </w:t>
      </w:r>
      <w:r w:rsidR="002D5009">
        <w:t xml:space="preserve">the downloaded </w:t>
      </w:r>
      <w:r>
        <w:t>PBIX file</w:t>
      </w:r>
      <w:r w:rsidR="002D5009">
        <w:t>s into the target workspace</w:t>
      </w:r>
      <w:r>
        <w:t>.</w:t>
      </w:r>
    </w:p>
    <w:p w14:paraId="21D9C396" w14:textId="05C9982A" w:rsidR="00FD22F9" w:rsidRDefault="00FD22F9" w:rsidP="00FD22F9">
      <w:pPr>
        <w:pStyle w:val="LabStepNumbered"/>
      </w:pPr>
      <w:r>
        <w:lastRenderedPageBreak/>
        <w:t>Run the application to call to the Power BI Service API.</w:t>
      </w:r>
    </w:p>
    <w:p w14:paraId="29DE11F3" w14:textId="77777777" w:rsidR="002E18B8" w:rsidRDefault="002E18B8" w:rsidP="002E18B8">
      <w:pPr>
        <w:pStyle w:val="LabStepNumberedLevel2"/>
      </w:pPr>
      <w:r>
        <w:t xml:space="preserve">Run the console application in the Visual Studio debugger by pressing the </w:t>
      </w:r>
      <w:r w:rsidRPr="00F01495">
        <w:rPr>
          <w:b/>
        </w:rPr>
        <w:t>CTRL</w:t>
      </w:r>
      <w:r>
        <w:t xml:space="preserve"> + </w:t>
      </w:r>
      <w:r w:rsidRPr="00F01495">
        <w:rPr>
          <w:b/>
        </w:rPr>
        <w:t>{F5}</w:t>
      </w:r>
      <w:r>
        <w:t xml:space="preserve"> keyboard combination.</w:t>
      </w:r>
    </w:p>
    <w:p w14:paraId="098C423F" w14:textId="77777777" w:rsidR="00FD22F9" w:rsidRDefault="00FD22F9" w:rsidP="00FD22F9">
      <w:pPr>
        <w:pStyle w:val="LabStepNumberedLevel2"/>
      </w:pPr>
      <w:r>
        <w:t>The program should run without any errors.</w:t>
      </w:r>
    </w:p>
    <w:p w14:paraId="64D6251B" w14:textId="77777777" w:rsidR="00FD22F9" w:rsidRDefault="00FD22F9" w:rsidP="00FD22F9">
      <w:pPr>
        <w:pStyle w:val="LabStepNumberedLevel2"/>
      </w:pPr>
      <w:r>
        <w:t xml:space="preserve">After the program runs, you should be able to confirm that it created a new app workspace named </w:t>
      </w:r>
      <w:r>
        <w:rPr>
          <w:b/>
        </w:rPr>
        <w:t>AWS 3</w:t>
      </w:r>
      <w:r>
        <w:t>.</w:t>
      </w:r>
    </w:p>
    <w:p w14:paraId="065A5BD2" w14:textId="77777777" w:rsidR="00FD22F9" w:rsidRDefault="00FD22F9" w:rsidP="00FD22F9">
      <w:pPr>
        <w:pStyle w:val="LabStepScreenshotLevel2"/>
      </w:pPr>
      <w:r>
        <w:drawing>
          <wp:inline distT="0" distB="0" distL="0" distR="0" wp14:anchorId="0CE1BE82" wp14:editId="33F52FA9">
            <wp:extent cx="2765608" cy="197821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8275" cy="1994426"/>
                    </a:xfrm>
                    <a:prstGeom prst="rect">
                      <a:avLst/>
                    </a:prstGeom>
                    <a:noFill/>
                    <a:ln>
                      <a:noFill/>
                    </a:ln>
                  </pic:spPr>
                </pic:pic>
              </a:graphicData>
            </a:graphic>
          </wp:inline>
        </w:drawing>
      </w:r>
    </w:p>
    <w:p w14:paraId="5381470D" w14:textId="77777777" w:rsidR="00FD22F9" w:rsidRDefault="00FD22F9" w:rsidP="00FD22F9">
      <w:pPr>
        <w:pStyle w:val="LabStepNumberedLevel2"/>
      </w:pPr>
      <w:r>
        <w:t xml:space="preserve">Navigate the </w:t>
      </w:r>
      <w:r>
        <w:rPr>
          <w:b/>
        </w:rPr>
        <w:t>AWS 3</w:t>
      </w:r>
      <w:r>
        <w:t xml:space="preserve"> workspace and click the </w:t>
      </w:r>
      <w:r>
        <w:rPr>
          <w:b/>
        </w:rPr>
        <w:t xml:space="preserve">Dashboards </w:t>
      </w:r>
      <w:r>
        <w:t>tab.</w:t>
      </w:r>
    </w:p>
    <w:p w14:paraId="218FADAB" w14:textId="77777777" w:rsidR="00FD22F9" w:rsidRDefault="00FD22F9" w:rsidP="00FD22F9">
      <w:pPr>
        <w:pStyle w:val="LabStepNumberedLevel2"/>
      </w:pPr>
      <w:r>
        <w:t xml:space="preserve">You should be able to verify that the dashboards from the </w:t>
      </w:r>
      <w:r w:rsidRPr="00B5772E">
        <w:rPr>
          <w:b/>
        </w:rPr>
        <w:t>Wingtip Sales</w:t>
      </w:r>
      <w:r w:rsidRPr="00C43E0A">
        <w:t xml:space="preserve"> work</w:t>
      </w:r>
      <w:r>
        <w:t xml:space="preserve">space have been clones in </w:t>
      </w:r>
      <w:r w:rsidRPr="00C43E0A">
        <w:rPr>
          <w:b/>
        </w:rPr>
        <w:t>AWS 3</w:t>
      </w:r>
      <w:r>
        <w:t>.</w:t>
      </w:r>
    </w:p>
    <w:p w14:paraId="20063AD6" w14:textId="77777777" w:rsidR="00FD22F9" w:rsidRDefault="00FD22F9" w:rsidP="00FD22F9">
      <w:pPr>
        <w:pStyle w:val="LabStepScreenshotLevel2"/>
      </w:pPr>
      <w:r>
        <w:drawing>
          <wp:inline distT="0" distB="0" distL="0" distR="0" wp14:anchorId="45D487B1" wp14:editId="37AC5812">
            <wp:extent cx="4814658" cy="1316334"/>
            <wp:effectExtent l="19050" t="19050" r="2413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91288" cy="1337285"/>
                    </a:xfrm>
                    <a:prstGeom prst="rect">
                      <a:avLst/>
                    </a:prstGeom>
                    <a:noFill/>
                    <a:ln>
                      <a:solidFill>
                        <a:schemeClr val="tx1"/>
                      </a:solidFill>
                    </a:ln>
                  </pic:spPr>
                </pic:pic>
              </a:graphicData>
            </a:graphic>
          </wp:inline>
        </w:drawing>
      </w:r>
    </w:p>
    <w:p w14:paraId="2A0BE2AF" w14:textId="77777777" w:rsidR="00FD22F9" w:rsidRDefault="00FD22F9" w:rsidP="00FD22F9">
      <w:pPr>
        <w:pStyle w:val="LabStepNumberedLevel2"/>
      </w:pPr>
      <w:r>
        <w:t xml:space="preserve">Open the </w:t>
      </w:r>
      <w:r w:rsidRPr="002D5009">
        <w:rPr>
          <w:b/>
        </w:rPr>
        <w:t>Wingtip Sales Analysis</w:t>
      </w:r>
      <w:r>
        <w:t xml:space="preserve"> dashboard to verify the tiles have all been cloned correctly.</w:t>
      </w:r>
    </w:p>
    <w:p w14:paraId="25041D3B" w14:textId="77777777" w:rsidR="00FD22F9" w:rsidRDefault="00FD22F9" w:rsidP="00FD22F9">
      <w:pPr>
        <w:pStyle w:val="LabStepScreenshotLevel2"/>
      </w:pPr>
      <w:r>
        <w:drawing>
          <wp:inline distT="0" distB="0" distL="0" distR="0" wp14:anchorId="4462BEAC" wp14:editId="2B683150">
            <wp:extent cx="5599092" cy="2599764"/>
            <wp:effectExtent l="19050" t="19050" r="20955"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5874" cy="2607556"/>
                    </a:xfrm>
                    <a:prstGeom prst="rect">
                      <a:avLst/>
                    </a:prstGeom>
                    <a:noFill/>
                    <a:ln>
                      <a:solidFill>
                        <a:schemeClr val="tx1"/>
                      </a:solidFill>
                    </a:ln>
                  </pic:spPr>
                </pic:pic>
              </a:graphicData>
            </a:graphic>
          </wp:inline>
        </w:drawing>
      </w:r>
    </w:p>
    <w:p w14:paraId="29E2291E" w14:textId="4C478215" w:rsidR="00FD22F9" w:rsidRDefault="00FD22F9" w:rsidP="00FD22F9">
      <w:pPr>
        <w:pStyle w:val="LabExerciseCallout"/>
      </w:pPr>
      <w:r>
        <w:t xml:space="preserve">You have now successfully </w:t>
      </w:r>
      <w:r w:rsidR="00400B0C">
        <w:t>clone</w:t>
      </w:r>
      <w:r w:rsidR="002D5009">
        <w:t>d</w:t>
      </w:r>
      <w:r w:rsidR="00400B0C">
        <w:t xml:space="preserve"> the content in an app workspace using the </w:t>
      </w:r>
      <w:r>
        <w:t>Power BI Service API.</w:t>
      </w:r>
    </w:p>
    <w:p w14:paraId="24E956D1" w14:textId="1A6B8133" w:rsidR="005F1223" w:rsidRDefault="005F1223" w:rsidP="005F1223">
      <w:pPr>
        <w:pStyle w:val="Heading3"/>
      </w:pPr>
      <w:r>
        <w:lastRenderedPageBreak/>
        <w:t xml:space="preserve">Exercise 5: </w:t>
      </w:r>
      <w:r w:rsidR="009A6C65">
        <w:t>Authenticate using the Microsoft Authentication Library (MSAL)</w:t>
      </w:r>
    </w:p>
    <w:p w14:paraId="54CC9A83" w14:textId="7CF833B1" w:rsidR="009A6C65" w:rsidRDefault="005F1223" w:rsidP="005F1223">
      <w:pPr>
        <w:pStyle w:val="LabExerciseLeadIn"/>
      </w:pPr>
      <w:r>
        <w:t xml:space="preserve">In this exercise, you will </w:t>
      </w:r>
      <w:r w:rsidR="009A6C65">
        <w:t>create a</w:t>
      </w:r>
      <w:r w:rsidR="002D5009">
        <w:t xml:space="preserve">nother </w:t>
      </w:r>
      <w:r w:rsidR="009A6C65">
        <w:t xml:space="preserve">console application which will use the Power BI </w:t>
      </w:r>
      <w:r w:rsidR="002D5009">
        <w:t xml:space="preserve">.NET </w:t>
      </w:r>
      <w:r w:rsidR="009A6C65">
        <w:t xml:space="preserve">SDK to call the Power BI Service API. </w:t>
      </w:r>
      <w:r w:rsidR="002D5009">
        <w:t xml:space="preserve">However, the </w:t>
      </w:r>
      <w:r w:rsidR="009A6C65">
        <w:t xml:space="preserve">console application will be different from the one created earlier because you will use the </w:t>
      </w:r>
      <w:r w:rsidR="009A6C65" w:rsidRPr="002D5009">
        <w:rPr>
          <w:i/>
        </w:rPr>
        <w:t>Microsoft Authentication Library (MSAL)</w:t>
      </w:r>
      <w:r w:rsidR="009A6C65">
        <w:t xml:space="preserve"> instead of the </w:t>
      </w:r>
      <w:r w:rsidR="009A6C65" w:rsidRPr="002D5009">
        <w:rPr>
          <w:i/>
        </w:rPr>
        <w:t>Azure Active Directory Authentication library (ADAL)</w:t>
      </w:r>
      <w:r w:rsidR="009A6C65">
        <w:t xml:space="preserve">. This will give you a chance to see what's different between </w:t>
      </w:r>
      <w:r w:rsidR="009A6C65" w:rsidRPr="002D5009">
        <w:rPr>
          <w:i/>
        </w:rPr>
        <w:t>MSAL</w:t>
      </w:r>
      <w:r w:rsidR="009A6C65">
        <w:t xml:space="preserve"> and </w:t>
      </w:r>
      <w:r w:rsidR="009A6C65" w:rsidRPr="002D5009">
        <w:rPr>
          <w:i/>
        </w:rPr>
        <w:t>ADAL</w:t>
      </w:r>
      <w:r w:rsidR="009A6C65">
        <w:t xml:space="preserve"> and </w:t>
      </w:r>
      <w:r w:rsidR="002D5009">
        <w:t xml:space="preserve">you'll learn </w:t>
      </w:r>
      <w:r w:rsidR="009A6C65">
        <w:t>how Power BI Service API permissions can be incrementally expanded over time.</w:t>
      </w:r>
    </w:p>
    <w:p w14:paraId="161A15D6" w14:textId="3AF189DC" w:rsidR="005F1223" w:rsidRDefault="005F1223" w:rsidP="005F1223">
      <w:pPr>
        <w:pStyle w:val="LabStepNumbered"/>
        <w:numPr>
          <w:ilvl w:val="0"/>
          <w:numId w:val="31"/>
        </w:numPr>
      </w:pPr>
      <w:r>
        <w:t xml:space="preserve">Use a PowerShell script to create a new </w:t>
      </w:r>
      <w:r w:rsidR="002D5009">
        <w:t xml:space="preserve">public client application in your </w:t>
      </w:r>
      <w:r>
        <w:t xml:space="preserve">Azure AD </w:t>
      </w:r>
      <w:r w:rsidR="002D5009">
        <w:t>tenant</w:t>
      </w:r>
      <w:r>
        <w:t>.</w:t>
      </w:r>
    </w:p>
    <w:p w14:paraId="01C47954" w14:textId="77777777" w:rsidR="005F1223" w:rsidRDefault="005F1223" w:rsidP="005F1223">
      <w:pPr>
        <w:pStyle w:val="LabStepNumberedLevel2"/>
      </w:pPr>
      <w:r>
        <w:t>Open a PowerShell script editor such as the PowerShell ISE or Visual Studio Code.</w:t>
      </w:r>
    </w:p>
    <w:p w14:paraId="696F4309" w14:textId="368C989C" w:rsidR="005F1223" w:rsidRDefault="005F1223" w:rsidP="005F1223">
      <w:pPr>
        <w:pStyle w:val="LabStepNumberedLevel2"/>
      </w:pPr>
      <w:r>
        <w:t xml:space="preserve">Open the PowerShell script </w:t>
      </w:r>
      <w:r w:rsidR="00A84168">
        <w:t xml:space="preserve">named </w:t>
      </w:r>
      <w:r w:rsidR="00F844DC" w:rsidRPr="00F844DC">
        <w:rPr>
          <w:b/>
        </w:rPr>
        <w:t>Register</w:t>
      </w:r>
      <w:r w:rsidR="00A84168" w:rsidRPr="00A84168">
        <w:rPr>
          <w:b/>
        </w:rPr>
        <w:t>PowerBiServiceApp2.ps1</w:t>
      </w:r>
      <w:r w:rsidR="00A84168">
        <w:t xml:space="preserve"> which is located </w:t>
      </w:r>
      <w:r>
        <w:t>at the following path.</w:t>
      </w:r>
    </w:p>
    <w:p w14:paraId="6C6BA0F6" w14:textId="4ABB9CEC" w:rsidR="005F1223" w:rsidRDefault="0005159C" w:rsidP="005F1223">
      <w:pPr>
        <w:pStyle w:val="LabStepCodeBlockLevel2"/>
      </w:pPr>
      <w:r w:rsidRPr="0005159C">
        <w:t>C:\Student\Modules\02_PowerBiServiceAPI\Lab\Scripts</w:t>
      </w:r>
      <w:r w:rsidR="005F1223">
        <w:t>\</w:t>
      </w:r>
      <w:r w:rsidR="00F844DC">
        <w:t>Register</w:t>
      </w:r>
      <w:r w:rsidR="00A84168" w:rsidRPr="00A84168">
        <w:t>PowerBiServiceApp2.ps1</w:t>
      </w:r>
    </w:p>
    <w:p w14:paraId="780AF566" w14:textId="77777777" w:rsidR="005F1223" w:rsidRDefault="005F1223" w:rsidP="005F1223">
      <w:pPr>
        <w:pStyle w:val="LabStepNumberedLevel2"/>
      </w:pPr>
      <w:r>
        <w:t xml:space="preserve">Update the variables named </w:t>
      </w:r>
      <w:r w:rsidRPr="00C71238">
        <w:rPr>
          <w:b/>
        </w:rPr>
        <w:t>$</w:t>
      </w:r>
      <w:proofErr w:type="spellStart"/>
      <w:r w:rsidRPr="00C71238">
        <w:rPr>
          <w:b/>
        </w:rPr>
        <w:t>userName</w:t>
      </w:r>
      <w:proofErr w:type="spellEnd"/>
      <w:r>
        <w:t xml:space="preserve"> and </w:t>
      </w:r>
      <w:r w:rsidRPr="00C71238">
        <w:rPr>
          <w:b/>
        </w:rPr>
        <w:t>$password</w:t>
      </w:r>
      <w:r>
        <w:t xml:space="preserve"> with the credentials for your Office 365 user account.</w:t>
      </w:r>
    </w:p>
    <w:p w14:paraId="577549F5" w14:textId="6993CDB9" w:rsidR="005F1223" w:rsidRDefault="00A84168" w:rsidP="005F1223">
      <w:pPr>
        <w:pStyle w:val="LabStepScreenshotLevel2"/>
      </w:pPr>
      <w:r>
        <w:drawing>
          <wp:inline distT="0" distB="0" distL="0" distR="0" wp14:anchorId="31C78C8A" wp14:editId="62C50BAF">
            <wp:extent cx="4140926" cy="548861"/>
            <wp:effectExtent l="19050" t="19050" r="12065" b="2286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05217" cy="557382"/>
                    </a:xfrm>
                    <a:prstGeom prst="rect">
                      <a:avLst/>
                    </a:prstGeom>
                    <a:noFill/>
                    <a:ln>
                      <a:solidFill>
                        <a:schemeClr val="tx1">
                          <a:lumMod val="50000"/>
                          <a:lumOff val="50000"/>
                        </a:schemeClr>
                      </a:solidFill>
                    </a:ln>
                  </pic:spPr>
                </pic:pic>
              </a:graphicData>
            </a:graphic>
          </wp:inline>
        </w:drawing>
      </w:r>
    </w:p>
    <w:p w14:paraId="49A3183E" w14:textId="69E3ADCA" w:rsidR="005F1223" w:rsidRDefault="005F1223" w:rsidP="005F1223">
      <w:pPr>
        <w:pStyle w:val="LabStepNumberedLevel2"/>
      </w:pPr>
      <w:r>
        <w:t xml:space="preserve">Save you changes to </w:t>
      </w:r>
      <w:r w:rsidR="00A84168" w:rsidRPr="00A84168">
        <w:rPr>
          <w:b/>
        </w:rPr>
        <w:t>PowerBiServiceApp2</w:t>
      </w:r>
      <w:r w:rsidRPr="00C71238">
        <w:rPr>
          <w:b/>
        </w:rPr>
        <w:t>.ps1</w:t>
      </w:r>
      <w:r>
        <w:t xml:space="preserve"> and run the script.</w:t>
      </w:r>
    </w:p>
    <w:p w14:paraId="10E5CD01" w14:textId="3D24DCD9" w:rsidR="005F1223" w:rsidRDefault="005F1223" w:rsidP="005F1223">
      <w:pPr>
        <w:pStyle w:val="LabStepNumberedLevel2"/>
      </w:pPr>
      <w:r>
        <w:t>When the script runs, it will create a</w:t>
      </w:r>
      <w:r w:rsidR="002D5009">
        <w:t xml:space="preserve"> </w:t>
      </w:r>
      <w:r>
        <w:t>n</w:t>
      </w:r>
      <w:r w:rsidR="002D5009">
        <w:t>ew</w:t>
      </w:r>
      <w:r>
        <w:t xml:space="preserve"> </w:t>
      </w:r>
      <w:r w:rsidR="002D5009">
        <w:t xml:space="preserve">public client </w:t>
      </w:r>
      <w:r>
        <w:t xml:space="preserve">application </w:t>
      </w:r>
      <w:r w:rsidR="002D5009">
        <w:t xml:space="preserve">and </w:t>
      </w:r>
      <w:r w:rsidR="00A84168">
        <w:t xml:space="preserve">display </w:t>
      </w:r>
      <w:r w:rsidR="002D5009">
        <w:t xml:space="preserve">application </w:t>
      </w:r>
      <w:r>
        <w:t xml:space="preserve">details </w:t>
      </w:r>
      <w:r w:rsidR="002D5009">
        <w:t xml:space="preserve">in </w:t>
      </w:r>
      <w:r>
        <w:t xml:space="preserve">a text file </w:t>
      </w:r>
      <w:r w:rsidR="002D5009">
        <w:t xml:space="preserve">shown </w:t>
      </w:r>
      <w:r w:rsidR="00A84168">
        <w:t>in Notepad</w:t>
      </w:r>
      <w:r>
        <w:t>.</w:t>
      </w:r>
    </w:p>
    <w:p w14:paraId="5AF667F8" w14:textId="0BD5D887" w:rsidR="005F1223" w:rsidRDefault="00A84168" w:rsidP="005F1223">
      <w:pPr>
        <w:pStyle w:val="LabStepScreenshotLevel2"/>
      </w:pPr>
      <w:r>
        <w:drawing>
          <wp:inline distT="0" distB="0" distL="0" distR="0" wp14:anchorId="53AEC14B" wp14:editId="2B2D0D96">
            <wp:extent cx="3500846" cy="862889"/>
            <wp:effectExtent l="19050" t="19050" r="23495" b="1397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50241" cy="875064"/>
                    </a:xfrm>
                    <a:prstGeom prst="rect">
                      <a:avLst/>
                    </a:prstGeom>
                    <a:noFill/>
                    <a:ln>
                      <a:solidFill>
                        <a:schemeClr val="tx1">
                          <a:lumMod val="50000"/>
                          <a:lumOff val="50000"/>
                        </a:schemeClr>
                      </a:solidFill>
                    </a:ln>
                  </pic:spPr>
                </pic:pic>
              </a:graphicData>
            </a:graphic>
          </wp:inline>
        </w:drawing>
      </w:r>
    </w:p>
    <w:p w14:paraId="4CA14F57" w14:textId="33EFFE0B" w:rsidR="00F954B2" w:rsidRDefault="00A04B33" w:rsidP="00A04B33">
      <w:pPr>
        <w:pStyle w:val="LabStepNumbered"/>
      </w:pPr>
      <w:r>
        <w:t xml:space="preserve">Inspect the new </w:t>
      </w:r>
      <w:r w:rsidR="00A84168">
        <w:t xml:space="preserve">public client </w:t>
      </w:r>
      <w:r>
        <w:t>application in the Azure portal.</w:t>
      </w:r>
    </w:p>
    <w:p w14:paraId="03B34044" w14:textId="53D375D8" w:rsidR="00A04B33" w:rsidRDefault="00A04B33" w:rsidP="00A04B33">
      <w:pPr>
        <w:pStyle w:val="LabStepNumberedLevel2"/>
      </w:pPr>
      <w:r>
        <w:t xml:space="preserve">Navigate to the Azure portal at </w:t>
      </w:r>
      <w:hyperlink r:id="rId58" w:history="1">
        <w:r w:rsidRPr="00587B54">
          <w:rPr>
            <w:rStyle w:val="Hyperlink"/>
          </w:rPr>
          <w:t>https://portal.azure.com/</w:t>
        </w:r>
      </w:hyperlink>
      <w:r>
        <w:t>.</w:t>
      </w:r>
    </w:p>
    <w:p w14:paraId="5B055733" w14:textId="3A4BA986" w:rsidR="00A04B33" w:rsidRDefault="00A04B33" w:rsidP="00A04B33">
      <w:pPr>
        <w:pStyle w:val="LabStepNumberedLevel2"/>
      </w:pPr>
      <w:r>
        <w:t>Once you are log in, check the email address in the login menu to make sure you are logged with the correct identity.</w:t>
      </w:r>
    </w:p>
    <w:p w14:paraId="2F6D6D7D" w14:textId="18C0374E" w:rsidR="00A04B33" w:rsidRDefault="00BC20CA" w:rsidP="00E44875">
      <w:pPr>
        <w:pStyle w:val="LabStepNumberedLevel2"/>
      </w:pPr>
      <w:r>
        <w:t xml:space="preserve">Click on the </w:t>
      </w:r>
      <w:r w:rsidRPr="00BC20CA">
        <w:rPr>
          <w:b/>
        </w:rPr>
        <w:t>Azure Active Directory</w:t>
      </w:r>
      <w:r>
        <w:t xml:space="preserve"> link in the left navigation and then c</w:t>
      </w:r>
      <w:r w:rsidR="00A04B33">
        <w:t xml:space="preserve">lick the link for </w:t>
      </w:r>
      <w:r w:rsidR="00A04B33" w:rsidRPr="00BC20CA">
        <w:rPr>
          <w:b/>
        </w:rPr>
        <w:t>App registration</w:t>
      </w:r>
      <w:r w:rsidR="00A04B33">
        <w:t>.</w:t>
      </w:r>
    </w:p>
    <w:p w14:paraId="34728B89" w14:textId="05ED3834" w:rsidR="00A04B33" w:rsidRDefault="00A04B33" w:rsidP="00A04B33">
      <w:pPr>
        <w:pStyle w:val="LabStepNumberedLevel2"/>
      </w:pPr>
      <w:r>
        <w:t xml:space="preserve">Locate and click the link for the new app named </w:t>
      </w:r>
      <w:r w:rsidR="00280809">
        <w:rPr>
          <w:b/>
        </w:rPr>
        <w:t>Power BI Service App 2</w:t>
      </w:r>
      <w:r>
        <w:t>.</w:t>
      </w:r>
    </w:p>
    <w:p w14:paraId="1AF785EE" w14:textId="2B9538EE" w:rsidR="00F954B2" w:rsidRDefault="00A84168" w:rsidP="00F954B2">
      <w:pPr>
        <w:pStyle w:val="LabStepScreenshotLevel2"/>
      </w:pPr>
      <w:r>
        <w:drawing>
          <wp:inline distT="0" distB="0" distL="0" distR="0" wp14:anchorId="7C7FEF7F" wp14:editId="413162E5">
            <wp:extent cx="3709851" cy="1648823"/>
            <wp:effectExtent l="19050" t="19050" r="24130" b="2794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32811" cy="1659027"/>
                    </a:xfrm>
                    <a:prstGeom prst="rect">
                      <a:avLst/>
                    </a:prstGeom>
                    <a:noFill/>
                    <a:ln>
                      <a:solidFill>
                        <a:schemeClr val="tx1">
                          <a:lumMod val="50000"/>
                          <a:lumOff val="50000"/>
                        </a:schemeClr>
                      </a:solidFill>
                    </a:ln>
                  </pic:spPr>
                </pic:pic>
              </a:graphicData>
            </a:graphic>
          </wp:inline>
        </w:drawing>
      </w:r>
    </w:p>
    <w:p w14:paraId="51EA52E3" w14:textId="6653462E" w:rsidR="00F954B2" w:rsidRDefault="00BC20CA" w:rsidP="00F954B2">
      <w:pPr>
        <w:pStyle w:val="LabStepNumberedLevel2"/>
      </w:pPr>
      <w:r>
        <w:t xml:space="preserve">You should now see the summary page for </w:t>
      </w:r>
      <w:r w:rsidR="00280809">
        <w:rPr>
          <w:b/>
        </w:rPr>
        <w:t>Power BI Service App 2</w:t>
      </w:r>
      <w:r>
        <w:t>.</w:t>
      </w:r>
    </w:p>
    <w:p w14:paraId="3E6FF913" w14:textId="373AF7A9" w:rsidR="00F954B2" w:rsidRDefault="00A84168" w:rsidP="00F954B2">
      <w:pPr>
        <w:pStyle w:val="LabStepScreenshotLevel2"/>
      </w:pPr>
      <w:r>
        <w:drawing>
          <wp:inline distT="0" distB="0" distL="0" distR="0" wp14:anchorId="06B0923D" wp14:editId="50CC7FB4">
            <wp:extent cx="4114800" cy="825247"/>
            <wp:effectExtent l="19050" t="19050" r="19050" b="133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56399" cy="833590"/>
                    </a:xfrm>
                    <a:prstGeom prst="rect">
                      <a:avLst/>
                    </a:prstGeom>
                    <a:noFill/>
                    <a:ln>
                      <a:solidFill>
                        <a:schemeClr val="tx1"/>
                      </a:solidFill>
                    </a:ln>
                  </pic:spPr>
                </pic:pic>
              </a:graphicData>
            </a:graphic>
          </wp:inline>
        </w:drawing>
      </w:r>
    </w:p>
    <w:p w14:paraId="5367A3B2" w14:textId="0D59ED87" w:rsidR="00BC20CA" w:rsidRDefault="00BC20CA" w:rsidP="00BC20CA">
      <w:pPr>
        <w:pStyle w:val="LabExerciseCallout"/>
      </w:pPr>
      <w:r>
        <w:lastRenderedPageBreak/>
        <w:t xml:space="preserve">Note that you do not need to modify </w:t>
      </w:r>
      <w:r w:rsidR="002D5009">
        <w:t xml:space="preserve">this new Azure AD application </w:t>
      </w:r>
      <w:r>
        <w:t xml:space="preserve">because the PowerShell script was able to configure </w:t>
      </w:r>
      <w:r w:rsidR="002D5009">
        <w:t xml:space="preserve">it </w:t>
      </w:r>
      <w:r>
        <w:t xml:space="preserve">with all the required settings. However, you will </w:t>
      </w:r>
      <w:r w:rsidR="001409CF">
        <w:t xml:space="preserve">now </w:t>
      </w:r>
      <w:r w:rsidR="00261541">
        <w:t xml:space="preserve">quickly review the application </w:t>
      </w:r>
      <w:r w:rsidR="001409CF">
        <w:t>settings that were configured by the PowerShell script.</w:t>
      </w:r>
    </w:p>
    <w:p w14:paraId="3A1D989C" w14:textId="6816F2A5" w:rsidR="00BC20CA" w:rsidRDefault="00BC20CA" w:rsidP="00F954B2">
      <w:pPr>
        <w:pStyle w:val="LabStepNumberedLevel2"/>
      </w:pPr>
      <w:r>
        <w:t xml:space="preserve">Click the </w:t>
      </w:r>
      <w:r w:rsidRPr="00BC20CA">
        <w:rPr>
          <w:b/>
        </w:rPr>
        <w:t>Authentication</w:t>
      </w:r>
      <w:r>
        <w:t xml:space="preserve"> link on the left.</w:t>
      </w:r>
    </w:p>
    <w:p w14:paraId="68B32BA3" w14:textId="024A3240" w:rsidR="00F954B2" w:rsidRDefault="00BC20CA" w:rsidP="00F954B2">
      <w:pPr>
        <w:pStyle w:val="LabStepNumberedLevel2"/>
      </w:pPr>
      <w:r>
        <w:t xml:space="preserve">You should be able to verify that the </w:t>
      </w:r>
      <w:r w:rsidRPr="00BC20CA">
        <w:rPr>
          <w:b/>
        </w:rPr>
        <w:t>TYPE</w:t>
      </w:r>
      <w:r>
        <w:t xml:space="preserve"> is set to </w:t>
      </w:r>
      <w:r w:rsidRPr="00BC20CA">
        <w:rPr>
          <w:b/>
        </w:rPr>
        <w:t>Public client</w:t>
      </w:r>
      <w:r>
        <w:t xml:space="preserve"> and </w:t>
      </w:r>
      <w:r w:rsidRPr="00BC20CA">
        <w:rPr>
          <w:b/>
        </w:rPr>
        <w:t>REDIRECT URI</w:t>
      </w:r>
      <w:r>
        <w:t xml:space="preserve"> is set to </w:t>
      </w:r>
      <w:r w:rsidRPr="00BC20CA">
        <w:rPr>
          <w:b/>
        </w:rPr>
        <w:t>https://localhost/app1234</w:t>
      </w:r>
      <w:r>
        <w:t xml:space="preserve">. </w:t>
      </w:r>
    </w:p>
    <w:p w14:paraId="3C9DEEF9" w14:textId="2EEBEE31" w:rsidR="00F954B2" w:rsidRDefault="00F954B2" w:rsidP="00F954B2">
      <w:pPr>
        <w:pStyle w:val="LabStepScreenshotLevel2"/>
      </w:pPr>
      <w:r>
        <w:drawing>
          <wp:inline distT="0" distB="0" distL="0" distR="0" wp14:anchorId="53422F39" wp14:editId="61C4E7E5">
            <wp:extent cx="4088674" cy="718048"/>
            <wp:effectExtent l="19050" t="19050" r="7620"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42785" cy="745113"/>
                    </a:xfrm>
                    <a:prstGeom prst="rect">
                      <a:avLst/>
                    </a:prstGeom>
                    <a:noFill/>
                    <a:ln>
                      <a:solidFill>
                        <a:schemeClr val="tx1">
                          <a:lumMod val="50000"/>
                          <a:lumOff val="50000"/>
                        </a:schemeClr>
                      </a:solidFill>
                    </a:ln>
                  </pic:spPr>
                </pic:pic>
              </a:graphicData>
            </a:graphic>
          </wp:inline>
        </w:drawing>
      </w:r>
    </w:p>
    <w:p w14:paraId="4C68FB6D" w14:textId="5F71DF4E" w:rsidR="00BC20CA" w:rsidRDefault="00BC20CA" w:rsidP="00BC20CA">
      <w:pPr>
        <w:pStyle w:val="LabStepNumberedLevel2"/>
      </w:pPr>
      <w:r>
        <w:t xml:space="preserve">Click the </w:t>
      </w:r>
      <w:r>
        <w:rPr>
          <w:b/>
        </w:rPr>
        <w:t>API Permissions</w:t>
      </w:r>
      <w:r>
        <w:t xml:space="preserve"> link on the left.</w:t>
      </w:r>
    </w:p>
    <w:p w14:paraId="7BE3793D" w14:textId="7BEB597C" w:rsidR="00BC20CA" w:rsidRDefault="00BC20CA" w:rsidP="00BC20CA">
      <w:pPr>
        <w:pStyle w:val="LabStepNumberedLevel2"/>
      </w:pPr>
      <w:r>
        <w:t xml:space="preserve">You should be able to verify that app has two Power BI permissions which are </w:t>
      </w:r>
      <w:proofErr w:type="spellStart"/>
      <w:r w:rsidRPr="00BC20CA">
        <w:rPr>
          <w:b/>
        </w:rPr>
        <w:t>Dashboard.Read.All</w:t>
      </w:r>
      <w:proofErr w:type="spellEnd"/>
      <w:r>
        <w:t xml:space="preserve"> and </w:t>
      </w:r>
      <w:r w:rsidRPr="00BC20CA">
        <w:rPr>
          <w:b/>
        </w:rPr>
        <w:t>Report.Read.All</w:t>
      </w:r>
      <w:r>
        <w:t xml:space="preserve">. </w:t>
      </w:r>
    </w:p>
    <w:p w14:paraId="5250DF0A" w14:textId="4D066BA9" w:rsidR="00F954B2" w:rsidRDefault="007B5727" w:rsidP="00F954B2">
      <w:pPr>
        <w:pStyle w:val="LabStepScreenshotLevel2"/>
      </w:pPr>
      <w:r>
        <w:drawing>
          <wp:inline distT="0" distB="0" distL="0" distR="0" wp14:anchorId="477E061A" wp14:editId="6A5C7296">
            <wp:extent cx="3357154" cy="1260177"/>
            <wp:effectExtent l="19050" t="19050" r="1524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78874" cy="1268330"/>
                    </a:xfrm>
                    <a:prstGeom prst="rect">
                      <a:avLst/>
                    </a:prstGeom>
                    <a:noFill/>
                    <a:ln>
                      <a:solidFill>
                        <a:schemeClr val="tx1">
                          <a:lumMod val="50000"/>
                          <a:lumOff val="50000"/>
                        </a:schemeClr>
                      </a:solidFill>
                    </a:ln>
                  </pic:spPr>
                </pic:pic>
              </a:graphicData>
            </a:graphic>
          </wp:inline>
        </w:drawing>
      </w:r>
    </w:p>
    <w:p w14:paraId="6DF4504F" w14:textId="3986472F" w:rsidR="00F954B2" w:rsidRDefault="001409CF" w:rsidP="00012191">
      <w:pPr>
        <w:pStyle w:val="LabExerciseCallout"/>
      </w:pPr>
      <w:r>
        <w:t>Now you have seen that an Azure AD application can be created and configured using a PowerShell script. Now it's time to move ahead and create an application that authenticates with this Azure AD application using the Microsoft Authentication Library (MSAL).</w:t>
      </w:r>
    </w:p>
    <w:p w14:paraId="69AF5F6D" w14:textId="77777777" w:rsidR="00B9342D" w:rsidRDefault="00B9342D" w:rsidP="00012191">
      <w:pPr>
        <w:pStyle w:val="LabStepNumbered"/>
      </w:pPr>
      <w:r>
        <w:t>Create a new C# Console application in Visual Studio.</w:t>
      </w:r>
    </w:p>
    <w:p w14:paraId="07ECBC68" w14:textId="078BAD64" w:rsidR="00B9342D" w:rsidRDefault="00B9342D" w:rsidP="00B9342D">
      <w:pPr>
        <w:pStyle w:val="LabStepNumberedLevel2"/>
      </w:pPr>
      <w:r>
        <w:t xml:space="preserve"> Launch </w:t>
      </w:r>
      <w:r w:rsidR="00243F2A">
        <w:t xml:space="preserve">a new instance of </w:t>
      </w:r>
      <w:r>
        <w:t>Visual Studio.</w:t>
      </w:r>
    </w:p>
    <w:p w14:paraId="20049329" w14:textId="77777777" w:rsidR="00B9342D" w:rsidRDefault="00B9342D" w:rsidP="00B9342D">
      <w:pPr>
        <w:pStyle w:val="LabStepNumberedLevel2"/>
      </w:pPr>
      <w:r>
        <w:t xml:space="preserve">Create a new project by running the </w:t>
      </w:r>
      <w:r w:rsidRPr="00D8601B">
        <w:rPr>
          <w:b/>
        </w:rPr>
        <w:t>File &gt; New Project</w:t>
      </w:r>
      <w:r>
        <w:t xml:space="preserve"> command.</w:t>
      </w:r>
    </w:p>
    <w:p w14:paraId="6A8E5A44" w14:textId="5B9647E8" w:rsidR="00B9342D" w:rsidRDefault="00B9342D" w:rsidP="00B9342D">
      <w:pPr>
        <w:pStyle w:val="LabStepNumberedLevel2"/>
      </w:pPr>
      <w:r>
        <w:t xml:space="preserve">Select a project type of </w:t>
      </w:r>
      <w:r w:rsidRPr="00243F2A">
        <w:rPr>
          <w:b/>
        </w:rPr>
        <w:t xml:space="preserve">Console App </w:t>
      </w:r>
      <w:r w:rsidR="00243F2A" w:rsidRPr="00243F2A">
        <w:rPr>
          <w:b/>
        </w:rPr>
        <w:t xml:space="preserve">(.NET </w:t>
      </w:r>
      <w:r w:rsidR="00ED13D6">
        <w:rPr>
          <w:b/>
        </w:rPr>
        <w:t>Framework</w:t>
      </w:r>
      <w:r w:rsidR="00243F2A" w:rsidRPr="00243F2A">
        <w:rPr>
          <w:b/>
        </w:rPr>
        <w:t>)</w:t>
      </w:r>
      <w:r w:rsidR="00243F2A">
        <w:t xml:space="preserve"> </w:t>
      </w:r>
      <w:r>
        <w:t xml:space="preserve">from the </w:t>
      </w:r>
      <w:r w:rsidRPr="00243F2A">
        <w:rPr>
          <w:b/>
        </w:rPr>
        <w:t xml:space="preserve">Visual C# </w:t>
      </w:r>
      <w:r w:rsidR="00243F2A" w:rsidRPr="00243F2A">
        <w:rPr>
          <w:b/>
        </w:rPr>
        <w:t xml:space="preserve">&gt; </w:t>
      </w:r>
      <w:r w:rsidR="00ED13D6">
        <w:rPr>
          <w:b/>
        </w:rPr>
        <w:t>Windows Desktop</w:t>
      </w:r>
      <w:r w:rsidR="00243F2A">
        <w:t xml:space="preserve"> </w:t>
      </w:r>
      <w:r>
        <w:t>project templates.</w:t>
      </w:r>
    </w:p>
    <w:p w14:paraId="7229E2C1" w14:textId="3672CEC3" w:rsidR="00B9342D" w:rsidRDefault="00B9342D" w:rsidP="00B9342D">
      <w:pPr>
        <w:pStyle w:val="LabStepNumberedLevel2"/>
      </w:pPr>
      <w:r>
        <w:t xml:space="preserve">Give the project a </w:t>
      </w:r>
      <w:r w:rsidRPr="00285693">
        <w:rPr>
          <w:b/>
        </w:rPr>
        <w:t>Name</w:t>
      </w:r>
      <w:r>
        <w:t xml:space="preserve"> of </w:t>
      </w:r>
      <w:r w:rsidR="007B5727" w:rsidRPr="007B5727">
        <w:rPr>
          <w:b/>
        </w:rPr>
        <w:t>PowerBiServiceApp</w:t>
      </w:r>
      <w:r w:rsidR="007B5727">
        <w:rPr>
          <w:b/>
        </w:rPr>
        <w:t>2</w:t>
      </w:r>
      <w:r w:rsidR="00243F2A">
        <w:t>.</w:t>
      </w:r>
    </w:p>
    <w:p w14:paraId="5BC8293F" w14:textId="21FFA3F3" w:rsidR="00B9342D" w:rsidRDefault="00B9342D" w:rsidP="002F5CF5">
      <w:pPr>
        <w:pStyle w:val="LabStepNumberedLevel2"/>
      </w:pPr>
      <w:r>
        <w:t xml:space="preserve">Give the project a </w:t>
      </w:r>
      <w:r w:rsidRPr="00285693">
        <w:rPr>
          <w:b/>
        </w:rPr>
        <w:t>Location</w:t>
      </w:r>
      <w:r>
        <w:t xml:space="preserve"> of </w:t>
      </w:r>
      <w:r w:rsidRPr="00393FC2">
        <w:rPr>
          <w:b/>
        </w:rPr>
        <w:t>C:\Student\Modules\0</w:t>
      </w:r>
      <w:r>
        <w:rPr>
          <w:b/>
        </w:rPr>
        <w:t>2</w:t>
      </w:r>
      <w:r w:rsidRPr="00393FC2">
        <w:rPr>
          <w:b/>
        </w:rPr>
        <w:t>_PowerBiServiceAPI\Lab</w:t>
      </w:r>
      <w:r>
        <w:t>.</w:t>
      </w:r>
      <w:r w:rsidR="002F5CF5">
        <w:t xml:space="preserve"> and c</w:t>
      </w:r>
      <w:r>
        <w:t xml:space="preserve">lick </w:t>
      </w:r>
      <w:r w:rsidRPr="00285693">
        <w:rPr>
          <w:b/>
        </w:rPr>
        <w:t>OK</w:t>
      </w:r>
      <w:r>
        <w:t xml:space="preserve"> to create the new project.</w:t>
      </w:r>
    </w:p>
    <w:p w14:paraId="28E349BA" w14:textId="70DCF2FD" w:rsidR="00B9342D" w:rsidRDefault="007B5727" w:rsidP="00B9342D">
      <w:pPr>
        <w:pStyle w:val="LabStepScreenshotLevel2"/>
      </w:pPr>
      <w:r>
        <w:drawing>
          <wp:inline distT="0" distB="0" distL="0" distR="0" wp14:anchorId="6762D53C" wp14:editId="038B15E8">
            <wp:extent cx="2717074" cy="1340423"/>
            <wp:effectExtent l="19050" t="19050" r="26670" b="1270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3086" cy="1348322"/>
                    </a:xfrm>
                    <a:prstGeom prst="rect">
                      <a:avLst/>
                    </a:prstGeom>
                    <a:ln>
                      <a:solidFill>
                        <a:schemeClr val="tx1"/>
                      </a:solidFill>
                    </a:ln>
                  </pic:spPr>
                </pic:pic>
              </a:graphicData>
            </a:graphic>
          </wp:inline>
        </w:drawing>
      </w:r>
    </w:p>
    <w:p w14:paraId="3290375E" w14:textId="483E053F" w:rsidR="00B9342D" w:rsidRDefault="00B9342D" w:rsidP="00B9342D">
      <w:pPr>
        <w:pStyle w:val="LabStepNumberedLevel2"/>
      </w:pPr>
      <w:r>
        <w:t xml:space="preserve">You should now have a new project named </w:t>
      </w:r>
      <w:r w:rsidR="007B5727" w:rsidRPr="007B5727">
        <w:rPr>
          <w:b/>
        </w:rPr>
        <w:t>PowerBiServiceApp</w:t>
      </w:r>
      <w:r w:rsidR="007B5727">
        <w:rPr>
          <w:b/>
        </w:rPr>
        <w:t>2</w:t>
      </w:r>
      <w:r>
        <w:t>.</w:t>
      </w:r>
    </w:p>
    <w:p w14:paraId="128C916B" w14:textId="6328C02F" w:rsidR="00243F2A" w:rsidRDefault="007B5727" w:rsidP="00B9342D">
      <w:pPr>
        <w:pStyle w:val="LabStepScreenshotLevel2"/>
      </w:pPr>
      <w:r>
        <w:drawing>
          <wp:inline distT="0" distB="0" distL="0" distR="0" wp14:anchorId="2D61B566" wp14:editId="47C8CCD8">
            <wp:extent cx="1635866" cy="1071154"/>
            <wp:effectExtent l="19050" t="19050" r="21590" b="152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3482"/>
                    <a:stretch/>
                  </pic:blipFill>
                  <pic:spPr bwMode="auto">
                    <a:xfrm>
                      <a:off x="0" y="0"/>
                      <a:ext cx="1662242" cy="108842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A53098" w14:textId="166FC5A9" w:rsidR="00B9342D" w:rsidRDefault="00B9342D" w:rsidP="00B9342D">
      <w:pPr>
        <w:pStyle w:val="LabStepNumbered"/>
      </w:pPr>
      <w:r>
        <w:lastRenderedPageBreak/>
        <w:t xml:space="preserve">Add the NuGet packages to the project required to program the Power BI Service API using the Power BI </w:t>
      </w:r>
      <w:r w:rsidR="00261541">
        <w:t xml:space="preserve">.NET </w:t>
      </w:r>
      <w:r>
        <w:t>SDK.</w:t>
      </w:r>
    </w:p>
    <w:p w14:paraId="2A460898" w14:textId="2A79A47A" w:rsidR="00B9342D" w:rsidRDefault="00B9342D" w:rsidP="00B9342D">
      <w:pPr>
        <w:pStyle w:val="LabStepNumberedLevel2"/>
      </w:pPr>
      <w:r>
        <w:t xml:space="preserve">Right-click the top-level node for the </w:t>
      </w:r>
      <w:r w:rsidR="007B5727" w:rsidRPr="007B5727">
        <w:rPr>
          <w:b/>
        </w:rPr>
        <w:t>PowerBiServiceApp</w:t>
      </w:r>
      <w:r w:rsidR="007B5727">
        <w:rPr>
          <w:b/>
        </w:rPr>
        <w:t xml:space="preserve">2 </w:t>
      </w:r>
      <w:r>
        <w:t xml:space="preserve">project and select </w:t>
      </w:r>
      <w:r w:rsidRPr="00217382">
        <w:rPr>
          <w:b/>
        </w:rPr>
        <w:t>Manage NuGet Packages…</w:t>
      </w:r>
      <w:r>
        <w:t>.</w:t>
      </w:r>
    </w:p>
    <w:p w14:paraId="16BB0218" w14:textId="5F166D94" w:rsidR="007B0211" w:rsidRDefault="007B5727" w:rsidP="007B0211">
      <w:pPr>
        <w:pStyle w:val="LabStepScreenshotLevel2"/>
      </w:pPr>
      <w:r>
        <w:drawing>
          <wp:inline distT="0" distB="0" distL="0" distR="0" wp14:anchorId="312FCCA7" wp14:editId="39EADDBA">
            <wp:extent cx="2155371" cy="1512177"/>
            <wp:effectExtent l="19050" t="19050" r="16510" b="120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71654" cy="1523601"/>
                    </a:xfrm>
                    <a:prstGeom prst="rect">
                      <a:avLst/>
                    </a:prstGeom>
                    <a:noFill/>
                    <a:ln>
                      <a:solidFill>
                        <a:schemeClr val="tx1">
                          <a:lumMod val="50000"/>
                          <a:lumOff val="50000"/>
                        </a:schemeClr>
                      </a:solidFill>
                    </a:ln>
                  </pic:spPr>
                </pic:pic>
              </a:graphicData>
            </a:graphic>
          </wp:inline>
        </w:drawing>
      </w:r>
    </w:p>
    <w:p w14:paraId="5BC46CBC" w14:textId="642AC680" w:rsidR="00B9342D" w:rsidRDefault="00B9342D" w:rsidP="00B9342D">
      <w:pPr>
        <w:pStyle w:val="LabStepNumberedLevel2"/>
      </w:pPr>
      <w:r>
        <w:t xml:space="preserve">Click the Browse tab and type </w:t>
      </w:r>
      <w:proofErr w:type="spellStart"/>
      <w:r w:rsidR="007B5727" w:rsidRPr="00217382">
        <w:rPr>
          <w:b/>
        </w:rPr>
        <w:t>Microsoft.Identity.Client</w:t>
      </w:r>
      <w:proofErr w:type="spellEnd"/>
      <w:r>
        <w:t xml:space="preserve"> into the search box.</w:t>
      </w:r>
    </w:p>
    <w:p w14:paraId="198C4702" w14:textId="67D3991A" w:rsidR="00B9342D" w:rsidRDefault="00B9342D" w:rsidP="00B9342D">
      <w:pPr>
        <w:pStyle w:val="LabStepNumberedLevel2"/>
      </w:pPr>
      <w:r>
        <w:t xml:space="preserve">Locate </w:t>
      </w:r>
      <w:r w:rsidR="007B0211">
        <w:t xml:space="preserve">and install </w:t>
      </w:r>
      <w:r>
        <w:t xml:space="preserve">the package </w:t>
      </w:r>
      <w:proofErr w:type="spellStart"/>
      <w:r w:rsidRPr="00217382">
        <w:rPr>
          <w:b/>
        </w:rPr>
        <w:t>Microsoft.Identity.Client</w:t>
      </w:r>
      <w:proofErr w:type="spellEnd"/>
      <w:r>
        <w:t xml:space="preserve">. This is the </w:t>
      </w:r>
      <w:r w:rsidR="007B0211">
        <w:t xml:space="preserve">package for the </w:t>
      </w:r>
      <w:r w:rsidR="007B0211" w:rsidRPr="00E44875">
        <w:rPr>
          <w:i/>
        </w:rPr>
        <w:t xml:space="preserve">Microsoft </w:t>
      </w:r>
      <w:r w:rsidRPr="00E44875">
        <w:rPr>
          <w:i/>
        </w:rPr>
        <w:t>Authentication library</w:t>
      </w:r>
      <w:r w:rsidR="007B0211" w:rsidRPr="00E44875">
        <w:rPr>
          <w:i/>
        </w:rPr>
        <w:t xml:space="preserve"> (MSAL)</w:t>
      </w:r>
      <w:r>
        <w:t>.</w:t>
      </w:r>
    </w:p>
    <w:p w14:paraId="358CE1FB" w14:textId="4104C624" w:rsidR="00B9342D" w:rsidRDefault="007B5727" w:rsidP="00B9342D">
      <w:pPr>
        <w:pStyle w:val="LabStepScreenshotLevel2"/>
      </w:pPr>
      <w:r>
        <w:drawing>
          <wp:inline distT="0" distB="0" distL="0" distR="0" wp14:anchorId="3ACF53E4" wp14:editId="280C59C0">
            <wp:extent cx="4728754" cy="1338178"/>
            <wp:effectExtent l="19050" t="19050" r="15240" b="146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79263" cy="1352471"/>
                    </a:xfrm>
                    <a:prstGeom prst="rect">
                      <a:avLst/>
                    </a:prstGeom>
                    <a:noFill/>
                    <a:ln>
                      <a:solidFill>
                        <a:schemeClr val="tx1"/>
                      </a:solidFill>
                    </a:ln>
                  </pic:spPr>
                </pic:pic>
              </a:graphicData>
            </a:graphic>
          </wp:inline>
        </w:drawing>
      </w:r>
    </w:p>
    <w:p w14:paraId="032B1211" w14:textId="10597113" w:rsidR="00E44875" w:rsidRDefault="00E44875" w:rsidP="00E44875">
      <w:pPr>
        <w:pStyle w:val="LabStepNumberedLevel2"/>
      </w:pPr>
      <w:r>
        <w:t>If you are</w:t>
      </w:r>
      <w:r w:rsidR="00B9342D">
        <w:t xml:space="preserve"> prompted about </w:t>
      </w:r>
      <w:r w:rsidRPr="00E44875">
        <w:rPr>
          <w:b/>
        </w:rPr>
        <w:t>Preview Changes</w:t>
      </w:r>
      <w:r w:rsidR="00B9342D">
        <w:t xml:space="preserve">, click </w:t>
      </w:r>
      <w:r>
        <w:rPr>
          <w:b/>
        </w:rPr>
        <w:t>OK</w:t>
      </w:r>
      <w:r w:rsidR="00B9342D">
        <w:t>.</w:t>
      </w:r>
    </w:p>
    <w:p w14:paraId="027F52A1" w14:textId="0448F697" w:rsidR="00E44875" w:rsidRDefault="00E44875" w:rsidP="00E44875">
      <w:pPr>
        <w:pStyle w:val="LabStepNumberedLevel2"/>
      </w:pPr>
      <w:r>
        <w:t xml:space="preserve">When prompted about </w:t>
      </w:r>
      <w:r w:rsidRPr="00E44875">
        <w:rPr>
          <w:b/>
        </w:rPr>
        <w:t>License Acceptance</w:t>
      </w:r>
      <w:r>
        <w:t xml:space="preserve">, click </w:t>
      </w:r>
      <w:r w:rsidRPr="00E44875">
        <w:rPr>
          <w:b/>
        </w:rPr>
        <w:t>I Agree</w:t>
      </w:r>
      <w:r>
        <w:t>.</w:t>
      </w:r>
    </w:p>
    <w:p w14:paraId="3D8AC032" w14:textId="2AD35A16" w:rsidR="00B9342D" w:rsidRDefault="00B9342D" w:rsidP="00B9342D">
      <w:pPr>
        <w:pStyle w:val="LabStepNumberedLevel2"/>
      </w:pPr>
      <w:r>
        <w:t>Search for and install the</w:t>
      </w:r>
      <w:r w:rsidR="00261541">
        <w:t xml:space="preserve"> </w:t>
      </w:r>
      <w:r w:rsidR="00261541">
        <w:t>package</w:t>
      </w:r>
      <w:r w:rsidR="00261541">
        <w:t xml:space="preserve"> named</w:t>
      </w:r>
      <w:r>
        <w:t xml:space="preserve"> </w:t>
      </w:r>
      <w:proofErr w:type="spellStart"/>
      <w:r w:rsidRPr="00217382">
        <w:rPr>
          <w:b/>
        </w:rPr>
        <w:t>Microsoft.PowerBI.Api</w:t>
      </w:r>
      <w:proofErr w:type="spellEnd"/>
      <w:r w:rsidR="00261541">
        <w:t xml:space="preserve"> to add the Power BI .NET SDK to your project.</w:t>
      </w:r>
    </w:p>
    <w:p w14:paraId="0EFC2199" w14:textId="0C4CDD99" w:rsidR="00B9342D" w:rsidRDefault="0039063F" w:rsidP="00B9342D">
      <w:pPr>
        <w:pStyle w:val="LabStepScreenshotLevel2"/>
      </w:pPr>
      <w:r>
        <w:drawing>
          <wp:inline distT="0" distB="0" distL="0" distR="0" wp14:anchorId="6D6F70C1" wp14:editId="4DA3D2DA">
            <wp:extent cx="5303520" cy="1119632"/>
            <wp:effectExtent l="19050" t="19050" r="11430" b="2349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48032" cy="1129029"/>
                    </a:xfrm>
                    <a:prstGeom prst="rect">
                      <a:avLst/>
                    </a:prstGeom>
                    <a:noFill/>
                    <a:ln>
                      <a:solidFill>
                        <a:schemeClr val="tx1">
                          <a:lumMod val="50000"/>
                          <a:lumOff val="50000"/>
                        </a:schemeClr>
                      </a:solidFill>
                    </a:ln>
                  </pic:spPr>
                </pic:pic>
              </a:graphicData>
            </a:graphic>
          </wp:inline>
        </w:drawing>
      </w:r>
    </w:p>
    <w:p w14:paraId="79A19F7A" w14:textId="77777777" w:rsidR="00B9342D" w:rsidRDefault="00B9342D" w:rsidP="00B9342D">
      <w:pPr>
        <w:pStyle w:val="LabStepNumberedLevel2"/>
      </w:pPr>
      <w:r>
        <w:t xml:space="preserve">When prompted about the licensing agreement, click </w:t>
      </w:r>
      <w:r w:rsidRPr="00217382">
        <w:rPr>
          <w:b/>
        </w:rPr>
        <w:t>I Agree</w:t>
      </w:r>
      <w:r>
        <w:t>.</w:t>
      </w:r>
    </w:p>
    <w:p w14:paraId="487014AA" w14:textId="77777777" w:rsidR="00B9342D" w:rsidRDefault="00B9342D" w:rsidP="00B9342D">
      <w:pPr>
        <w:pStyle w:val="LabStepNumbered"/>
      </w:pPr>
      <w:r>
        <w:t>Update all NuGet packages.</w:t>
      </w:r>
    </w:p>
    <w:p w14:paraId="0ED595A7" w14:textId="77777777" w:rsidR="00B9342D" w:rsidRDefault="00B9342D" w:rsidP="00B9342D">
      <w:pPr>
        <w:pStyle w:val="LabStepNumberedLevel2"/>
      </w:pPr>
      <w:r>
        <w:t xml:space="preserve">Navigate to the </w:t>
      </w:r>
      <w:r w:rsidRPr="00B02894">
        <w:rPr>
          <w:b/>
        </w:rPr>
        <w:t>Update</w:t>
      </w:r>
      <w:r>
        <w:t xml:space="preserve"> tab and update any packages that have updates available.</w:t>
      </w:r>
    </w:p>
    <w:p w14:paraId="32DADD9E" w14:textId="54F37674" w:rsidR="00B9342D" w:rsidRDefault="0039063F" w:rsidP="00B9342D">
      <w:pPr>
        <w:pStyle w:val="LabStepScreenshotLevel2"/>
      </w:pPr>
      <w:r>
        <w:drawing>
          <wp:inline distT="0" distB="0" distL="0" distR="0" wp14:anchorId="32FF55EA" wp14:editId="49E66D0F">
            <wp:extent cx="5134708" cy="1503178"/>
            <wp:effectExtent l="19050" t="19050" r="27940" b="209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44038" cy="1505909"/>
                    </a:xfrm>
                    <a:prstGeom prst="rect">
                      <a:avLst/>
                    </a:prstGeom>
                    <a:noFill/>
                    <a:ln>
                      <a:solidFill>
                        <a:schemeClr val="tx1">
                          <a:lumMod val="50000"/>
                          <a:lumOff val="50000"/>
                        </a:schemeClr>
                      </a:solidFill>
                    </a:ln>
                  </pic:spPr>
                </pic:pic>
              </a:graphicData>
            </a:graphic>
          </wp:inline>
        </w:drawing>
      </w:r>
    </w:p>
    <w:p w14:paraId="36A4CE5E" w14:textId="2E71BCF1" w:rsidR="00012191" w:rsidRDefault="00E44875" w:rsidP="00B9342D">
      <w:pPr>
        <w:pStyle w:val="LabStepNumberedLevel2"/>
      </w:pPr>
      <w:r>
        <w:lastRenderedPageBreak/>
        <w:t xml:space="preserve">Click on the </w:t>
      </w:r>
      <w:r w:rsidRPr="00E44875">
        <w:rPr>
          <w:b/>
        </w:rPr>
        <w:t>Installed</w:t>
      </w:r>
      <w:r>
        <w:t xml:space="preserve"> tab and ensure you have the following four packages installed.</w:t>
      </w:r>
    </w:p>
    <w:p w14:paraId="0A300EBE" w14:textId="4B7A601E" w:rsidR="00012191" w:rsidRDefault="0039063F" w:rsidP="00012191">
      <w:pPr>
        <w:pStyle w:val="LabStepScreenshotLevel2"/>
      </w:pPr>
      <w:r>
        <w:drawing>
          <wp:inline distT="0" distB="0" distL="0" distR="0" wp14:anchorId="417212D2" wp14:editId="73A3F6F0">
            <wp:extent cx="3931920" cy="1566943"/>
            <wp:effectExtent l="19050" t="19050" r="11430" b="146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59464" cy="1577920"/>
                    </a:xfrm>
                    <a:prstGeom prst="rect">
                      <a:avLst/>
                    </a:prstGeom>
                    <a:noFill/>
                    <a:ln>
                      <a:solidFill>
                        <a:schemeClr val="tx1">
                          <a:lumMod val="50000"/>
                          <a:lumOff val="50000"/>
                        </a:schemeClr>
                      </a:solidFill>
                    </a:ln>
                  </pic:spPr>
                </pic:pic>
              </a:graphicData>
            </a:graphic>
          </wp:inline>
        </w:drawing>
      </w:r>
    </w:p>
    <w:p w14:paraId="1174C7D9" w14:textId="42043652" w:rsidR="00B9342D" w:rsidRDefault="00B9342D" w:rsidP="00B9342D">
      <w:pPr>
        <w:pStyle w:val="LabStepNumberedLevel2"/>
      </w:pPr>
      <w:r>
        <w:t xml:space="preserve">Close the window for the </w:t>
      </w:r>
      <w:proofErr w:type="spellStart"/>
      <w:r>
        <w:t>Nuget</w:t>
      </w:r>
      <w:proofErr w:type="spellEnd"/>
      <w:r>
        <w:t xml:space="preserve"> Package Manager.</w:t>
      </w:r>
    </w:p>
    <w:p w14:paraId="5CFBF970" w14:textId="6809F30E" w:rsidR="00012191" w:rsidRDefault="00012191" w:rsidP="00012191">
      <w:pPr>
        <w:pStyle w:val="LabStepNumbered"/>
      </w:pPr>
      <w:r>
        <w:t xml:space="preserve">Add the C# </w:t>
      </w:r>
      <w:r w:rsidR="00261541">
        <w:t xml:space="preserve">starter </w:t>
      </w:r>
      <w:r>
        <w:t xml:space="preserve">code to </w:t>
      </w:r>
      <w:proofErr w:type="spellStart"/>
      <w:r w:rsidRPr="00DA761B">
        <w:rPr>
          <w:b/>
        </w:rPr>
        <w:t>program.cs</w:t>
      </w:r>
      <w:proofErr w:type="spellEnd"/>
      <w:r>
        <w:t>.</w:t>
      </w:r>
    </w:p>
    <w:p w14:paraId="499D3712" w14:textId="1836F101" w:rsidR="00012191" w:rsidRDefault="00012191" w:rsidP="00012191">
      <w:pPr>
        <w:pStyle w:val="LabStepNumberedLevel2"/>
      </w:pPr>
      <w:r>
        <w:t xml:space="preserve">Using Windows Explorer, locate the file </w:t>
      </w:r>
      <w:r w:rsidR="00462472" w:rsidRPr="00462472">
        <w:rPr>
          <w:b/>
        </w:rPr>
        <w:t>PowerBiServiceApp2_Starter.cs.txt</w:t>
      </w:r>
      <w:r w:rsidR="00462472" w:rsidRPr="00462472">
        <w:t xml:space="preserve"> </w:t>
      </w:r>
      <w:r>
        <w:t xml:space="preserve">in the </w:t>
      </w:r>
      <w:r w:rsidRPr="00B5772E">
        <w:rPr>
          <w:b/>
        </w:rPr>
        <w:t>Student</w:t>
      </w:r>
      <w:r>
        <w:t xml:space="preserve"> folder at the following path.</w:t>
      </w:r>
    </w:p>
    <w:p w14:paraId="2F569145" w14:textId="65643BD9" w:rsidR="00012191" w:rsidRDefault="00012191" w:rsidP="00012191">
      <w:pPr>
        <w:pStyle w:val="LabStepCodeBlockLevel2"/>
      </w:pPr>
      <w:r>
        <w:t>C:\Student</w:t>
      </w:r>
      <w:r w:rsidRPr="00D0394F">
        <w:t>\</w:t>
      </w:r>
      <w:r w:rsidRPr="00FD22F9">
        <w:t>Modules\0</w:t>
      </w:r>
      <w:r>
        <w:t>2</w:t>
      </w:r>
      <w:r w:rsidRPr="00FD22F9">
        <w:t>_PBIRestApi\Lab\StarterFiles</w:t>
      </w:r>
      <w:r>
        <w:t>\</w:t>
      </w:r>
      <w:r w:rsidR="00462472" w:rsidRPr="00462472">
        <w:t>PowerBiServiceApp2_Starter.cs.txt</w:t>
      </w:r>
    </w:p>
    <w:p w14:paraId="270FD4D7" w14:textId="6F02220A" w:rsidR="00012191" w:rsidRDefault="00012191" w:rsidP="00012191">
      <w:pPr>
        <w:pStyle w:val="LabStepNumberedLevel2"/>
      </w:pPr>
      <w:r>
        <w:t xml:space="preserve">Open the file named </w:t>
      </w:r>
      <w:r w:rsidR="00462472" w:rsidRPr="00462472">
        <w:rPr>
          <w:b/>
        </w:rPr>
        <w:t>PowerBiServiceApp2_Starter.cs.txt</w:t>
      </w:r>
      <w:r w:rsidRPr="000B3732">
        <w:t xml:space="preserve"> in </w:t>
      </w:r>
      <w:r>
        <w:t>Notepad and copy its contents into the Window clipboard.</w:t>
      </w:r>
    </w:p>
    <w:p w14:paraId="25650E9A" w14:textId="1793A232" w:rsidR="00012191" w:rsidRDefault="00012191" w:rsidP="00012191">
      <w:pPr>
        <w:pStyle w:val="LabStepNumberedLevel2"/>
      </w:pPr>
      <w:r>
        <w:t xml:space="preserve">Return to the </w:t>
      </w:r>
      <w:r w:rsidR="00462472" w:rsidRPr="00462472">
        <w:rPr>
          <w:b/>
        </w:rPr>
        <w:t xml:space="preserve">PowerBiServiceApp2 </w:t>
      </w:r>
      <w:r>
        <w:t>project in Visual Studio.</w:t>
      </w:r>
    </w:p>
    <w:p w14:paraId="30EE0343" w14:textId="77777777" w:rsidR="00012191" w:rsidRDefault="00012191" w:rsidP="00012191">
      <w:pPr>
        <w:pStyle w:val="LabStepNumberedLevel2"/>
      </w:pPr>
      <w:r>
        <w:t xml:space="preserve">Open the source file named </w:t>
      </w:r>
      <w:proofErr w:type="spellStart"/>
      <w:r w:rsidRPr="000B3732">
        <w:rPr>
          <w:b/>
        </w:rPr>
        <w:t>program.cs</w:t>
      </w:r>
      <w:proofErr w:type="spellEnd"/>
      <w:r>
        <w:t>.</w:t>
      </w:r>
    </w:p>
    <w:p w14:paraId="35FFE899" w14:textId="77777777" w:rsidR="00012191" w:rsidRDefault="00012191" w:rsidP="00012191">
      <w:pPr>
        <w:pStyle w:val="LabStepNumberedLevel2"/>
      </w:pPr>
      <w:r>
        <w:t xml:space="preserve">Delete all the code inside </w:t>
      </w:r>
      <w:proofErr w:type="spellStart"/>
      <w:r w:rsidRPr="000B3732">
        <w:rPr>
          <w:b/>
        </w:rPr>
        <w:t>program.cs</w:t>
      </w:r>
      <w:proofErr w:type="spellEnd"/>
      <w:r>
        <w:t xml:space="preserve"> and replace it with the content you copied into the Windows clipboard.</w:t>
      </w:r>
    </w:p>
    <w:p w14:paraId="358B0575" w14:textId="23223FA8" w:rsidR="00012191" w:rsidRDefault="00012191" w:rsidP="00012191">
      <w:pPr>
        <w:pStyle w:val="LabStepNumberedLevel2"/>
      </w:pPr>
      <w:r>
        <w:t xml:space="preserve">You should now have the basic </w:t>
      </w:r>
      <w:r w:rsidR="00261541">
        <w:t xml:space="preserve">C# </w:t>
      </w:r>
      <w:r>
        <w:t>code for a simple console application which access the Power BI Service API.</w:t>
      </w:r>
    </w:p>
    <w:p w14:paraId="6D23E0CD" w14:textId="773CAA43" w:rsidR="00B93B87" w:rsidRDefault="004803AD" w:rsidP="00E53AB2">
      <w:pPr>
        <w:pStyle w:val="LabStepScreenshotLevel2"/>
      </w:pPr>
      <w:r>
        <w:drawing>
          <wp:inline distT="0" distB="0" distL="0" distR="0" wp14:anchorId="7652B317" wp14:editId="41297D59">
            <wp:extent cx="4059023" cy="2116182"/>
            <wp:effectExtent l="19050" t="19050" r="17780" b="1778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01190" cy="2138166"/>
                    </a:xfrm>
                    <a:prstGeom prst="rect">
                      <a:avLst/>
                    </a:prstGeom>
                    <a:noFill/>
                    <a:ln>
                      <a:solidFill>
                        <a:schemeClr val="tx1">
                          <a:lumMod val="50000"/>
                          <a:lumOff val="50000"/>
                        </a:schemeClr>
                      </a:solidFill>
                    </a:ln>
                  </pic:spPr>
                </pic:pic>
              </a:graphicData>
            </a:graphic>
          </wp:inline>
        </w:drawing>
      </w:r>
    </w:p>
    <w:p w14:paraId="4989DCBD" w14:textId="5D1ADBF6" w:rsidR="001409CF" w:rsidRDefault="009E3804" w:rsidP="001409CF">
      <w:pPr>
        <w:pStyle w:val="LabStepNumberedLevel2"/>
      </w:pPr>
      <w:r>
        <w:t xml:space="preserve">At </w:t>
      </w:r>
      <w:r w:rsidR="00E86F16">
        <w:t>t</w:t>
      </w:r>
      <w:r>
        <w:t xml:space="preserve">he top of the </w:t>
      </w:r>
      <w:r w:rsidR="00E86F16" w:rsidRPr="00E86F16">
        <w:rPr>
          <w:b/>
        </w:rPr>
        <w:t>Program</w:t>
      </w:r>
      <w:r w:rsidR="00E86F16">
        <w:t xml:space="preserve"> class, you will </w:t>
      </w:r>
      <w:r w:rsidR="004803AD">
        <w:t>find four</w:t>
      </w:r>
      <w:r w:rsidR="00E86F16">
        <w:t xml:space="preserve"> constants named </w:t>
      </w:r>
      <w:proofErr w:type="spellStart"/>
      <w:r w:rsidR="00E86F16" w:rsidRPr="00E86F16">
        <w:rPr>
          <w:b/>
        </w:rPr>
        <w:t>appWorkspaceId</w:t>
      </w:r>
      <w:proofErr w:type="spellEnd"/>
      <w:r w:rsidR="00E86F16">
        <w:t xml:space="preserve">, </w:t>
      </w:r>
      <w:proofErr w:type="spellStart"/>
      <w:r w:rsidR="00E86F16" w:rsidRPr="00E86F16">
        <w:rPr>
          <w:b/>
        </w:rPr>
        <w:t>clientId</w:t>
      </w:r>
      <w:proofErr w:type="spellEnd"/>
      <w:r w:rsidR="004803AD">
        <w:rPr>
          <w:b/>
        </w:rPr>
        <w:t xml:space="preserve">, </w:t>
      </w:r>
      <w:proofErr w:type="spellStart"/>
      <w:r w:rsidR="004803AD">
        <w:rPr>
          <w:b/>
        </w:rPr>
        <w:t>tenantName</w:t>
      </w:r>
      <w:proofErr w:type="spellEnd"/>
      <w:r w:rsidR="004803AD">
        <w:rPr>
          <w:b/>
        </w:rPr>
        <w:t xml:space="preserve"> </w:t>
      </w:r>
      <w:r w:rsidR="00E86F16">
        <w:t xml:space="preserve">and </w:t>
      </w:r>
      <w:proofErr w:type="spellStart"/>
      <w:r w:rsidR="00E86F16" w:rsidRPr="00E86F16">
        <w:rPr>
          <w:b/>
        </w:rPr>
        <w:t>redirectUri</w:t>
      </w:r>
      <w:proofErr w:type="spellEnd"/>
      <w:r w:rsidR="00E86F16">
        <w:t>.</w:t>
      </w:r>
    </w:p>
    <w:p w14:paraId="3D07A986" w14:textId="42A5563E" w:rsidR="00E53AB2" w:rsidRDefault="004803AD" w:rsidP="00E53AB2">
      <w:pPr>
        <w:pStyle w:val="LabStepScreenshotLevel2"/>
      </w:pPr>
      <w:r>
        <w:drawing>
          <wp:inline distT="0" distB="0" distL="0" distR="0" wp14:anchorId="54B5DCFC" wp14:editId="430CE1CD">
            <wp:extent cx="4807131" cy="624429"/>
            <wp:effectExtent l="19050" t="19050" r="12700" b="2349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87193" cy="634829"/>
                    </a:xfrm>
                    <a:prstGeom prst="rect">
                      <a:avLst/>
                    </a:prstGeom>
                    <a:noFill/>
                    <a:ln>
                      <a:solidFill>
                        <a:schemeClr val="tx1">
                          <a:lumMod val="50000"/>
                          <a:lumOff val="50000"/>
                        </a:schemeClr>
                      </a:solidFill>
                    </a:ln>
                  </pic:spPr>
                </pic:pic>
              </a:graphicData>
            </a:graphic>
          </wp:inline>
        </w:drawing>
      </w:r>
    </w:p>
    <w:p w14:paraId="514C05DF" w14:textId="3C041872" w:rsidR="001409CF" w:rsidRDefault="00E86F16" w:rsidP="001409CF">
      <w:pPr>
        <w:pStyle w:val="LabStepNumberedLevel2"/>
      </w:pPr>
      <w:r>
        <w:t xml:space="preserve">Modify these constants with the </w:t>
      </w:r>
      <w:r w:rsidR="00261541">
        <w:t xml:space="preserve">specific </w:t>
      </w:r>
      <w:r>
        <w:t xml:space="preserve">values for your </w:t>
      </w:r>
      <w:r w:rsidR="00261541">
        <w:t>Power BI app workspace and your Azure AD tenant</w:t>
      </w:r>
      <w:r>
        <w:t>.</w:t>
      </w:r>
    </w:p>
    <w:p w14:paraId="3944BA07" w14:textId="49BCFD30" w:rsidR="00B93B87" w:rsidRDefault="004803AD" w:rsidP="00E53AB2">
      <w:pPr>
        <w:pStyle w:val="LabStepScreenshotLevel2"/>
      </w:pPr>
      <w:r>
        <w:drawing>
          <wp:inline distT="0" distB="0" distL="0" distR="0" wp14:anchorId="539EA8B3" wp14:editId="05ACC7C4">
            <wp:extent cx="4863403" cy="666206"/>
            <wp:effectExtent l="19050" t="19050" r="13970" b="1968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32246" cy="675636"/>
                    </a:xfrm>
                    <a:prstGeom prst="rect">
                      <a:avLst/>
                    </a:prstGeom>
                    <a:noFill/>
                    <a:ln>
                      <a:solidFill>
                        <a:schemeClr val="tx1">
                          <a:lumMod val="50000"/>
                          <a:lumOff val="50000"/>
                        </a:schemeClr>
                      </a:solidFill>
                    </a:ln>
                  </pic:spPr>
                </pic:pic>
              </a:graphicData>
            </a:graphic>
          </wp:inline>
        </w:drawing>
      </w:r>
    </w:p>
    <w:p w14:paraId="5669A143" w14:textId="2918C77B" w:rsidR="004D29B8" w:rsidRDefault="00E86F16" w:rsidP="00012191">
      <w:pPr>
        <w:pStyle w:val="LabStepNumbered"/>
      </w:pPr>
      <w:r>
        <w:lastRenderedPageBreak/>
        <w:t xml:space="preserve">Review the pre-provided code inside </w:t>
      </w:r>
      <w:proofErr w:type="spellStart"/>
      <w:r w:rsidRPr="00E86F16">
        <w:rPr>
          <w:b/>
        </w:rPr>
        <w:t>Program.cs</w:t>
      </w:r>
      <w:proofErr w:type="spellEnd"/>
      <w:r>
        <w:t>.</w:t>
      </w:r>
    </w:p>
    <w:p w14:paraId="1F1DB4ED" w14:textId="5222342F" w:rsidR="00E86F16" w:rsidRDefault="004803AD" w:rsidP="00B93B87">
      <w:pPr>
        <w:pStyle w:val="LabStepNumberedLevel2"/>
      </w:pPr>
      <w:r>
        <w:t xml:space="preserve">You should see three </w:t>
      </w:r>
      <w:r w:rsidR="00E86F16">
        <w:t xml:space="preserve">constants named </w:t>
      </w:r>
      <w:proofErr w:type="spellStart"/>
      <w:r w:rsidRPr="004803AD">
        <w:rPr>
          <w:b/>
        </w:rPr>
        <w:t>tenantCommonAuthority</w:t>
      </w:r>
      <w:proofErr w:type="spellEnd"/>
      <w:r>
        <w:rPr>
          <w:b/>
        </w:rPr>
        <w:t xml:space="preserve">, </w:t>
      </w:r>
      <w:proofErr w:type="spellStart"/>
      <w:r w:rsidRPr="004803AD">
        <w:rPr>
          <w:b/>
        </w:rPr>
        <w:t>tenantSpecificAuthority</w:t>
      </w:r>
      <w:proofErr w:type="spellEnd"/>
      <w:r w:rsidR="00E86F16">
        <w:t xml:space="preserve"> and </w:t>
      </w:r>
      <w:proofErr w:type="spellStart"/>
      <w:r w:rsidR="00E86F16" w:rsidRPr="00E86F16">
        <w:rPr>
          <w:b/>
        </w:rPr>
        <w:t>urlPowerBiRestApiRoot</w:t>
      </w:r>
      <w:proofErr w:type="spellEnd"/>
      <w:r w:rsidR="00E86F16">
        <w:t>.</w:t>
      </w:r>
    </w:p>
    <w:p w14:paraId="0AD0A77F" w14:textId="3E1C0295" w:rsidR="00E86F16" w:rsidRDefault="00E86F16" w:rsidP="00B93B87">
      <w:pPr>
        <w:pStyle w:val="LabStepNumberedLevel2"/>
      </w:pPr>
      <w:r>
        <w:t xml:space="preserve">There are static string array fields </w:t>
      </w:r>
      <w:r w:rsidR="004803AD">
        <w:t xml:space="preserve">with </w:t>
      </w:r>
      <w:r>
        <w:t>names start</w:t>
      </w:r>
      <w:r w:rsidR="004803AD">
        <w:t>ing</w:t>
      </w:r>
      <w:r>
        <w:t xml:space="preserve"> with </w:t>
      </w:r>
      <w:r w:rsidR="004803AD" w:rsidRPr="004803AD">
        <w:t>"</w:t>
      </w:r>
      <w:r w:rsidRPr="00E86F16">
        <w:rPr>
          <w:b/>
        </w:rPr>
        <w:t>scopes</w:t>
      </w:r>
      <w:r w:rsidR="004803AD" w:rsidRPr="004803AD">
        <w:t>"</w:t>
      </w:r>
      <w:r>
        <w:t xml:space="preserve"> </w:t>
      </w:r>
      <w:r w:rsidR="004803AD">
        <w:t xml:space="preserve">which represent delegated </w:t>
      </w:r>
      <w:r>
        <w:t>permission</w:t>
      </w:r>
      <w:r w:rsidR="004803AD">
        <w:t xml:space="preserve"> sets</w:t>
      </w:r>
      <w:r>
        <w:t>.</w:t>
      </w:r>
    </w:p>
    <w:p w14:paraId="529F3A2F" w14:textId="5BC38116" w:rsidR="00E86F16" w:rsidRDefault="004803AD" w:rsidP="00E86F16">
      <w:pPr>
        <w:pStyle w:val="LabStepScreenshotLevel2"/>
      </w:pPr>
      <w:r>
        <w:drawing>
          <wp:inline distT="0" distB="0" distL="0" distR="0" wp14:anchorId="2C67813A" wp14:editId="69D8977D">
            <wp:extent cx="5950591" cy="1966259"/>
            <wp:effectExtent l="19050" t="19050" r="12065" b="1524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4160" cy="1987264"/>
                    </a:xfrm>
                    <a:prstGeom prst="rect">
                      <a:avLst/>
                    </a:prstGeom>
                    <a:noFill/>
                    <a:ln>
                      <a:solidFill>
                        <a:schemeClr val="tx1">
                          <a:lumMod val="50000"/>
                          <a:lumOff val="50000"/>
                        </a:schemeClr>
                      </a:solidFill>
                    </a:ln>
                  </pic:spPr>
                </pic:pic>
              </a:graphicData>
            </a:graphic>
          </wp:inline>
        </w:drawing>
      </w:r>
    </w:p>
    <w:p w14:paraId="0899F486" w14:textId="1BDF19AB" w:rsidR="00B93B87" w:rsidRDefault="00E86F16" w:rsidP="00B93B87">
      <w:pPr>
        <w:pStyle w:val="LabStepNumberedLevel2"/>
      </w:pPr>
      <w:r>
        <w:t xml:space="preserve">Move down in </w:t>
      </w:r>
      <w:proofErr w:type="spellStart"/>
      <w:r w:rsidRPr="00446B9A">
        <w:rPr>
          <w:b/>
        </w:rPr>
        <w:t>Program.cs</w:t>
      </w:r>
      <w:proofErr w:type="spellEnd"/>
      <w:r>
        <w:t xml:space="preserve"> and </w:t>
      </w:r>
      <w:r w:rsidR="00446B9A">
        <w:t xml:space="preserve">inspect </w:t>
      </w:r>
      <w:r>
        <w:t xml:space="preserve">the </w:t>
      </w:r>
      <w:r w:rsidR="00446B9A">
        <w:t xml:space="preserve">implementation of the static </w:t>
      </w:r>
      <w:r w:rsidR="000768A7">
        <w:t>method</w:t>
      </w:r>
      <w:r w:rsidR="00446B9A">
        <w:t xml:space="preserve"> named </w:t>
      </w:r>
      <w:proofErr w:type="spellStart"/>
      <w:r w:rsidR="00446B9A" w:rsidRPr="00446B9A">
        <w:rPr>
          <w:b/>
        </w:rPr>
        <w:t>GetAccessTokenInteractive</w:t>
      </w:r>
      <w:proofErr w:type="spellEnd"/>
      <w:r w:rsidR="00446B9A">
        <w:t>.</w:t>
      </w:r>
    </w:p>
    <w:p w14:paraId="0552BC53" w14:textId="77777777" w:rsidR="00B93B87" w:rsidRDefault="00B93B87" w:rsidP="00B93B87">
      <w:pPr>
        <w:pStyle w:val="LabStepCodeBlockLevel2"/>
      </w:pPr>
      <w:r>
        <w:t>static string GetAccessTokenInteractive(string[] scopes) {</w:t>
      </w:r>
    </w:p>
    <w:p w14:paraId="520F7852" w14:textId="77777777" w:rsidR="00B93B87" w:rsidRDefault="00B93B87" w:rsidP="00B93B87">
      <w:pPr>
        <w:pStyle w:val="LabStepCodeBlockLevel2"/>
      </w:pPr>
    </w:p>
    <w:p w14:paraId="0BF78945" w14:textId="77777777" w:rsidR="00B93B87" w:rsidRDefault="00B93B87" w:rsidP="00B93B87">
      <w:pPr>
        <w:pStyle w:val="LabStepCodeBlockLevel2"/>
      </w:pPr>
      <w:r>
        <w:t xml:space="preserve">  var appPublic = PublicClientApplicationBuilder.Create(clientIdPublicApp)</w:t>
      </w:r>
    </w:p>
    <w:p w14:paraId="3259CEF2" w14:textId="77777777" w:rsidR="00B93B87" w:rsidRDefault="00B93B87" w:rsidP="00B93B87">
      <w:pPr>
        <w:pStyle w:val="LabStepCodeBlockLevel2"/>
      </w:pPr>
      <w:r>
        <w:t xml:space="preserve">                    .WithAuthority(tenantAuthrority)</w:t>
      </w:r>
    </w:p>
    <w:p w14:paraId="3A64DA34" w14:textId="77777777" w:rsidR="00B93B87" w:rsidRDefault="00B93B87" w:rsidP="00B93B87">
      <w:pPr>
        <w:pStyle w:val="LabStepCodeBlockLevel2"/>
      </w:pPr>
      <w:r>
        <w:t xml:space="preserve">                    .WithRedirectUri(redirectUri)</w:t>
      </w:r>
    </w:p>
    <w:p w14:paraId="4A13D0E3" w14:textId="77777777" w:rsidR="00B93B87" w:rsidRDefault="00B93B87" w:rsidP="00B93B87">
      <w:pPr>
        <w:pStyle w:val="LabStepCodeBlockLevel2"/>
      </w:pPr>
      <w:r>
        <w:t xml:space="preserve">                    .Build();</w:t>
      </w:r>
    </w:p>
    <w:p w14:paraId="75415FB1" w14:textId="77777777" w:rsidR="00B93B87" w:rsidRDefault="00B93B87" w:rsidP="00B93B87">
      <w:pPr>
        <w:pStyle w:val="LabStepCodeBlockLevel2"/>
      </w:pPr>
    </w:p>
    <w:p w14:paraId="6800F139" w14:textId="77777777" w:rsidR="00B93B87" w:rsidRDefault="00B93B87" w:rsidP="00B93B87">
      <w:pPr>
        <w:pStyle w:val="LabStepCodeBlockLevel2"/>
      </w:pPr>
      <w:r>
        <w:t xml:space="preserve">  var authResult = appPublic.AcquireTokenInteractive(scopes)</w:t>
      </w:r>
    </w:p>
    <w:p w14:paraId="07331584" w14:textId="77777777" w:rsidR="00B93B87" w:rsidRDefault="00B93B87" w:rsidP="00B93B87">
      <w:pPr>
        <w:pStyle w:val="LabStepCodeBlockLevel2"/>
      </w:pPr>
      <w:r>
        <w:t xml:space="preserve">                            .WithPrompt(Prompt.SelectAccount)</w:t>
      </w:r>
    </w:p>
    <w:p w14:paraId="4DCD1B74" w14:textId="77777777" w:rsidR="00B93B87" w:rsidRDefault="00B93B87" w:rsidP="00B93B87">
      <w:pPr>
        <w:pStyle w:val="LabStepCodeBlockLevel2"/>
      </w:pPr>
      <w:r>
        <w:t xml:space="preserve">                            .ExecuteAsync().Result;</w:t>
      </w:r>
    </w:p>
    <w:p w14:paraId="50A31B50" w14:textId="77777777" w:rsidR="00B93B87" w:rsidRDefault="00B93B87" w:rsidP="00B93B87">
      <w:pPr>
        <w:pStyle w:val="LabStepCodeBlockLevel2"/>
      </w:pPr>
    </w:p>
    <w:p w14:paraId="1C5BB4AA" w14:textId="77777777" w:rsidR="00B93B87" w:rsidRDefault="00B93B87" w:rsidP="00B93B87">
      <w:pPr>
        <w:pStyle w:val="LabStepCodeBlockLevel2"/>
      </w:pPr>
      <w:r>
        <w:t xml:space="preserve">  return authResult.AccessToken;</w:t>
      </w:r>
    </w:p>
    <w:p w14:paraId="14C9368A" w14:textId="69CDD6B4" w:rsidR="00B93B87" w:rsidRDefault="00B93B87" w:rsidP="00B93B87">
      <w:pPr>
        <w:pStyle w:val="LabStepCodeBlockLevel2"/>
      </w:pPr>
      <w:r>
        <w:t>}</w:t>
      </w:r>
    </w:p>
    <w:p w14:paraId="18B2A90F" w14:textId="5497BFD5" w:rsidR="00B93B87" w:rsidRDefault="00446B9A" w:rsidP="00B93B87">
      <w:pPr>
        <w:pStyle w:val="LabStepNumberedLevel2"/>
      </w:pPr>
      <w:r>
        <w:t xml:space="preserve">Move down in </w:t>
      </w:r>
      <w:proofErr w:type="spellStart"/>
      <w:r w:rsidRPr="00446B9A">
        <w:rPr>
          <w:b/>
        </w:rPr>
        <w:t>Program.cs</w:t>
      </w:r>
      <w:proofErr w:type="spellEnd"/>
      <w:r>
        <w:t xml:space="preserve"> and inspect the implementation of the static function named </w:t>
      </w:r>
      <w:proofErr w:type="spellStart"/>
      <w:r w:rsidRPr="00446B9A">
        <w:rPr>
          <w:b/>
        </w:rPr>
        <w:t>DisplayAppWorkspaceAssets</w:t>
      </w:r>
      <w:proofErr w:type="spellEnd"/>
      <w:r>
        <w:t>.</w:t>
      </w:r>
    </w:p>
    <w:p w14:paraId="34355CD4" w14:textId="77777777" w:rsidR="00B93B87" w:rsidRDefault="00B93B87" w:rsidP="00B93B87">
      <w:pPr>
        <w:pStyle w:val="LabStepCodeBlockLevel2"/>
      </w:pPr>
      <w:r>
        <w:t>static void DisplayAppWorkspaceAssets() {</w:t>
      </w:r>
    </w:p>
    <w:p w14:paraId="7E36F3C6" w14:textId="77777777" w:rsidR="00B93B87" w:rsidRDefault="00B93B87" w:rsidP="00B93B87">
      <w:pPr>
        <w:pStyle w:val="LabStepCodeBlockLevel2"/>
      </w:pPr>
    </w:p>
    <w:p w14:paraId="1D32ED11" w14:textId="77777777" w:rsidR="00B93B87" w:rsidRDefault="00B93B87" w:rsidP="00B93B87">
      <w:pPr>
        <w:pStyle w:val="LabStepCodeBlockLevel2"/>
      </w:pPr>
      <w:r>
        <w:t xml:space="preserve">      string AccessToken = GetAccessTokenInteractive(scopesDefault);</w:t>
      </w:r>
    </w:p>
    <w:p w14:paraId="45BD5BA6" w14:textId="77777777" w:rsidR="00B93B87" w:rsidRDefault="00B93B87" w:rsidP="00B93B87">
      <w:pPr>
        <w:pStyle w:val="LabStepCodeBlockLevel2"/>
      </w:pPr>
      <w:r>
        <w:t xml:space="preserve">      var pbiClient = new PowerBIClient(new Uri(urlPowerBiRestApiRoot),</w:t>
      </w:r>
    </w:p>
    <w:p w14:paraId="0C71CB2C" w14:textId="77777777" w:rsidR="00B93B87" w:rsidRDefault="00B93B87" w:rsidP="00B93B87">
      <w:pPr>
        <w:pStyle w:val="LabStepCodeBlockLevel2"/>
      </w:pPr>
      <w:r>
        <w:t xml:space="preserve">                                             new TokenCredentials(AccessToken, "Bearer"));</w:t>
      </w:r>
    </w:p>
    <w:p w14:paraId="048BFEA0" w14:textId="77777777" w:rsidR="00B93B87" w:rsidRDefault="00B93B87" w:rsidP="00B93B87">
      <w:pPr>
        <w:pStyle w:val="LabStepCodeBlockLevel2"/>
      </w:pPr>
    </w:p>
    <w:p w14:paraId="09B3F6FA" w14:textId="77777777" w:rsidR="00B93B87" w:rsidRDefault="00B93B87" w:rsidP="00B93B87">
      <w:pPr>
        <w:pStyle w:val="LabStepCodeBlockLevel2"/>
      </w:pPr>
      <w:r>
        <w:t xml:space="preserve">      Console.WriteLine();</w:t>
      </w:r>
    </w:p>
    <w:p w14:paraId="581686CC" w14:textId="77777777" w:rsidR="00B93B87" w:rsidRDefault="00B93B87" w:rsidP="00B93B87">
      <w:pPr>
        <w:pStyle w:val="LabStepCodeBlockLevel2"/>
      </w:pPr>
      <w:r>
        <w:t xml:space="preserve">      Console.WriteLine("Dashboards:");</w:t>
      </w:r>
    </w:p>
    <w:p w14:paraId="733E1FDD" w14:textId="77777777" w:rsidR="00B93B87" w:rsidRDefault="00B93B87" w:rsidP="00B93B87">
      <w:pPr>
        <w:pStyle w:val="LabStepCodeBlockLevel2"/>
      </w:pPr>
      <w:r>
        <w:t xml:space="preserve">      var dashboards = pbiClient.Dashboards.GetDashboardsInGroup(appWorkspaceId).Value;</w:t>
      </w:r>
    </w:p>
    <w:p w14:paraId="315966BC" w14:textId="77777777" w:rsidR="00B93B87" w:rsidRDefault="00B93B87" w:rsidP="00B93B87">
      <w:pPr>
        <w:pStyle w:val="LabStepCodeBlockLevel2"/>
      </w:pPr>
      <w:r>
        <w:t xml:space="preserve">      foreach (var dashboard in dashboards) {</w:t>
      </w:r>
    </w:p>
    <w:p w14:paraId="4DC7011B" w14:textId="77777777" w:rsidR="00B93B87" w:rsidRDefault="00B93B87" w:rsidP="00B93B87">
      <w:pPr>
        <w:pStyle w:val="LabStepCodeBlockLevel2"/>
      </w:pPr>
      <w:r>
        <w:t xml:space="preserve">        Console.WriteLine(" - " + dashboard.DisplayName + " [" + dashboard.Id + "]");</w:t>
      </w:r>
    </w:p>
    <w:p w14:paraId="6682353C" w14:textId="77777777" w:rsidR="00B93B87" w:rsidRDefault="00B93B87" w:rsidP="00B93B87">
      <w:pPr>
        <w:pStyle w:val="LabStepCodeBlockLevel2"/>
      </w:pPr>
      <w:r>
        <w:t xml:space="preserve">      }</w:t>
      </w:r>
    </w:p>
    <w:p w14:paraId="2C412321" w14:textId="77777777" w:rsidR="00B93B87" w:rsidRDefault="00B93B87" w:rsidP="00B93B87">
      <w:pPr>
        <w:pStyle w:val="LabStepCodeBlockLevel2"/>
      </w:pPr>
    </w:p>
    <w:p w14:paraId="59ED64C8" w14:textId="77777777" w:rsidR="00B93B87" w:rsidRDefault="00B93B87" w:rsidP="00B93B87">
      <w:pPr>
        <w:pStyle w:val="LabStepCodeBlockLevel2"/>
      </w:pPr>
      <w:r>
        <w:t xml:space="preserve">      Console.WriteLine();</w:t>
      </w:r>
    </w:p>
    <w:p w14:paraId="0340248D" w14:textId="77777777" w:rsidR="00B93B87" w:rsidRDefault="00B93B87" w:rsidP="00B93B87">
      <w:pPr>
        <w:pStyle w:val="LabStepCodeBlockLevel2"/>
      </w:pPr>
      <w:r>
        <w:t xml:space="preserve">      Console.WriteLine("Reports:");</w:t>
      </w:r>
    </w:p>
    <w:p w14:paraId="4EC6EB2C" w14:textId="77777777" w:rsidR="00B93B87" w:rsidRDefault="00B93B87" w:rsidP="00B93B87">
      <w:pPr>
        <w:pStyle w:val="LabStepCodeBlockLevel2"/>
      </w:pPr>
      <w:r>
        <w:t xml:space="preserve">      var reports = pbiClient.Reports.GetReportsInGroup(appWorkspaceId).Value;</w:t>
      </w:r>
    </w:p>
    <w:p w14:paraId="4038C86F" w14:textId="77777777" w:rsidR="00B93B87" w:rsidRDefault="00B93B87" w:rsidP="00B93B87">
      <w:pPr>
        <w:pStyle w:val="LabStepCodeBlockLevel2"/>
      </w:pPr>
      <w:r>
        <w:t xml:space="preserve">      foreach (var report in reports) {</w:t>
      </w:r>
    </w:p>
    <w:p w14:paraId="5D6E25CF" w14:textId="77777777" w:rsidR="00B93B87" w:rsidRDefault="00B93B87" w:rsidP="00B93B87">
      <w:pPr>
        <w:pStyle w:val="LabStepCodeBlockLevel2"/>
      </w:pPr>
      <w:r>
        <w:t xml:space="preserve">        Console.WriteLine(" - " + report.Name + " [" + report.Id + "]");</w:t>
      </w:r>
    </w:p>
    <w:p w14:paraId="65AD6E15" w14:textId="77777777" w:rsidR="00B93B87" w:rsidRDefault="00B93B87" w:rsidP="00B93B87">
      <w:pPr>
        <w:pStyle w:val="LabStepCodeBlockLevel2"/>
      </w:pPr>
      <w:r>
        <w:t xml:space="preserve">      }</w:t>
      </w:r>
    </w:p>
    <w:p w14:paraId="49650D72" w14:textId="77777777" w:rsidR="00B93B87" w:rsidRDefault="00B93B87" w:rsidP="00B93B87">
      <w:pPr>
        <w:pStyle w:val="LabStepCodeBlockLevel2"/>
      </w:pPr>
    </w:p>
    <w:p w14:paraId="30E6A01A" w14:textId="7FFD7DDC" w:rsidR="00FA2FD1" w:rsidRDefault="00FA2FD1" w:rsidP="00B93B87">
      <w:pPr>
        <w:pStyle w:val="LabStepCodeBlockLevel2"/>
        <w:rPr>
          <w:color w:val="7F7F7F" w:themeColor="text1" w:themeTint="80"/>
        </w:rPr>
      </w:pPr>
      <w:r>
        <w:rPr>
          <w:color w:val="7F7F7F" w:themeColor="text1" w:themeTint="80"/>
        </w:rPr>
        <w:t xml:space="preserve">      //</w:t>
      </w:r>
      <w:r w:rsidRPr="00B93B87">
        <w:rPr>
          <w:color w:val="7F7F7F" w:themeColor="text1" w:themeTint="80"/>
        </w:rPr>
        <w:t>Console.WriteLine</w:t>
      </w:r>
      <w:r>
        <w:rPr>
          <w:color w:val="7F7F7F" w:themeColor="text1" w:themeTint="80"/>
        </w:rPr>
        <w:t>();</w:t>
      </w:r>
      <w:r w:rsidR="00B93B87" w:rsidRPr="00B93B87">
        <w:rPr>
          <w:color w:val="7F7F7F" w:themeColor="text1" w:themeTint="80"/>
        </w:rPr>
        <w:t xml:space="preserve">      </w:t>
      </w:r>
    </w:p>
    <w:p w14:paraId="44C1A4E2" w14:textId="6F576C07" w:rsidR="00B93B87" w:rsidRPr="00B93B87" w:rsidRDefault="00FA2FD1" w:rsidP="00B93B87">
      <w:pPr>
        <w:pStyle w:val="LabStepCodeBlockLevel2"/>
        <w:rPr>
          <w:color w:val="7F7F7F" w:themeColor="text1" w:themeTint="80"/>
        </w:rPr>
      </w:pPr>
      <w:r>
        <w:rPr>
          <w:color w:val="7F7F7F" w:themeColor="text1" w:themeTint="80"/>
        </w:rPr>
        <w:t xml:space="preserve">      </w:t>
      </w:r>
      <w:r w:rsidR="00B93B87" w:rsidRPr="00B93B87">
        <w:rPr>
          <w:color w:val="7F7F7F" w:themeColor="text1" w:themeTint="80"/>
        </w:rPr>
        <w:t>//Console.WriteLine("Datasets:");</w:t>
      </w:r>
    </w:p>
    <w:p w14:paraId="53DF3D1B" w14:textId="77777777" w:rsidR="00B93B87" w:rsidRPr="00B93B87" w:rsidRDefault="00B93B87" w:rsidP="00B93B87">
      <w:pPr>
        <w:pStyle w:val="LabStepCodeBlockLevel2"/>
        <w:rPr>
          <w:color w:val="7F7F7F" w:themeColor="text1" w:themeTint="80"/>
        </w:rPr>
      </w:pPr>
      <w:r w:rsidRPr="00B93B87">
        <w:rPr>
          <w:color w:val="7F7F7F" w:themeColor="text1" w:themeTint="80"/>
        </w:rPr>
        <w:t xml:space="preserve">      //var datasets = pbiClient.Datasets.GetDatasetsInGroup(appWorkspaceId).Value;</w:t>
      </w:r>
    </w:p>
    <w:p w14:paraId="363807D4" w14:textId="77777777" w:rsidR="00B93B87" w:rsidRPr="00B93B87" w:rsidRDefault="00B93B87" w:rsidP="00B93B87">
      <w:pPr>
        <w:pStyle w:val="LabStepCodeBlockLevel2"/>
        <w:rPr>
          <w:color w:val="7F7F7F" w:themeColor="text1" w:themeTint="80"/>
        </w:rPr>
      </w:pPr>
      <w:r w:rsidRPr="00B93B87">
        <w:rPr>
          <w:color w:val="7F7F7F" w:themeColor="text1" w:themeTint="80"/>
        </w:rPr>
        <w:t xml:space="preserve">      //foreach (var dataset in datasets) {</w:t>
      </w:r>
    </w:p>
    <w:p w14:paraId="1E9133BF" w14:textId="77777777" w:rsidR="00B93B87" w:rsidRPr="00B93B87" w:rsidRDefault="00B93B87" w:rsidP="00B93B87">
      <w:pPr>
        <w:pStyle w:val="LabStepCodeBlockLevel2"/>
        <w:rPr>
          <w:color w:val="7F7F7F" w:themeColor="text1" w:themeTint="80"/>
        </w:rPr>
      </w:pPr>
      <w:r w:rsidRPr="00B93B87">
        <w:rPr>
          <w:color w:val="7F7F7F" w:themeColor="text1" w:themeTint="80"/>
        </w:rPr>
        <w:t xml:space="preserve">      //  Console.WriteLine(" - " + dataset.Name + " [" + dataset.Id + "]");</w:t>
      </w:r>
    </w:p>
    <w:p w14:paraId="5F68B264" w14:textId="4D7EE52D" w:rsidR="00B93B87" w:rsidRPr="001E230B" w:rsidRDefault="00B93B87" w:rsidP="001E230B">
      <w:pPr>
        <w:pStyle w:val="LabStepCodeBlockLevel2"/>
        <w:rPr>
          <w:color w:val="7F7F7F" w:themeColor="text1" w:themeTint="80"/>
        </w:rPr>
      </w:pPr>
      <w:r w:rsidRPr="00B93B87">
        <w:rPr>
          <w:color w:val="7F7F7F" w:themeColor="text1" w:themeTint="80"/>
        </w:rPr>
        <w:t xml:space="preserve">      //}</w:t>
      </w:r>
    </w:p>
    <w:p w14:paraId="4E907FA4" w14:textId="77777777" w:rsidR="00B93B87" w:rsidRDefault="00B93B87" w:rsidP="00B93B87">
      <w:pPr>
        <w:pStyle w:val="LabStepCodeBlockLevel2"/>
      </w:pPr>
      <w:r>
        <w:t xml:space="preserve">      Console.WriteLine();</w:t>
      </w:r>
    </w:p>
    <w:p w14:paraId="7D74D8DF" w14:textId="187DA433" w:rsidR="00B93B87" w:rsidRDefault="00B93B87" w:rsidP="00B93B87">
      <w:pPr>
        <w:pStyle w:val="LabStepCodeBlockLevel2"/>
      </w:pPr>
      <w:r>
        <w:t xml:space="preserve">    }</w:t>
      </w:r>
    </w:p>
    <w:p w14:paraId="38852E17" w14:textId="58E88538" w:rsidR="00E776A9" w:rsidRDefault="00446B9A" w:rsidP="00B93B87">
      <w:pPr>
        <w:pStyle w:val="LabStepNumberedLevel2"/>
      </w:pPr>
      <w:r>
        <w:lastRenderedPageBreak/>
        <w:t xml:space="preserve">Code in </w:t>
      </w:r>
      <w:proofErr w:type="spellStart"/>
      <w:r w:rsidRPr="00446B9A">
        <w:rPr>
          <w:b/>
        </w:rPr>
        <w:t>DisplayAppWorkspaceAssets</w:t>
      </w:r>
      <w:proofErr w:type="spellEnd"/>
      <w:r w:rsidRPr="00446B9A">
        <w:t xml:space="preserve"> calls </w:t>
      </w:r>
      <w:proofErr w:type="spellStart"/>
      <w:r w:rsidRPr="00446B9A">
        <w:rPr>
          <w:b/>
        </w:rPr>
        <w:t>GetAccessTokenInteractive</w:t>
      </w:r>
      <w:proofErr w:type="spellEnd"/>
      <w:r>
        <w:t xml:space="preserve"> passing a parameter value of </w:t>
      </w:r>
      <w:proofErr w:type="spellStart"/>
      <w:r w:rsidRPr="000768A7">
        <w:rPr>
          <w:b/>
        </w:rPr>
        <w:t>scope</w:t>
      </w:r>
      <w:r w:rsidR="000768A7">
        <w:rPr>
          <w:b/>
        </w:rPr>
        <w:t>s</w:t>
      </w:r>
      <w:r w:rsidRPr="000768A7">
        <w:rPr>
          <w:b/>
        </w:rPr>
        <w:t>Default</w:t>
      </w:r>
      <w:proofErr w:type="spellEnd"/>
      <w:r>
        <w:t>.</w:t>
      </w:r>
    </w:p>
    <w:p w14:paraId="7F1702A9" w14:textId="766A9C7E" w:rsidR="00B93B87" w:rsidRDefault="00B93B87" w:rsidP="00B93B87">
      <w:pPr>
        <w:pStyle w:val="LabStepScreenshotLevel2"/>
      </w:pPr>
      <w:r>
        <w:drawing>
          <wp:inline distT="0" distB="0" distL="0" distR="0" wp14:anchorId="2DA0E751" wp14:editId="231D1BEE">
            <wp:extent cx="3278777" cy="380838"/>
            <wp:effectExtent l="19050" t="19050" r="17145" b="1968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11714" cy="384664"/>
                    </a:xfrm>
                    <a:prstGeom prst="rect">
                      <a:avLst/>
                    </a:prstGeom>
                    <a:noFill/>
                    <a:ln>
                      <a:solidFill>
                        <a:schemeClr val="tx1">
                          <a:lumMod val="50000"/>
                          <a:lumOff val="50000"/>
                        </a:schemeClr>
                      </a:solidFill>
                    </a:ln>
                  </pic:spPr>
                </pic:pic>
              </a:graphicData>
            </a:graphic>
          </wp:inline>
        </w:drawing>
      </w:r>
    </w:p>
    <w:p w14:paraId="73027ACB" w14:textId="194A66EF" w:rsidR="00446B9A" w:rsidRDefault="00446B9A" w:rsidP="00446B9A">
      <w:pPr>
        <w:pStyle w:val="LabExerciseCallout"/>
      </w:pPr>
      <w:r>
        <w:t xml:space="preserve">The first time you run the program, Azure AD will prompt </w:t>
      </w:r>
      <w:r w:rsidR="00261541">
        <w:t xml:space="preserve">you to </w:t>
      </w:r>
      <w:r>
        <w:t xml:space="preserve">consent to the default permissions </w:t>
      </w:r>
      <w:r w:rsidR="000768A7">
        <w:t xml:space="preserve">configured </w:t>
      </w:r>
      <w:r w:rsidR="00261541">
        <w:t xml:space="preserve">for the </w:t>
      </w:r>
      <w:r>
        <w:t>application.</w:t>
      </w:r>
    </w:p>
    <w:p w14:paraId="247FB362" w14:textId="0A264930" w:rsidR="00446B9A" w:rsidRDefault="00446B9A" w:rsidP="00446B9A">
      <w:pPr>
        <w:pStyle w:val="LabStepNumbered"/>
      </w:pPr>
      <w:r>
        <w:t>Run the application to test your work.</w:t>
      </w:r>
    </w:p>
    <w:p w14:paraId="490F0A93" w14:textId="77777777" w:rsidR="002E18B8" w:rsidRDefault="002E18B8" w:rsidP="002E18B8">
      <w:pPr>
        <w:pStyle w:val="LabStepNumberedLevel2"/>
      </w:pPr>
      <w:r>
        <w:t xml:space="preserve">Run the console application in the Visual Studio debugger by pressing the </w:t>
      </w:r>
      <w:r w:rsidRPr="00F01495">
        <w:rPr>
          <w:b/>
        </w:rPr>
        <w:t>CTRL</w:t>
      </w:r>
      <w:r>
        <w:t xml:space="preserve"> + </w:t>
      </w:r>
      <w:r w:rsidRPr="00F01495">
        <w:rPr>
          <w:b/>
        </w:rPr>
        <w:t>{F5}</w:t>
      </w:r>
      <w:r>
        <w:t xml:space="preserve"> keyboard combination.</w:t>
      </w:r>
    </w:p>
    <w:p w14:paraId="41B4E158" w14:textId="6F707B71" w:rsidR="00B93B87" w:rsidRDefault="00B93B87" w:rsidP="00B93B87">
      <w:pPr>
        <w:pStyle w:val="LabStepScreenshotLevel2"/>
      </w:pPr>
      <w:r>
        <w:drawing>
          <wp:inline distT="0" distB="0" distL="0" distR="0" wp14:anchorId="5212B697" wp14:editId="2867A906">
            <wp:extent cx="1679143" cy="958850"/>
            <wp:effectExtent l="19050" t="19050" r="16510" b="127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37217" cy="992012"/>
                    </a:xfrm>
                    <a:prstGeom prst="rect">
                      <a:avLst/>
                    </a:prstGeom>
                    <a:noFill/>
                    <a:ln>
                      <a:solidFill>
                        <a:schemeClr val="tx1">
                          <a:lumMod val="50000"/>
                          <a:lumOff val="50000"/>
                        </a:schemeClr>
                      </a:solidFill>
                    </a:ln>
                  </pic:spPr>
                </pic:pic>
              </a:graphicData>
            </a:graphic>
          </wp:inline>
        </w:drawing>
      </w:r>
    </w:p>
    <w:p w14:paraId="493C86F3" w14:textId="3EB8BFC7" w:rsidR="001409CF" w:rsidRDefault="00446B9A" w:rsidP="001409CF">
      <w:pPr>
        <w:pStyle w:val="LabStepNumberedLevel2"/>
      </w:pPr>
      <w:r>
        <w:t>When prompted to sign in, enter your user name and password.</w:t>
      </w:r>
    </w:p>
    <w:p w14:paraId="2B2B7BF7" w14:textId="740FCFB2" w:rsidR="000B6FE3" w:rsidRDefault="000B6FE3" w:rsidP="00B93B87">
      <w:pPr>
        <w:pStyle w:val="LabStepScreenshotLevel2"/>
      </w:pPr>
      <w:r>
        <w:drawing>
          <wp:inline distT="0" distB="0" distL="0" distR="0" wp14:anchorId="00AB11A5" wp14:editId="3AF727ED">
            <wp:extent cx="1458620" cy="809897"/>
            <wp:effectExtent l="19050" t="19050" r="27305" b="285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82210" cy="822995"/>
                    </a:xfrm>
                    <a:prstGeom prst="rect">
                      <a:avLst/>
                    </a:prstGeom>
                    <a:noFill/>
                    <a:ln>
                      <a:solidFill>
                        <a:schemeClr val="tx1">
                          <a:lumMod val="50000"/>
                          <a:lumOff val="50000"/>
                        </a:schemeClr>
                      </a:solidFill>
                    </a:ln>
                  </pic:spPr>
                </pic:pic>
              </a:graphicData>
            </a:graphic>
          </wp:inline>
        </w:drawing>
      </w:r>
    </w:p>
    <w:p w14:paraId="1D9FCD49" w14:textId="30618866" w:rsidR="001409CF" w:rsidRDefault="00446B9A" w:rsidP="001409CF">
      <w:pPr>
        <w:pStyle w:val="LabStepNumberedLevel2"/>
      </w:pPr>
      <w:r>
        <w:t xml:space="preserve">When prompted to consent to the default permissions of </w:t>
      </w:r>
      <w:r w:rsidRPr="00446B9A">
        <w:rPr>
          <w:b/>
        </w:rPr>
        <w:t>View all dashboards</w:t>
      </w:r>
      <w:r>
        <w:t xml:space="preserve"> and </w:t>
      </w:r>
      <w:r w:rsidRPr="00446B9A">
        <w:rPr>
          <w:b/>
        </w:rPr>
        <w:t>View all reports</w:t>
      </w:r>
      <w:r>
        <w:t xml:space="preserve">, click </w:t>
      </w:r>
      <w:r w:rsidRPr="00446B9A">
        <w:rPr>
          <w:b/>
        </w:rPr>
        <w:t>Accept</w:t>
      </w:r>
      <w:r>
        <w:t>.</w:t>
      </w:r>
    </w:p>
    <w:p w14:paraId="41D9CC99" w14:textId="0952013F" w:rsidR="000B6FE3" w:rsidRDefault="00462472" w:rsidP="00B93B87">
      <w:pPr>
        <w:pStyle w:val="LabStepScreenshotLevel2"/>
      </w:pPr>
      <w:r>
        <w:drawing>
          <wp:inline distT="0" distB="0" distL="0" distR="0" wp14:anchorId="389F429F" wp14:editId="583A34A1">
            <wp:extent cx="2481943" cy="2167331"/>
            <wp:effectExtent l="19050" t="19050" r="13970" b="2349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86453" cy="2171269"/>
                    </a:xfrm>
                    <a:prstGeom prst="rect">
                      <a:avLst/>
                    </a:prstGeom>
                    <a:noFill/>
                    <a:ln>
                      <a:solidFill>
                        <a:schemeClr val="tx1">
                          <a:lumMod val="50000"/>
                          <a:lumOff val="50000"/>
                        </a:schemeClr>
                      </a:solidFill>
                    </a:ln>
                  </pic:spPr>
                </pic:pic>
              </a:graphicData>
            </a:graphic>
          </wp:inline>
        </w:drawing>
      </w:r>
    </w:p>
    <w:p w14:paraId="77A1912A" w14:textId="01070657" w:rsidR="000B6FE3" w:rsidRDefault="00446B9A" w:rsidP="000B6FE3">
      <w:pPr>
        <w:pStyle w:val="LabStepNumberedLevel2"/>
      </w:pPr>
      <w:r>
        <w:t xml:space="preserve">The program should run and display the </w:t>
      </w:r>
      <w:r w:rsidR="00BD5051">
        <w:t xml:space="preserve">dashboard and report in the </w:t>
      </w:r>
      <w:r w:rsidR="00BD5051" w:rsidRPr="00BD5051">
        <w:rPr>
          <w:b/>
        </w:rPr>
        <w:t>Wingtip Sales</w:t>
      </w:r>
      <w:r w:rsidR="00BD5051">
        <w:t xml:space="preserve"> app workspace.</w:t>
      </w:r>
    </w:p>
    <w:p w14:paraId="3D0F433C" w14:textId="4738E88A" w:rsidR="00AC5B7B" w:rsidRDefault="008516C7" w:rsidP="00AC5B7B">
      <w:pPr>
        <w:pStyle w:val="LabStepScreenshotLevel2"/>
      </w:pPr>
      <w:r>
        <w:drawing>
          <wp:inline distT="0" distB="0" distL="0" distR="0" wp14:anchorId="6A7AF3F0" wp14:editId="587EE9E8">
            <wp:extent cx="3537857" cy="1267097"/>
            <wp:effectExtent l="0" t="0" r="571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16108" cy="1295123"/>
                    </a:xfrm>
                    <a:prstGeom prst="rect">
                      <a:avLst/>
                    </a:prstGeom>
                    <a:noFill/>
                    <a:ln>
                      <a:noFill/>
                    </a:ln>
                  </pic:spPr>
                </pic:pic>
              </a:graphicData>
            </a:graphic>
          </wp:inline>
        </w:drawing>
      </w:r>
    </w:p>
    <w:p w14:paraId="7C188DD7" w14:textId="3577A8FD" w:rsidR="000B6FE3" w:rsidRDefault="008516C7" w:rsidP="000B6FE3">
      <w:pPr>
        <w:pStyle w:val="LabStepNumbered"/>
      </w:pPr>
      <w:r>
        <w:lastRenderedPageBreak/>
        <w:t>Try running the console application again after uncommenting the code to retrieve information about datasets</w:t>
      </w:r>
    </w:p>
    <w:p w14:paraId="0A1F0901" w14:textId="35593CBA" w:rsidR="000B6FE3" w:rsidRDefault="008516C7" w:rsidP="000B6FE3">
      <w:pPr>
        <w:pStyle w:val="LabStepNumberedLevel2"/>
      </w:pPr>
      <w:r>
        <w:t xml:space="preserve">Locate the commented code at the bottom of the </w:t>
      </w:r>
      <w:proofErr w:type="spellStart"/>
      <w:r w:rsidRPr="008516C7">
        <w:rPr>
          <w:b/>
        </w:rPr>
        <w:t>DisplayAppWorkspaceAssets</w:t>
      </w:r>
      <w:proofErr w:type="spellEnd"/>
      <w:r>
        <w:t xml:space="preserve"> method and uncomment it.</w:t>
      </w:r>
    </w:p>
    <w:p w14:paraId="6C63AA60" w14:textId="1D39441A" w:rsidR="000B6FE3" w:rsidRDefault="000B6FE3" w:rsidP="000B6FE3">
      <w:pPr>
        <w:pStyle w:val="LabStepScreenshotLevel2"/>
      </w:pPr>
      <w:r>
        <w:drawing>
          <wp:inline distT="0" distB="0" distL="0" distR="0" wp14:anchorId="0846240A" wp14:editId="64B06E20">
            <wp:extent cx="3538071" cy="1129074"/>
            <wp:effectExtent l="19050" t="19050" r="24765" b="1397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45709" cy="1163424"/>
                    </a:xfrm>
                    <a:prstGeom prst="rect">
                      <a:avLst/>
                    </a:prstGeom>
                    <a:noFill/>
                    <a:ln>
                      <a:solidFill>
                        <a:schemeClr val="tx1">
                          <a:lumMod val="50000"/>
                          <a:lumOff val="50000"/>
                        </a:schemeClr>
                      </a:solidFill>
                    </a:ln>
                  </pic:spPr>
                </pic:pic>
              </a:graphicData>
            </a:graphic>
          </wp:inline>
        </w:drawing>
      </w:r>
    </w:p>
    <w:p w14:paraId="38F6619A" w14:textId="7DD4FE22" w:rsidR="001409CF" w:rsidRDefault="008516C7" w:rsidP="001409CF">
      <w:pPr>
        <w:pStyle w:val="LabStepNumberedLevel2"/>
      </w:pPr>
      <w:r>
        <w:t xml:space="preserve">There should now be code in </w:t>
      </w:r>
      <w:proofErr w:type="spellStart"/>
      <w:r w:rsidRPr="008516C7">
        <w:rPr>
          <w:b/>
        </w:rPr>
        <w:t>DisplayAppWorkspaceAssets</w:t>
      </w:r>
      <w:proofErr w:type="spellEnd"/>
      <w:r>
        <w:t xml:space="preserve"> that calls </w:t>
      </w:r>
      <w:proofErr w:type="spellStart"/>
      <w:r w:rsidRPr="008516C7">
        <w:rPr>
          <w:b/>
        </w:rPr>
        <w:t>GetDatasetsInGroup</w:t>
      </w:r>
      <w:proofErr w:type="spellEnd"/>
      <w:r>
        <w:t>.</w:t>
      </w:r>
    </w:p>
    <w:p w14:paraId="7782526D" w14:textId="6F264C6B" w:rsidR="000B6FE3" w:rsidRDefault="000B6FE3" w:rsidP="000B6FE3">
      <w:pPr>
        <w:pStyle w:val="LabStepScreenshotLevel2"/>
      </w:pPr>
      <w:r>
        <w:drawing>
          <wp:inline distT="0" distB="0" distL="0" distR="0" wp14:anchorId="4A7766AC" wp14:editId="28300A31">
            <wp:extent cx="3514165" cy="1111098"/>
            <wp:effectExtent l="19050" t="19050" r="10160" b="133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27689" cy="1146992"/>
                    </a:xfrm>
                    <a:prstGeom prst="rect">
                      <a:avLst/>
                    </a:prstGeom>
                    <a:noFill/>
                    <a:ln>
                      <a:solidFill>
                        <a:schemeClr val="tx1">
                          <a:lumMod val="50000"/>
                          <a:lumOff val="50000"/>
                        </a:schemeClr>
                      </a:solidFill>
                    </a:ln>
                  </pic:spPr>
                </pic:pic>
              </a:graphicData>
            </a:graphic>
          </wp:inline>
        </w:drawing>
      </w:r>
    </w:p>
    <w:p w14:paraId="2B4E9EA2" w14:textId="64771178" w:rsidR="008516C7" w:rsidRDefault="008516C7" w:rsidP="008516C7">
      <w:pPr>
        <w:pStyle w:val="LabExerciseCallout"/>
      </w:pPr>
      <w:r>
        <w:t xml:space="preserve">Note that the default permission set does not include the </w:t>
      </w:r>
      <w:r w:rsidR="00261541">
        <w:t xml:space="preserve">required </w:t>
      </w:r>
      <w:r>
        <w:t xml:space="preserve">permissions to call </w:t>
      </w:r>
      <w:proofErr w:type="spellStart"/>
      <w:r w:rsidRPr="008516C7">
        <w:rPr>
          <w:b/>
        </w:rPr>
        <w:t>GetDatasetsInGroup</w:t>
      </w:r>
      <w:proofErr w:type="spellEnd"/>
      <w:r>
        <w:t>.</w:t>
      </w:r>
    </w:p>
    <w:p w14:paraId="13624E51" w14:textId="24652E1F" w:rsidR="000B6FE3" w:rsidRDefault="002E18B8" w:rsidP="000453D0">
      <w:pPr>
        <w:pStyle w:val="LabStepNumberedLevel2"/>
        <w:numPr>
          <w:ilvl w:val="1"/>
          <w:numId w:val="35"/>
        </w:numPr>
      </w:pPr>
      <w:r>
        <w:t xml:space="preserve">Run the console application in the Visual Studio debugger by pressing the </w:t>
      </w:r>
      <w:r w:rsidRPr="002E18B8">
        <w:rPr>
          <w:b/>
        </w:rPr>
        <w:t>CTRL</w:t>
      </w:r>
      <w:r>
        <w:t xml:space="preserve"> + </w:t>
      </w:r>
      <w:r w:rsidRPr="002E18B8">
        <w:rPr>
          <w:b/>
        </w:rPr>
        <w:t>{F5}</w:t>
      </w:r>
      <w:r>
        <w:t xml:space="preserve"> keyboard combination.</w:t>
      </w:r>
    </w:p>
    <w:p w14:paraId="2B634DCD" w14:textId="540F1D65" w:rsidR="000B6FE3" w:rsidRDefault="000B6FE3" w:rsidP="000B6FE3">
      <w:pPr>
        <w:pStyle w:val="LabStepNumberedLevel2"/>
      </w:pPr>
      <w:r>
        <w:t>When prompted, sign in.</w:t>
      </w:r>
    </w:p>
    <w:p w14:paraId="62E792B7" w14:textId="6CFA484C" w:rsidR="000B6FE3" w:rsidRDefault="000B6FE3" w:rsidP="000B6FE3">
      <w:pPr>
        <w:pStyle w:val="LabStepNumberedLevel2"/>
      </w:pPr>
      <w:r>
        <w:t xml:space="preserve">The program should </w:t>
      </w:r>
      <w:r w:rsidR="00261541">
        <w:t xml:space="preserve">run and then </w:t>
      </w:r>
      <w:r>
        <w:t>fail</w:t>
      </w:r>
      <w:r w:rsidR="008516C7">
        <w:t xml:space="preserve"> with an </w:t>
      </w:r>
      <w:r w:rsidR="008516C7" w:rsidRPr="00261541">
        <w:rPr>
          <w:b/>
          <w:i/>
        </w:rPr>
        <w:t>Unauthorized</w:t>
      </w:r>
      <w:r w:rsidR="008516C7">
        <w:t xml:space="preserve"> exception when it attempts to call </w:t>
      </w:r>
      <w:proofErr w:type="spellStart"/>
      <w:r w:rsidR="008516C7" w:rsidRPr="008516C7">
        <w:rPr>
          <w:b/>
        </w:rPr>
        <w:t>GetDatasetsInGroup</w:t>
      </w:r>
      <w:proofErr w:type="spellEnd"/>
      <w:r>
        <w:t>.</w:t>
      </w:r>
    </w:p>
    <w:p w14:paraId="23CDD7FF" w14:textId="5B61E5F9" w:rsidR="000B6FE3" w:rsidRDefault="008516C7" w:rsidP="000B6FE3">
      <w:pPr>
        <w:pStyle w:val="LabStepScreenshotLevel2"/>
      </w:pPr>
      <w:r>
        <w:drawing>
          <wp:inline distT="0" distB="0" distL="0" distR="0" wp14:anchorId="77DBDEFC" wp14:editId="68AA4D17">
            <wp:extent cx="5444100" cy="1672046"/>
            <wp:effectExtent l="0" t="0" r="444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49423" cy="1704394"/>
                    </a:xfrm>
                    <a:prstGeom prst="rect">
                      <a:avLst/>
                    </a:prstGeom>
                    <a:noFill/>
                    <a:ln>
                      <a:noFill/>
                    </a:ln>
                  </pic:spPr>
                </pic:pic>
              </a:graphicData>
            </a:graphic>
          </wp:inline>
        </w:drawing>
      </w:r>
    </w:p>
    <w:p w14:paraId="55C079CA" w14:textId="4420A787" w:rsidR="00261541" w:rsidRDefault="00261541" w:rsidP="00261541">
      <w:pPr>
        <w:pStyle w:val="LabStepNumberedLevel2"/>
      </w:pPr>
      <w:r>
        <w:t xml:space="preserve">Close the console window and </w:t>
      </w:r>
      <w:r w:rsidR="00EE7638">
        <w:t xml:space="preserve">then </w:t>
      </w:r>
      <w:r>
        <w:t xml:space="preserve">return to your project </w:t>
      </w:r>
      <w:r w:rsidR="00EE7638">
        <w:t>in Visual Studio</w:t>
      </w:r>
      <w:r w:rsidR="00EE7638">
        <w:t xml:space="preserve"> </w:t>
      </w:r>
      <w:r>
        <w:t xml:space="preserve">and the source file named </w:t>
      </w:r>
      <w:proofErr w:type="spellStart"/>
      <w:r w:rsidRPr="00261541">
        <w:rPr>
          <w:b/>
        </w:rPr>
        <w:t>program.cs</w:t>
      </w:r>
      <w:proofErr w:type="spellEnd"/>
      <w:r>
        <w:t>.</w:t>
      </w:r>
    </w:p>
    <w:p w14:paraId="303FAB8A" w14:textId="0D49983C" w:rsidR="008516C7" w:rsidRDefault="000768A7" w:rsidP="008516C7">
      <w:pPr>
        <w:pStyle w:val="LabStepNumbered"/>
      </w:pPr>
      <w:r>
        <w:t>A</w:t>
      </w:r>
      <w:r w:rsidR="008516C7">
        <w:t xml:space="preserve">cquire an access token </w:t>
      </w:r>
      <w:r>
        <w:t xml:space="preserve">interactively </w:t>
      </w:r>
      <w:r w:rsidR="008516C7">
        <w:t xml:space="preserve">with the </w:t>
      </w:r>
      <w:r w:rsidR="00261541">
        <w:t xml:space="preserve">required </w:t>
      </w:r>
      <w:r w:rsidR="00261541">
        <w:t xml:space="preserve">scopes </w:t>
      </w:r>
      <w:r w:rsidR="00261541">
        <w:t xml:space="preserve">to successfully call </w:t>
      </w:r>
      <w:proofErr w:type="spellStart"/>
      <w:r w:rsidR="00261541" w:rsidRPr="008516C7">
        <w:rPr>
          <w:b/>
        </w:rPr>
        <w:t>DisplayAppWorkspaceAssets</w:t>
      </w:r>
      <w:proofErr w:type="spellEnd"/>
      <w:r w:rsidR="008516C7">
        <w:t>.</w:t>
      </w:r>
    </w:p>
    <w:p w14:paraId="3FE1345F" w14:textId="24B04F80" w:rsidR="008516C7" w:rsidRDefault="008516C7" w:rsidP="008516C7">
      <w:pPr>
        <w:pStyle w:val="LabStepNumberedLevel2"/>
      </w:pPr>
      <w:r>
        <w:t>Inspect the</w:t>
      </w:r>
      <w:r w:rsidR="002044A8">
        <w:t xml:space="preserve"> static field named </w:t>
      </w:r>
      <w:proofErr w:type="spellStart"/>
      <w:r w:rsidR="002044A8" w:rsidRPr="002044A8">
        <w:rPr>
          <w:b/>
        </w:rPr>
        <w:t>scopesReadWorkspaceAssets</w:t>
      </w:r>
      <w:proofErr w:type="spellEnd"/>
      <w:r w:rsidR="002044A8">
        <w:t xml:space="preserve"> to see what scopes it contains.</w:t>
      </w:r>
    </w:p>
    <w:p w14:paraId="47A46603" w14:textId="77777777" w:rsidR="002044A8" w:rsidRDefault="002044A8" w:rsidP="002044A8">
      <w:pPr>
        <w:pStyle w:val="LabStepCodeBlockLevel2"/>
      </w:pPr>
      <w:r>
        <w:t>static string[] scopesReadWorkspaceAssets = new string[] {</w:t>
      </w:r>
    </w:p>
    <w:p w14:paraId="08EA53D0" w14:textId="29EE0FDC" w:rsidR="002044A8" w:rsidRDefault="002044A8" w:rsidP="002044A8">
      <w:pPr>
        <w:pStyle w:val="LabStepCodeBlockLevel2"/>
      </w:pPr>
      <w:r>
        <w:t xml:space="preserve">  "https://analysis.windows.net/powerbi/api/Dashboard.Read.All",</w:t>
      </w:r>
    </w:p>
    <w:p w14:paraId="209E1A6C" w14:textId="20E0F76B" w:rsidR="002044A8" w:rsidRDefault="002044A8" w:rsidP="002044A8">
      <w:pPr>
        <w:pStyle w:val="LabStepCodeBlockLevel2"/>
      </w:pPr>
      <w:r>
        <w:t xml:space="preserve">  "https://analysis.windows.net/powerbi/api/Dataset.Read.All",</w:t>
      </w:r>
    </w:p>
    <w:p w14:paraId="6C685C20" w14:textId="69E51230" w:rsidR="002044A8" w:rsidRDefault="002044A8" w:rsidP="002044A8">
      <w:pPr>
        <w:pStyle w:val="LabStepCodeBlockLevel2"/>
      </w:pPr>
      <w:r>
        <w:t xml:space="preserve">  "https://analysis.windows.net/powerbi/api/Report.Read.All"</w:t>
      </w:r>
    </w:p>
    <w:p w14:paraId="112BFBD4" w14:textId="4F92BC7A" w:rsidR="002044A8" w:rsidRDefault="002044A8" w:rsidP="002044A8">
      <w:pPr>
        <w:pStyle w:val="LabStepCodeBlockLevel2"/>
      </w:pPr>
      <w:r>
        <w:t>};</w:t>
      </w:r>
    </w:p>
    <w:p w14:paraId="0703AC5A" w14:textId="26EE9472" w:rsidR="008516C7" w:rsidRDefault="002044A8" w:rsidP="008516C7">
      <w:pPr>
        <w:pStyle w:val="LabStepNumberedLevel2"/>
      </w:pPr>
      <w:r>
        <w:t xml:space="preserve">Inspect the code inside </w:t>
      </w:r>
      <w:proofErr w:type="spellStart"/>
      <w:r w:rsidRPr="008516C7">
        <w:rPr>
          <w:b/>
        </w:rPr>
        <w:t>DisplayAppWorkspaceAssets</w:t>
      </w:r>
      <w:proofErr w:type="spellEnd"/>
      <w:r>
        <w:t xml:space="preserve"> to find where it calls </w:t>
      </w:r>
      <w:proofErr w:type="spellStart"/>
      <w:r w:rsidR="00EE7638" w:rsidRPr="00EE7638">
        <w:rPr>
          <w:b/>
        </w:rPr>
        <w:t>GetAccessTokenInteractive</w:t>
      </w:r>
      <w:proofErr w:type="spellEnd"/>
      <w:r w:rsidR="00EE7638">
        <w:t>.</w:t>
      </w:r>
    </w:p>
    <w:p w14:paraId="55345DF8" w14:textId="6B13352D" w:rsidR="002044A8" w:rsidRDefault="002044A8" w:rsidP="002044A8">
      <w:pPr>
        <w:pStyle w:val="LabStepScreenshotLevel2"/>
      </w:pPr>
      <w:r>
        <w:drawing>
          <wp:inline distT="0" distB="0" distL="0" distR="0" wp14:anchorId="73E6ADDC" wp14:editId="65B9305B">
            <wp:extent cx="4286064" cy="509451"/>
            <wp:effectExtent l="19050" t="19050" r="19685"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87158" cy="545240"/>
                    </a:xfrm>
                    <a:prstGeom prst="rect">
                      <a:avLst/>
                    </a:prstGeom>
                    <a:noFill/>
                    <a:ln>
                      <a:solidFill>
                        <a:schemeClr val="tx1">
                          <a:lumMod val="50000"/>
                          <a:lumOff val="50000"/>
                        </a:schemeClr>
                      </a:solidFill>
                    </a:ln>
                  </pic:spPr>
                </pic:pic>
              </a:graphicData>
            </a:graphic>
          </wp:inline>
        </w:drawing>
      </w:r>
    </w:p>
    <w:p w14:paraId="63A72BA8" w14:textId="33692A57" w:rsidR="002044A8" w:rsidRDefault="002044A8" w:rsidP="008516C7">
      <w:pPr>
        <w:pStyle w:val="LabStepNumberedLevel2"/>
      </w:pPr>
      <w:r>
        <w:lastRenderedPageBreak/>
        <w:t xml:space="preserve">In the call to </w:t>
      </w:r>
      <w:proofErr w:type="spellStart"/>
      <w:r w:rsidRPr="002044A8">
        <w:rPr>
          <w:b/>
          <w:color w:val="000000" w:themeColor="text1"/>
        </w:rPr>
        <w:t>DisplayAppWorkspaceAssets</w:t>
      </w:r>
      <w:proofErr w:type="spellEnd"/>
      <w:r>
        <w:t xml:space="preserve">, replace </w:t>
      </w:r>
      <w:proofErr w:type="spellStart"/>
      <w:r w:rsidRPr="002044A8">
        <w:rPr>
          <w:b/>
        </w:rPr>
        <w:t>scopesDefault</w:t>
      </w:r>
      <w:proofErr w:type="spellEnd"/>
      <w:r>
        <w:t xml:space="preserve"> with </w:t>
      </w:r>
      <w:proofErr w:type="spellStart"/>
      <w:r w:rsidRPr="002044A8">
        <w:rPr>
          <w:b/>
        </w:rPr>
        <w:t>scopesReadWorkspaceAssets</w:t>
      </w:r>
      <w:proofErr w:type="spellEnd"/>
      <w:r>
        <w:t>.</w:t>
      </w:r>
    </w:p>
    <w:p w14:paraId="3216A79F" w14:textId="77777777" w:rsidR="002044A8" w:rsidRPr="002044A8" w:rsidRDefault="002044A8" w:rsidP="002044A8">
      <w:pPr>
        <w:pStyle w:val="LabStepCodeBlockLevel2"/>
        <w:rPr>
          <w:color w:val="7F7F7F" w:themeColor="text1" w:themeTint="80"/>
        </w:rPr>
      </w:pPr>
      <w:r w:rsidRPr="002044A8">
        <w:rPr>
          <w:color w:val="7F7F7F" w:themeColor="text1" w:themeTint="80"/>
        </w:rPr>
        <w:t>static void DisplayAppWorkspaceAssets() {</w:t>
      </w:r>
    </w:p>
    <w:p w14:paraId="2A29506F" w14:textId="77777777" w:rsidR="002044A8" w:rsidRPr="002044A8" w:rsidRDefault="002044A8" w:rsidP="002044A8">
      <w:pPr>
        <w:pStyle w:val="LabStepCodeBlockLevel2"/>
        <w:rPr>
          <w:color w:val="7F7F7F" w:themeColor="text1" w:themeTint="80"/>
        </w:rPr>
      </w:pPr>
    </w:p>
    <w:p w14:paraId="0DFF8BB8" w14:textId="36701FEB" w:rsidR="002044A8" w:rsidRPr="002044A8" w:rsidRDefault="002044A8" w:rsidP="002044A8">
      <w:pPr>
        <w:pStyle w:val="LabStepCodeBlockLevel2"/>
        <w:rPr>
          <w:color w:val="7F7F7F" w:themeColor="text1" w:themeTint="80"/>
        </w:rPr>
      </w:pPr>
      <w:r w:rsidRPr="002044A8">
        <w:rPr>
          <w:color w:val="7F7F7F" w:themeColor="text1" w:themeTint="80"/>
        </w:rPr>
        <w:t xml:space="preserve">  string AccessToken = GetAccessTokenInteractive(</w:t>
      </w:r>
      <w:r w:rsidRPr="002044A8">
        <w:t>scopesReadWorkspaceAssets</w:t>
      </w:r>
      <w:r w:rsidRPr="002044A8">
        <w:rPr>
          <w:color w:val="7F7F7F" w:themeColor="text1" w:themeTint="80"/>
        </w:rPr>
        <w:t>);</w:t>
      </w:r>
    </w:p>
    <w:p w14:paraId="1F9FB9B5" w14:textId="77777777" w:rsidR="002044A8" w:rsidRPr="002044A8" w:rsidRDefault="002044A8" w:rsidP="002044A8">
      <w:pPr>
        <w:pStyle w:val="LabStepCodeBlockLevel2"/>
        <w:rPr>
          <w:color w:val="7F7F7F" w:themeColor="text1" w:themeTint="80"/>
        </w:rPr>
      </w:pPr>
      <w:r w:rsidRPr="002044A8">
        <w:rPr>
          <w:color w:val="7F7F7F" w:themeColor="text1" w:themeTint="80"/>
        </w:rPr>
        <w:t xml:space="preserve">  var pbiClient = new PowerBIClient(new Uri(urlPowerBiRestApiRoot),</w:t>
      </w:r>
    </w:p>
    <w:p w14:paraId="2C629AEE" w14:textId="4DA42082" w:rsidR="002044A8" w:rsidRPr="002044A8" w:rsidRDefault="002044A8" w:rsidP="002044A8">
      <w:pPr>
        <w:pStyle w:val="LabStepCodeBlockLevel2"/>
        <w:rPr>
          <w:color w:val="7F7F7F" w:themeColor="text1" w:themeTint="80"/>
        </w:rPr>
      </w:pPr>
      <w:r w:rsidRPr="002044A8">
        <w:rPr>
          <w:color w:val="7F7F7F" w:themeColor="text1" w:themeTint="80"/>
        </w:rPr>
        <w:t xml:space="preserve">                                          new TokenCredentials(AccessToken, "Bearer"));</w:t>
      </w:r>
    </w:p>
    <w:p w14:paraId="7520AEE8" w14:textId="00139BF6" w:rsidR="002044A8" w:rsidRDefault="002E18B8" w:rsidP="003E4FD0">
      <w:pPr>
        <w:pStyle w:val="LabStepNumberedLevel2"/>
      </w:pPr>
      <w:r>
        <w:t xml:space="preserve">Run the console application </w:t>
      </w:r>
      <w:r>
        <w:t xml:space="preserve">again </w:t>
      </w:r>
      <w:r>
        <w:t xml:space="preserve">by pressing the </w:t>
      </w:r>
      <w:r w:rsidRPr="002E18B8">
        <w:rPr>
          <w:b/>
        </w:rPr>
        <w:t>CTRL</w:t>
      </w:r>
      <w:r>
        <w:t xml:space="preserve"> + </w:t>
      </w:r>
      <w:r w:rsidRPr="002E18B8">
        <w:rPr>
          <w:b/>
        </w:rPr>
        <w:t>{F5}</w:t>
      </w:r>
      <w:r>
        <w:t xml:space="preserve"> keyboard combination.</w:t>
      </w:r>
    </w:p>
    <w:p w14:paraId="01E2E43C" w14:textId="77777777" w:rsidR="002044A8" w:rsidRDefault="002044A8" w:rsidP="002044A8">
      <w:pPr>
        <w:pStyle w:val="LabStepNumberedLevel2"/>
      </w:pPr>
      <w:r>
        <w:t>When prompted, sign in.</w:t>
      </w:r>
    </w:p>
    <w:p w14:paraId="0084DEAA" w14:textId="665B5EFC" w:rsidR="002044A8" w:rsidRDefault="002044A8" w:rsidP="002044A8">
      <w:pPr>
        <w:pStyle w:val="LabStepNumberedLevel2"/>
      </w:pPr>
      <w:r>
        <w:t xml:space="preserve">After signing in, you should be prompted to consent to permissions including </w:t>
      </w:r>
      <w:r w:rsidR="00EE7638" w:rsidRPr="00EE7638">
        <w:rPr>
          <w:b/>
        </w:rPr>
        <w:t>View all datasets</w:t>
      </w:r>
      <w:r w:rsidR="00EE7638">
        <w:t>.</w:t>
      </w:r>
    </w:p>
    <w:p w14:paraId="2552E5B5" w14:textId="65216938" w:rsidR="002044A8" w:rsidRDefault="000B1397" w:rsidP="002044A8">
      <w:pPr>
        <w:pStyle w:val="LabStepScreenshotLevel2"/>
      </w:pPr>
      <w:r>
        <w:drawing>
          <wp:inline distT="0" distB="0" distL="0" distR="0" wp14:anchorId="7148E6CD" wp14:editId="58F84FE2">
            <wp:extent cx="2024743" cy="1961552"/>
            <wp:effectExtent l="19050" t="19050" r="13970" b="196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41533" cy="1977818"/>
                    </a:xfrm>
                    <a:prstGeom prst="rect">
                      <a:avLst/>
                    </a:prstGeom>
                    <a:noFill/>
                    <a:ln>
                      <a:solidFill>
                        <a:schemeClr val="tx1">
                          <a:lumMod val="50000"/>
                          <a:lumOff val="50000"/>
                        </a:schemeClr>
                      </a:solidFill>
                    </a:ln>
                  </pic:spPr>
                </pic:pic>
              </a:graphicData>
            </a:graphic>
          </wp:inline>
        </w:drawing>
      </w:r>
    </w:p>
    <w:p w14:paraId="785A7F46" w14:textId="54C1BFC8" w:rsidR="002044A8" w:rsidRDefault="002044A8" w:rsidP="002044A8">
      <w:pPr>
        <w:pStyle w:val="LabStepNumberedLevel2"/>
      </w:pPr>
      <w:r>
        <w:t xml:space="preserve">The program should </w:t>
      </w:r>
      <w:r w:rsidR="00A41BF5">
        <w:t xml:space="preserve">now succeed when calling </w:t>
      </w:r>
      <w:proofErr w:type="spellStart"/>
      <w:r w:rsidRPr="008516C7">
        <w:rPr>
          <w:b/>
        </w:rPr>
        <w:t>GetDatasetsInGroup</w:t>
      </w:r>
      <w:proofErr w:type="spellEnd"/>
      <w:r>
        <w:t>.</w:t>
      </w:r>
    </w:p>
    <w:p w14:paraId="7E7A6285" w14:textId="5BF9EBC2" w:rsidR="002044A8" w:rsidRDefault="00A41BF5" w:rsidP="00A41BF5">
      <w:pPr>
        <w:pStyle w:val="LabStepScreenshotLevel2"/>
      </w:pPr>
      <w:r>
        <w:drawing>
          <wp:inline distT="0" distB="0" distL="0" distR="0" wp14:anchorId="30FF899A" wp14:editId="4505E5FC">
            <wp:extent cx="3365502" cy="1554480"/>
            <wp:effectExtent l="0" t="0" r="6350"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67088" cy="1601401"/>
                    </a:xfrm>
                    <a:prstGeom prst="rect">
                      <a:avLst/>
                    </a:prstGeom>
                    <a:noFill/>
                    <a:ln>
                      <a:noFill/>
                    </a:ln>
                  </pic:spPr>
                </pic:pic>
              </a:graphicData>
            </a:graphic>
          </wp:inline>
        </w:drawing>
      </w:r>
    </w:p>
    <w:p w14:paraId="42BF7402" w14:textId="791CA304" w:rsidR="004803AD" w:rsidRDefault="004803AD" w:rsidP="00A41BF5">
      <w:pPr>
        <w:pStyle w:val="LabStepNumbered"/>
      </w:pPr>
      <w:r>
        <w:t>Authenticate using</w:t>
      </w:r>
      <w:r w:rsidR="00D2067B">
        <w:t xml:space="preserve"> </w:t>
      </w:r>
      <w:r w:rsidR="008B2CE3" w:rsidRPr="00EE7638">
        <w:rPr>
          <w:color w:val="808080" w:themeColor="background1" w:themeShade="80"/>
        </w:rPr>
        <w:t>(</w:t>
      </w:r>
      <w:r w:rsidR="008B2CE3" w:rsidRPr="00EE7638">
        <w:rPr>
          <w:i/>
          <w:color w:val="808080" w:themeColor="background1" w:themeShade="80"/>
        </w:rPr>
        <w:t xml:space="preserve">the </w:t>
      </w:r>
      <w:r w:rsidR="00D2067B" w:rsidRPr="00EE7638">
        <w:rPr>
          <w:i/>
          <w:color w:val="808080" w:themeColor="background1" w:themeShade="80"/>
        </w:rPr>
        <w:t>dreaded</w:t>
      </w:r>
      <w:r w:rsidR="008B2CE3" w:rsidRPr="00EE7638">
        <w:rPr>
          <w:color w:val="808080" w:themeColor="background1" w:themeShade="80"/>
        </w:rPr>
        <w:t>)</w:t>
      </w:r>
      <w:r w:rsidR="00D2067B">
        <w:t xml:space="preserve"> </w:t>
      </w:r>
      <w:r w:rsidR="00D2067B" w:rsidRPr="00EE7638">
        <w:rPr>
          <w:i/>
        </w:rPr>
        <w:t>User Credential Password</w:t>
      </w:r>
      <w:r w:rsidR="00D2067B">
        <w:t xml:space="preserve"> </w:t>
      </w:r>
      <w:r w:rsidR="00EE7638">
        <w:t>f</w:t>
      </w:r>
      <w:r w:rsidR="00D2067B">
        <w:t>low.</w:t>
      </w:r>
    </w:p>
    <w:p w14:paraId="34B6B750" w14:textId="1E397BD5" w:rsidR="00D2067B" w:rsidRDefault="00D2067B" w:rsidP="00D2067B">
      <w:pPr>
        <w:pStyle w:val="LabStepNumberedLevel2"/>
      </w:pPr>
      <w:r>
        <w:t xml:space="preserve">Review the </w:t>
      </w:r>
      <w:r w:rsidR="00EE7638">
        <w:t xml:space="preserve">C# code inside the </w:t>
      </w:r>
      <w:r>
        <w:t xml:space="preserve">method named </w:t>
      </w:r>
      <w:proofErr w:type="spellStart"/>
      <w:r w:rsidRPr="00D2067B">
        <w:rPr>
          <w:b/>
        </w:rPr>
        <w:t>GetAccessTokenWithUserPassword</w:t>
      </w:r>
      <w:proofErr w:type="spellEnd"/>
      <w:r>
        <w:t>.</w:t>
      </w:r>
    </w:p>
    <w:p w14:paraId="6D1ECF60" w14:textId="77777777" w:rsidR="00D2067B" w:rsidRPr="00D2067B" w:rsidRDefault="00D2067B" w:rsidP="00D2067B">
      <w:pPr>
        <w:pStyle w:val="LabStepCodeBlockLevel2"/>
        <w:rPr>
          <w:sz w:val="14"/>
        </w:rPr>
      </w:pPr>
      <w:r w:rsidRPr="00D2067B">
        <w:rPr>
          <w:sz w:val="14"/>
        </w:rPr>
        <w:t>static string GetAccessTokenWithUserPassword(string[] scopes) {</w:t>
      </w:r>
    </w:p>
    <w:p w14:paraId="52067615" w14:textId="77777777" w:rsidR="00D2067B" w:rsidRPr="00D2067B" w:rsidRDefault="00D2067B" w:rsidP="00D2067B">
      <w:pPr>
        <w:pStyle w:val="LabStepCodeBlockLevel2"/>
        <w:rPr>
          <w:sz w:val="14"/>
        </w:rPr>
      </w:pPr>
    </w:p>
    <w:p w14:paraId="5CECE628" w14:textId="77777777" w:rsidR="00D2067B" w:rsidRPr="00D2067B" w:rsidRDefault="00D2067B" w:rsidP="00D2067B">
      <w:pPr>
        <w:pStyle w:val="LabStepCodeBlockLevel2"/>
        <w:rPr>
          <w:sz w:val="14"/>
        </w:rPr>
      </w:pPr>
      <w:r w:rsidRPr="00D2067B">
        <w:rPr>
          <w:sz w:val="14"/>
        </w:rPr>
        <w:t xml:space="preserve">  var appPublic = PublicClientApplicationBuilder.Create(clientId)</w:t>
      </w:r>
    </w:p>
    <w:p w14:paraId="07468744" w14:textId="77777777" w:rsidR="00D2067B" w:rsidRPr="00D2067B" w:rsidRDefault="00D2067B" w:rsidP="00D2067B">
      <w:pPr>
        <w:pStyle w:val="LabStepCodeBlockLevel2"/>
        <w:rPr>
          <w:sz w:val="14"/>
        </w:rPr>
      </w:pPr>
      <w:r w:rsidRPr="00D2067B">
        <w:rPr>
          <w:sz w:val="14"/>
        </w:rPr>
        <w:t xml:space="preserve">                    .WithAuthority(tenantCommonAuthority)</w:t>
      </w:r>
    </w:p>
    <w:p w14:paraId="37C00369" w14:textId="77777777" w:rsidR="00D2067B" w:rsidRPr="00D2067B" w:rsidRDefault="00D2067B" w:rsidP="00D2067B">
      <w:pPr>
        <w:pStyle w:val="LabStepCodeBlockLevel2"/>
        <w:rPr>
          <w:sz w:val="14"/>
        </w:rPr>
      </w:pPr>
      <w:r w:rsidRPr="00D2067B">
        <w:rPr>
          <w:sz w:val="14"/>
        </w:rPr>
        <w:t xml:space="preserve">                    .Build();</w:t>
      </w:r>
    </w:p>
    <w:p w14:paraId="5C4FA677" w14:textId="77777777" w:rsidR="00D2067B" w:rsidRPr="00D2067B" w:rsidRDefault="00D2067B" w:rsidP="00D2067B">
      <w:pPr>
        <w:pStyle w:val="LabStepCodeBlockLevel2"/>
        <w:rPr>
          <w:sz w:val="14"/>
        </w:rPr>
      </w:pPr>
    </w:p>
    <w:p w14:paraId="76B1FC78" w14:textId="77777777" w:rsidR="00D2067B" w:rsidRPr="00D2067B" w:rsidRDefault="00D2067B" w:rsidP="00D2067B">
      <w:pPr>
        <w:pStyle w:val="LabStepCodeBlockLevel2"/>
        <w:rPr>
          <w:sz w:val="14"/>
        </w:rPr>
      </w:pPr>
      <w:bookmarkStart w:id="0" w:name="_Hlk10286776"/>
      <w:r w:rsidRPr="00D2067B">
        <w:rPr>
          <w:sz w:val="14"/>
        </w:rPr>
        <w:t xml:space="preserve">  string username = "user1@MY_TENANT.onMicrosoft.com";</w:t>
      </w:r>
    </w:p>
    <w:p w14:paraId="252F6E3F" w14:textId="77777777" w:rsidR="00D2067B" w:rsidRPr="00D2067B" w:rsidRDefault="00D2067B" w:rsidP="00D2067B">
      <w:pPr>
        <w:pStyle w:val="LabStepCodeBlockLevel2"/>
        <w:rPr>
          <w:sz w:val="14"/>
        </w:rPr>
      </w:pPr>
      <w:r w:rsidRPr="00D2067B">
        <w:rPr>
          <w:sz w:val="14"/>
        </w:rPr>
        <w:t xml:space="preserve">  string userPassword = "";</w:t>
      </w:r>
    </w:p>
    <w:bookmarkEnd w:id="0"/>
    <w:p w14:paraId="27A53B08" w14:textId="77777777" w:rsidR="00D2067B" w:rsidRPr="00D2067B" w:rsidRDefault="00D2067B" w:rsidP="00D2067B">
      <w:pPr>
        <w:pStyle w:val="LabStepCodeBlockLevel2"/>
        <w:rPr>
          <w:sz w:val="14"/>
        </w:rPr>
      </w:pPr>
      <w:r w:rsidRPr="00D2067B">
        <w:rPr>
          <w:sz w:val="14"/>
        </w:rPr>
        <w:t xml:space="preserve">  SecureString userPasswordSecure = new SecureString();</w:t>
      </w:r>
    </w:p>
    <w:p w14:paraId="08D67B13" w14:textId="77777777" w:rsidR="00D2067B" w:rsidRPr="00D2067B" w:rsidRDefault="00D2067B" w:rsidP="00D2067B">
      <w:pPr>
        <w:pStyle w:val="LabStepCodeBlockLevel2"/>
        <w:rPr>
          <w:sz w:val="14"/>
        </w:rPr>
      </w:pPr>
      <w:r w:rsidRPr="00D2067B">
        <w:rPr>
          <w:sz w:val="14"/>
        </w:rPr>
        <w:t xml:space="preserve">  foreach (char c in userPassword) {</w:t>
      </w:r>
    </w:p>
    <w:p w14:paraId="273C4139" w14:textId="77777777" w:rsidR="00D2067B" w:rsidRPr="00D2067B" w:rsidRDefault="00D2067B" w:rsidP="00D2067B">
      <w:pPr>
        <w:pStyle w:val="LabStepCodeBlockLevel2"/>
        <w:rPr>
          <w:sz w:val="14"/>
        </w:rPr>
      </w:pPr>
      <w:r w:rsidRPr="00D2067B">
        <w:rPr>
          <w:sz w:val="14"/>
        </w:rPr>
        <w:t xml:space="preserve">    userPasswordSecure.AppendChar(c);</w:t>
      </w:r>
    </w:p>
    <w:p w14:paraId="4D9EFFD2" w14:textId="77777777" w:rsidR="00D2067B" w:rsidRPr="00D2067B" w:rsidRDefault="00D2067B" w:rsidP="00D2067B">
      <w:pPr>
        <w:pStyle w:val="LabStepCodeBlockLevel2"/>
        <w:rPr>
          <w:sz w:val="14"/>
        </w:rPr>
      </w:pPr>
      <w:r w:rsidRPr="00D2067B">
        <w:rPr>
          <w:sz w:val="14"/>
        </w:rPr>
        <w:t xml:space="preserve">  }</w:t>
      </w:r>
    </w:p>
    <w:p w14:paraId="67C90C81" w14:textId="77777777" w:rsidR="00D2067B" w:rsidRPr="00D2067B" w:rsidRDefault="00D2067B" w:rsidP="00D2067B">
      <w:pPr>
        <w:pStyle w:val="LabStepCodeBlockLevel2"/>
        <w:rPr>
          <w:sz w:val="14"/>
        </w:rPr>
      </w:pPr>
    </w:p>
    <w:p w14:paraId="26F19C50" w14:textId="77777777" w:rsidR="00D2067B" w:rsidRPr="00D2067B" w:rsidRDefault="00D2067B" w:rsidP="00D2067B">
      <w:pPr>
        <w:pStyle w:val="LabStepCodeBlockLevel2"/>
        <w:rPr>
          <w:sz w:val="14"/>
        </w:rPr>
      </w:pPr>
      <w:r w:rsidRPr="00D2067B">
        <w:rPr>
          <w:sz w:val="14"/>
        </w:rPr>
        <w:t xml:space="preserve">  var authResult = appPublic.AcquireTokenByUsernamePassword(scopes, username, userPasswordSecure)</w:t>
      </w:r>
    </w:p>
    <w:p w14:paraId="1E066EAC" w14:textId="77777777" w:rsidR="00D2067B" w:rsidRPr="00D2067B" w:rsidRDefault="00D2067B" w:rsidP="00D2067B">
      <w:pPr>
        <w:pStyle w:val="LabStepCodeBlockLevel2"/>
        <w:rPr>
          <w:sz w:val="14"/>
        </w:rPr>
      </w:pPr>
      <w:r w:rsidRPr="00D2067B">
        <w:rPr>
          <w:sz w:val="14"/>
        </w:rPr>
        <w:t xml:space="preserve">                            .ExecuteAsync().Result;</w:t>
      </w:r>
    </w:p>
    <w:p w14:paraId="77D08C81" w14:textId="77777777" w:rsidR="00D2067B" w:rsidRPr="00D2067B" w:rsidRDefault="00D2067B" w:rsidP="00D2067B">
      <w:pPr>
        <w:pStyle w:val="LabStepCodeBlockLevel2"/>
        <w:rPr>
          <w:sz w:val="14"/>
        </w:rPr>
      </w:pPr>
    </w:p>
    <w:p w14:paraId="16AB30C5" w14:textId="77777777" w:rsidR="00D2067B" w:rsidRPr="00D2067B" w:rsidRDefault="00D2067B" w:rsidP="00D2067B">
      <w:pPr>
        <w:pStyle w:val="LabStepCodeBlockLevel2"/>
        <w:rPr>
          <w:sz w:val="14"/>
        </w:rPr>
      </w:pPr>
      <w:r w:rsidRPr="00D2067B">
        <w:rPr>
          <w:sz w:val="14"/>
        </w:rPr>
        <w:t xml:space="preserve">    return authResult.AccessToken;</w:t>
      </w:r>
    </w:p>
    <w:p w14:paraId="258E8EB3" w14:textId="407AAB71" w:rsidR="00D2067B" w:rsidRPr="00D2067B" w:rsidRDefault="00D2067B" w:rsidP="00D2067B">
      <w:pPr>
        <w:pStyle w:val="LabStepCodeBlockLevel2"/>
        <w:rPr>
          <w:sz w:val="14"/>
        </w:rPr>
      </w:pPr>
      <w:r w:rsidRPr="00D2067B">
        <w:rPr>
          <w:sz w:val="14"/>
        </w:rPr>
        <w:t>}</w:t>
      </w:r>
    </w:p>
    <w:p w14:paraId="132318C0" w14:textId="1CE7E142" w:rsidR="00D2067B" w:rsidRDefault="00D2067B" w:rsidP="00D2067B">
      <w:pPr>
        <w:pStyle w:val="LabStepNumberedLevel2"/>
      </w:pPr>
      <w:r>
        <w:lastRenderedPageBreak/>
        <w:t xml:space="preserve">Locate the two variables inside </w:t>
      </w:r>
      <w:proofErr w:type="spellStart"/>
      <w:r w:rsidRPr="00D2067B">
        <w:rPr>
          <w:b/>
        </w:rPr>
        <w:t>GetAccessTokenWithUserPassword</w:t>
      </w:r>
      <w:proofErr w:type="spellEnd"/>
      <w:r>
        <w:t xml:space="preserve"> named </w:t>
      </w:r>
      <w:r w:rsidRPr="00D2067B">
        <w:rPr>
          <w:b/>
        </w:rPr>
        <w:t>username</w:t>
      </w:r>
      <w:r>
        <w:t xml:space="preserve"> and </w:t>
      </w:r>
      <w:proofErr w:type="spellStart"/>
      <w:r w:rsidRPr="00D2067B">
        <w:rPr>
          <w:b/>
        </w:rPr>
        <w:t>userPassword</w:t>
      </w:r>
      <w:proofErr w:type="spellEnd"/>
      <w:r>
        <w:t>.</w:t>
      </w:r>
    </w:p>
    <w:p w14:paraId="06B96491" w14:textId="5E2E2305" w:rsidR="00D2067B" w:rsidRDefault="00D2067B" w:rsidP="00D2067B">
      <w:pPr>
        <w:pStyle w:val="LabStepNumberedLevel2"/>
      </w:pPr>
      <w:r>
        <w:t xml:space="preserve">Update </w:t>
      </w:r>
      <w:r w:rsidRPr="00D2067B">
        <w:rPr>
          <w:b/>
        </w:rPr>
        <w:t>username</w:t>
      </w:r>
      <w:r>
        <w:t xml:space="preserve"> and </w:t>
      </w:r>
      <w:proofErr w:type="spellStart"/>
      <w:r w:rsidRPr="00D2067B">
        <w:rPr>
          <w:b/>
        </w:rPr>
        <w:t>userPassword</w:t>
      </w:r>
      <w:proofErr w:type="spellEnd"/>
      <w:r>
        <w:t xml:space="preserve"> with your user name and password of your primary Office 365 user account.</w:t>
      </w:r>
    </w:p>
    <w:p w14:paraId="62614204" w14:textId="2046B4D1" w:rsidR="00D2067B" w:rsidRDefault="00D2067B" w:rsidP="00D2067B">
      <w:pPr>
        <w:pStyle w:val="LabStepCodeBlockLevel2"/>
      </w:pPr>
      <w:r>
        <w:t>string username = "tedp@pbi0520.onMicrosoft.com";</w:t>
      </w:r>
    </w:p>
    <w:p w14:paraId="0F089608" w14:textId="640F6803" w:rsidR="00D2067B" w:rsidRDefault="00D2067B" w:rsidP="00D2067B">
      <w:pPr>
        <w:pStyle w:val="LabStepCodeBlockLevel2"/>
      </w:pPr>
      <w:r>
        <w:t>string userPassword = "myCAT$rightLEG";</w:t>
      </w:r>
    </w:p>
    <w:p w14:paraId="20AF2EFB" w14:textId="642467DB" w:rsidR="00D2067B" w:rsidRDefault="00D2067B" w:rsidP="00D2067B">
      <w:pPr>
        <w:pStyle w:val="LabStepNumberedLevel2"/>
      </w:pPr>
      <w:r>
        <w:t xml:space="preserve">Move down to the method named </w:t>
      </w:r>
      <w:proofErr w:type="spellStart"/>
      <w:r w:rsidRPr="00D2067B">
        <w:rPr>
          <w:b/>
        </w:rPr>
        <w:t>DisplayAppWorkspaceAssets</w:t>
      </w:r>
      <w:proofErr w:type="spellEnd"/>
      <w:r>
        <w:t xml:space="preserve"> and </w:t>
      </w:r>
      <w:r w:rsidR="00EE7638">
        <w:t xml:space="preserve">locate </w:t>
      </w:r>
      <w:r>
        <w:t xml:space="preserve">the call to </w:t>
      </w:r>
      <w:proofErr w:type="spellStart"/>
      <w:r w:rsidRPr="00D2067B">
        <w:rPr>
          <w:b/>
        </w:rPr>
        <w:t>GetAccessTokenInteractive</w:t>
      </w:r>
      <w:proofErr w:type="spellEnd"/>
      <w:r>
        <w:t>.</w:t>
      </w:r>
    </w:p>
    <w:p w14:paraId="5E05760F" w14:textId="77777777" w:rsidR="00D2067B" w:rsidRPr="00D2067B" w:rsidRDefault="00D2067B" w:rsidP="00D2067B">
      <w:pPr>
        <w:pStyle w:val="LabStepCodeBlockLevel2"/>
        <w:rPr>
          <w:color w:val="7F7F7F" w:themeColor="text1" w:themeTint="80"/>
        </w:rPr>
      </w:pPr>
      <w:r w:rsidRPr="00D2067B">
        <w:rPr>
          <w:color w:val="7F7F7F" w:themeColor="text1" w:themeTint="80"/>
        </w:rPr>
        <w:t>static void DisplayAppWorkspaceAssets() {</w:t>
      </w:r>
    </w:p>
    <w:p w14:paraId="128F011B" w14:textId="77777777" w:rsidR="00D2067B" w:rsidRDefault="00D2067B" w:rsidP="00D2067B">
      <w:pPr>
        <w:pStyle w:val="LabStepCodeBlockLevel2"/>
      </w:pPr>
    </w:p>
    <w:p w14:paraId="132A329E" w14:textId="77777777" w:rsidR="00D2067B" w:rsidRDefault="00D2067B" w:rsidP="00D2067B">
      <w:pPr>
        <w:pStyle w:val="LabStepCodeBlockLevel2"/>
      </w:pPr>
      <w:r>
        <w:t xml:space="preserve">  </w:t>
      </w:r>
      <w:r w:rsidRPr="00D2067B">
        <w:rPr>
          <w:color w:val="7F7F7F" w:themeColor="text1" w:themeTint="80"/>
        </w:rPr>
        <w:t xml:space="preserve">string AccessToken = </w:t>
      </w:r>
      <w:r>
        <w:t>GetAccessTokenInteractive(scopesReadWorkspaceAssets);</w:t>
      </w:r>
    </w:p>
    <w:p w14:paraId="54E487A7" w14:textId="77777777" w:rsidR="00D2067B" w:rsidRPr="00D2067B" w:rsidRDefault="00D2067B" w:rsidP="00D2067B">
      <w:pPr>
        <w:pStyle w:val="LabStepCodeBlockLevel2"/>
        <w:rPr>
          <w:color w:val="7F7F7F" w:themeColor="text1" w:themeTint="80"/>
        </w:rPr>
      </w:pPr>
      <w:r w:rsidRPr="00D2067B">
        <w:rPr>
          <w:color w:val="7F7F7F" w:themeColor="text1" w:themeTint="80"/>
        </w:rPr>
        <w:t xml:space="preserve">  var pbiClient = new PowerBIClient(new Uri(urlPowerBiRestApiRoot),</w:t>
      </w:r>
    </w:p>
    <w:p w14:paraId="26C0FD94" w14:textId="0E54C553" w:rsidR="00D2067B" w:rsidRDefault="00D2067B" w:rsidP="00D2067B">
      <w:pPr>
        <w:pStyle w:val="LabStepCodeBlockLevel2"/>
        <w:rPr>
          <w:color w:val="7F7F7F" w:themeColor="text1" w:themeTint="80"/>
        </w:rPr>
      </w:pPr>
      <w:r w:rsidRPr="00D2067B">
        <w:rPr>
          <w:color w:val="7F7F7F" w:themeColor="text1" w:themeTint="80"/>
        </w:rPr>
        <w:t xml:space="preserve">                                          new TokenCredentials(AccessToken, "Bearer"));</w:t>
      </w:r>
    </w:p>
    <w:p w14:paraId="6522AD48" w14:textId="77777777" w:rsidR="002F5CF5" w:rsidRPr="00D2067B" w:rsidRDefault="002F5CF5" w:rsidP="00D2067B">
      <w:pPr>
        <w:pStyle w:val="LabStepCodeBlockLevel2"/>
        <w:rPr>
          <w:color w:val="7F7F7F" w:themeColor="text1" w:themeTint="80"/>
        </w:rPr>
      </w:pPr>
    </w:p>
    <w:p w14:paraId="1AFEBC9A" w14:textId="18EDDC18" w:rsidR="00D2067B" w:rsidRDefault="00D2067B" w:rsidP="00D2067B">
      <w:pPr>
        <w:pStyle w:val="LabStepNumberedLevel2"/>
      </w:pPr>
      <w:r>
        <w:t xml:space="preserve">Replace the call to </w:t>
      </w:r>
      <w:proofErr w:type="spellStart"/>
      <w:r w:rsidRPr="00D2067B">
        <w:rPr>
          <w:b/>
        </w:rPr>
        <w:t>GetAccessTokenInteractive</w:t>
      </w:r>
      <w:proofErr w:type="spellEnd"/>
      <w:r>
        <w:t xml:space="preserve"> with a call to </w:t>
      </w:r>
      <w:proofErr w:type="spellStart"/>
      <w:r w:rsidRPr="00D2067B">
        <w:rPr>
          <w:b/>
        </w:rPr>
        <w:t>GetAccessTokenWithUserPassword</w:t>
      </w:r>
      <w:proofErr w:type="spellEnd"/>
      <w:r>
        <w:t>.</w:t>
      </w:r>
    </w:p>
    <w:p w14:paraId="7C9C8918" w14:textId="77777777" w:rsidR="00D2067B" w:rsidRPr="00D2067B" w:rsidRDefault="00D2067B" w:rsidP="00D2067B">
      <w:pPr>
        <w:pStyle w:val="LabStepCodeBlockLevel2"/>
        <w:rPr>
          <w:color w:val="7F7F7F" w:themeColor="text1" w:themeTint="80"/>
        </w:rPr>
      </w:pPr>
      <w:r w:rsidRPr="00D2067B">
        <w:rPr>
          <w:color w:val="7F7F7F" w:themeColor="text1" w:themeTint="80"/>
        </w:rPr>
        <w:t>static void DisplayAppWorkspaceAssets() {</w:t>
      </w:r>
    </w:p>
    <w:p w14:paraId="1C445874" w14:textId="77777777" w:rsidR="00D2067B" w:rsidRDefault="00D2067B" w:rsidP="00D2067B">
      <w:pPr>
        <w:pStyle w:val="LabStepCodeBlockLevel2"/>
      </w:pPr>
    </w:p>
    <w:p w14:paraId="05022200" w14:textId="77777777" w:rsidR="00D2067B" w:rsidRDefault="00D2067B" w:rsidP="00D2067B">
      <w:pPr>
        <w:pStyle w:val="LabStepCodeBlockLevel2"/>
      </w:pPr>
      <w:r w:rsidRPr="00D2067B">
        <w:rPr>
          <w:color w:val="7F7F7F" w:themeColor="text1" w:themeTint="80"/>
        </w:rPr>
        <w:t xml:space="preserve">  string AccessToken = </w:t>
      </w:r>
      <w:r>
        <w:t>GetAccessTokenWithUserPassword(scopesReadWorkspaceAssets);</w:t>
      </w:r>
    </w:p>
    <w:p w14:paraId="3DDF14E5" w14:textId="77777777" w:rsidR="00D2067B" w:rsidRPr="00D2067B" w:rsidRDefault="00D2067B" w:rsidP="00D2067B">
      <w:pPr>
        <w:pStyle w:val="LabStepCodeBlockLevel2"/>
        <w:rPr>
          <w:color w:val="7F7F7F" w:themeColor="text1" w:themeTint="80"/>
        </w:rPr>
      </w:pPr>
      <w:r w:rsidRPr="00D2067B">
        <w:rPr>
          <w:color w:val="7F7F7F" w:themeColor="text1" w:themeTint="80"/>
        </w:rPr>
        <w:t xml:space="preserve">  var pbiClient = new PowerBIClient(new Uri(urlPowerBiRestApiRoot),</w:t>
      </w:r>
    </w:p>
    <w:p w14:paraId="66BB9C95" w14:textId="7E5EA2D5" w:rsidR="00D2067B" w:rsidRDefault="00D2067B" w:rsidP="00D2067B">
      <w:pPr>
        <w:pStyle w:val="LabStepCodeBlockLevel2"/>
        <w:rPr>
          <w:color w:val="7F7F7F" w:themeColor="text1" w:themeTint="80"/>
        </w:rPr>
      </w:pPr>
      <w:r w:rsidRPr="00D2067B">
        <w:rPr>
          <w:color w:val="7F7F7F" w:themeColor="text1" w:themeTint="80"/>
        </w:rPr>
        <w:t xml:space="preserve">                                          new TokenCredentials(AccessToken, "Bearer"));</w:t>
      </w:r>
    </w:p>
    <w:p w14:paraId="0F99B301" w14:textId="77777777" w:rsidR="002F5CF5" w:rsidRPr="00D2067B" w:rsidRDefault="002F5CF5" w:rsidP="00D2067B">
      <w:pPr>
        <w:pStyle w:val="LabStepCodeBlockLevel2"/>
        <w:rPr>
          <w:color w:val="7F7F7F" w:themeColor="text1" w:themeTint="80"/>
        </w:rPr>
      </w:pPr>
    </w:p>
    <w:p w14:paraId="73F17941" w14:textId="4898E8EE" w:rsidR="00D2067B" w:rsidRDefault="00D2067B" w:rsidP="00D2067B">
      <w:pPr>
        <w:pStyle w:val="LabStepNumberedLevel2"/>
      </w:pPr>
      <w:r>
        <w:t>Run the program</w:t>
      </w:r>
      <w:r w:rsidR="008B2CE3">
        <w:t xml:space="preserve"> again</w:t>
      </w:r>
      <w:r>
        <w:t>.</w:t>
      </w:r>
      <w:r w:rsidR="008B2CE3">
        <w:t xml:space="preserve"> This time it should run </w:t>
      </w:r>
      <w:r w:rsidR="00EE7638">
        <w:t xml:space="preserve">successfully </w:t>
      </w:r>
      <w:r w:rsidR="008B2CE3">
        <w:t xml:space="preserve">without </w:t>
      </w:r>
      <w:r w:rsidR="00EE7638">
        <w:t xml:space="preserve">requiring </w:t>
      </w:r>
      <w:r w:rsidR="008B2CE3">
        <w:t>any interactive behavior.</w:t>
      </w:r>
    </w:p>
    <w:p w14:paraId="5D7DA162" w14:textId="12F1F4AD" w:rsidR="008B2CE3" w:rsidRDefault="008B2CE3" w:rsidP="008B2CE3">
      <w:pPr>
        <w:pStyle w:val="LabExerciseCallout"/>
      </w:pPr>
      <w:r>
        <w:t xml:space="preserve">Keep in mind that using the </w:t>
      </w:r>
      <w:r w:rsidR="00EE7638" w:rsidRPr="00EE7638">
        <w:rPr>
          <w:i/>
        </w:rPr>
        <w:t>U</w:t>
      </w:r>
      <w:r w:rsidRPr="00EE7638">
        <w:rPr>
          <w:i/>
        </w:rPr>
        <w:t xml:space="preserve">ser </w:t>
      </w:r>
      <w:r w:rsidR="00EE7638" w:rsidRPr="00EE7638">
        <w:rPr>
          <w:i/>
        </w:rPr>
        <w:t>C</w:t>
      </w:r>
      <w:r w:rsidRPr="00EE7638">
        <w:rPr>
          <w:i/>
        </w:rPr>
        <w:t xml:space="preserve">redential </w:t>
      </w:r>
      <w:r w:rsidR="00EE7638" w:rsidRPr="00EE7638">
        <w:rPr>
          <w:i/>
        </w:rPr>
        <w:t>P</w:t>
      </w:r>
      <w:r w:rsidRPr="00EE7638">
        <w:rPr>
          <w:i/>
        </w:rPr>
        <w:t>assword</w:t>
      </w:r>
      <w:r>
        <w:t xml:space="preserve"> flow like this should </w:t>
      </w:r>
      <w:r w:rsidR="00EE7638">
        <w:t xml:space="preserve">not </w:t>
      </w:r>
      <w:r>
        <w:t xml:space="preserve">be used </w:t>
      </w:r>
      <w:r w:rsidR="00EE7638">
        <w:t>i</w:t>
      </w:r>
      <w:r>
        <w:t xml:space="preserve">n a secure environment. In fact, the </w:t>
      </w:r>
      <w:r w:rsidRPr="00EE7638">
        <w:rPr>
          <w:i/>
        </w:rPr>
        <w:t>Microsoft Authentication Library (MSAL)</w:t>
      </w:r>
      <w:r>
        <w:t xml:space="preserve"> </w:t>
      </w:r>
      <w:r w:rsidR="00EE7638">
        <w:t xml:space="preserve">prohibits </w:t>
      </w:r>
      <w:r>
        <w:t xml:space="preserve">this </w:t>
      </w:r>
      <w:r w:rsidR="00EE7638" w:rsidRPr="00EE7638">
        <w:rPr>
          <w:i/>
        </w:rPr>
        <w:t>User Credential Password</w:t>
      </w:r>
      <w:r w:rsidR="00EE7638">
        <w:t xml:space="preserve"> flow </w:t>
      </w:r>
      <w:r w:rsidR="00EE7638">
        <w:t xml:space="preserve">for code running </w:t>
      </w:r>
      <w:r>
        <w:t xml:space="preserve">in the .NET CORE environment. </w:t>
      </w:r>
      <w:r w:rsidR="00EE7638">
        <w:t xml:space="preserve">It is recommended that you learn how to </w:t>
      </w:r>
      <w:r>
        <w:t>authenticat</w:t>
      </w:r>
      <w:r w:rsidR="00EE7638">
        <w:t>e</w:t>
      </w:r>
      <w:r>
        <w:t xml:space="preserve"> </w:t>
      </w:r>
      <w:r w:rsidR="00EE7638">
        <w:t xml:space="preserve">users with an authentication flow that's more secure such as </w:t>
      </w:r>
      <w:r>
        <w:t xml:space="preserve">the </w:t>
      </w:r>
      <w:r w:rsidR="00EE7638" w:rsidRPr="00EE7638">
        <w:rPr>
          <w:i/>
        </w:rPr>
        <w:t>D</w:t>
      </w:r>
      <w:r w:rsidRPr="00EE7638">
        <w:rPr>
          <w:i/>
        </w:rPr>
        <w:t xml:space="preserve">evice </w:t>
      </w:r>
      <w:r w:rsidR="00EE7638" w:rsidRPr="00EE7638">
        <w:rPr>
          <w:i/>
        </w:rPr>
        <w:t>C</w:t>
      </w:r>
      <w:r w:rsidRPr="00EE7638">
        <w:rPr>
          <w:i/>
        </w:rPr>
        <w:t xml:space="preserve">ode </w:t>
      </w:r>
      <w:r w:rsidR="00EE7638" w:rsidRPr="00EE7638">
        <w:rPr>
          <w:i/>
        </w:rPr>
        <w:t>F</w:t>
      </w:r>
      <w:r w:rsidRPr="00EE7638">
        <w:rPr>
          <w:i/>
        </w:rPr>
        <w:t>low</w:t>
      </w:r>
      <w:r w:rsidR="00EE7638">
        <w:t>.</w:t>
      </w:r>
    </w:p>
    <w:p w14:paraId="3E65B4AA" w14:textId="048A3BA7" w:rsidR="008B2CE3" w:rsidRDefault="008B2CE3" w:rsidP="008B2CE3">
      <w:pPr>
        <w:pStyle w:val="LabStepNumbered"/>
      </w:pPr>
      <w:r>
        <w:t xml:space="preserve">Authenticate </w:t>
      </w:r>
      <w:r w:rsidR="00EE7638">
        <w:t xml:space="preserve">the user </w:t>
      </w:r>
      <w:r>
        <w:t xml:space="preserve">using the </w:t>
      </w:r>
      <w:r w:rsidRPr="00EE7638">
        <w:rPr>
          <w:i/>
        </w:rPr>
        <w:t>Device Code Authentication</w:t>
      </w:r>
      <w:r>
        <w:t xml:space="preserve"> </w:t>
      </w:r>
      <w:r w:rsidR="00EE7638">
        <w:t>f</w:t>
      </w:r>
      <w:r>
        <w:t>low.</w:t>
      </w:r>
    </w:p>
    <w:p w14:paraId="6A3732B5" w14:textId="3D7B7BDB" w:rsidR="008B2CE3" w:rsidRDefault="008B2CE3" w:rsidP="008B2CE3">
      <w:pPr>
        <w:pStyle w:val="LabStepNumberedLevel2"/>
      </w:pPr>
      <w:r>
        <w:t xml:space="preserve">Review the method named </w:t>
      </w:r>
      <w:proofErr w:type="spellStart"/>
      <w:r w:rsidR="0077360A" w:rsidRPr="0077360A">
        <w:rPr>
          <w:b/>
        </w:rPr>
        <w:t>GetAccessTokenWithDeviceCode</w:t>
      </w:r>
      <w:proofErr w:type="spellEnd"/>
      <w:r>
        <w:t>.</w:t>
      </w:r>
    </w:p>
    <w:p w14:paraId="12532E86" w14:textId="77777777" w:rsidR="008B2CE3" w:rsidRDefault="008B2CE3" w:rsidP="0077360A">
      <w:pPr>
        <w:pStyle w:val="LabStepCodeBlockLevel2"/>
        <w:pBdr>
          <w:left w:val="single" w:sz="2" w:space="0" w:color="C0C0C0"/>
        </w:pBdr>
      </w:pPr>
      <w:r>
        <w:t>static string GetAccessTokenWithDeviceCode(string[] scopes) {</w:t>
      </w:r>
    </w:p>
    <w:p w14:paraId="5EDB18EB" w14:textId="77777777" w:rsidR="0077360A" w:rsidRDefault="0077360A" w:rsidP="0077360A">
      <w:pPr>
        <w:pStyle w:val="LabStepCodeBlockLevel2"/>
        <w:pBdr>
          <w:left w:val="single" w:sz="2" w:space="0" w:color="C0C0C0"/>
        </w:pBdr>
        <w:rPr>
          <w:color w:val="7F7F7F" w:themeColor="text1" w:themeTint="80"/>
        </w:rPr>
      </w:pPr>
    </w:p>
    <w:p w14:paraId="74633A02" w14:textId="0192267C" w:rsidR="008B2CE3" w:rsidRPr="008B2CE3" w:rsidRDefault="008B2CE3" w:rsidP="0077360A">
      <w:pPr>
        <w:pStyle w:val="LabStepCodeBlockLevel2"/>
        <w:pBdr>
          <w:left w:val="single" w:sz="2" w:space="0" w:color="C0C0C0"/>
        </w:pBdr>
        <w:rPr>
          <w:color w:val="7F7F7F" w:themeColor="text1" w:themeTint="80"/>
        </w:rPr>
      </w:pPr>
      <w:r w:rsidRPr="008B2CE3">
        <w:rPr>
          <w:color w:val="7F7F7F" w:themeColor="text1" w:themeTint="80"/>
        </w:rPr>
        <w:t xml:space="preserve">  // device code authentication requires tenant-specific authority URL</w:t>
      </w:r>
    </w:p>
    <w:p w14:paraId="1DB54E72" w14:textId="77777777" w:rsidR="008B2CE3" w:rsidRDefault="008B2CE3" w:rsidP="0077360A">
      <w:pPr>
        <w:pStyle w:val="LabStepCodeBlockLevel2"/>
        <w:pBdr>
          <w:left w:val="single" w:sz="2" w:space="0" w:color="C0C0C0"/>
        </w:pBdr>
      </w:pPr>
      <w:r>
        <w:t xml:space="preserve">  var appPublic = PublicClientApplicationBuilder.Create(clientId)</w:t>
      </w:r>
    </w:p>
    <w:p w14:paraId="4F8F3EA9" w14:textId="77777777" w:rsidR="008B2CE3" w:rsidRDefault="008B2CE3" w:rsidP="0077360A">
      <w:pPr>
        <w:pStyle w:val="LabStepCodeBlockLevel2"/>
        <w:pBdr>
          <w:left w:val="single" w:sz="2" w:space="0" w:color="C0C0C0"/>
        </w:pBdr>
      </w:pPr>
      <w:r>
        <w:t xml:space="preserve">                    .WithAuthority(tenantSpecificAuthority)</w:t>
      </w:r>
    </w:p>
    <w:p w14:paraId="4563ABAA" w14:textId="77777777" w:rsidR="008B2CE3" w:rsidRDefault="008B2CE3" w:rsidP="0077360A">
      <w:pPr>
        <w:pStyle w:val="LabStepCodeBlockLevel2"/>
        <w:pBdr>
          <w:left w:val="single" w:sz="2" w:space="0" w:color="C0C0C0"/>
        </w:pBdr>
      </w:pPr>
      <w:r>
        <w:t xml:space="preserve">                    .Build();</w:t>
      </w:r>
    </w:p>
    <w:p w14:paraId="1BBD8388" w14:textId="77777777" w:rsidR="008B2CE3" w:rsidRDefault="008B2CE3" w:rsidP="0077360A">
      <w:pPr>
        <w:pStyle w:val="LabStepCodeBlockLevel2"/>
        <w:pBdr>
          <w:left w:val="single" w:sz="2" w:space="0" w:color="C0C0C0"/>
        </w:pBdr>
      </w:pPr>
    </w:p>
    <w:p w14:paraId="506BCC07" w14:textId="77777777" w:rsidR="008B2CE3" w:rsidRPr="008B2CE3" w:rsidRDefault="008B2CE3" w:rsidP="0077360A">
      <w:pPr>
        <w:pStyle w:val="LabStepCodeBlockLevel2"/>
        <w:pBdr>
          <w:left w:val="single" w:sz="2" w:space="0" w:color="C0C0C0"/>
        </w:pBdr>
        <w:rPr>
          <w:color w:val="7F7F7F" w:themeColor="text1" w:themeTint="80"/>
        </w:rPr>
      </w:pPr>
      <w:r w:rsidRPr="008B2CE3">
        <w:rPr>
          <w:color w:val="7F7F7F" w:themeColor="text1" w:themeTint="80"/>
        </w:rPr>
        <w:t xml:space="preserve">  // this method call will block until you have logged in using the generated device code</w:t>
      </w:r>
    </w:p>
    <w:p w14:paraId="527EF74B" w14:textId="77777777" w:rsidR="008B2CE3" w:rsidRDefault="008B2CE3" w:rsidP="0077360A">
      <w:pPr>
        <w:pStyle w:val="LabStepCodeBlockLevel2"/>
        <w:pBdr>
          <w:left w:val="single" w:sz="2" w:space="0" w:color="C0C0C0"/>
        </w:pBdr>
      </w:pPr>
      <w:r>
        <w:t xml:space="preserve">  var authResult = appPublic.AcquireTokenWithDeviceCode(scopes, deviceCodeCallbackParams =&gt; {</w:t>
      </w:r>
    </w:p>
    <w:p w14:paraId="6BE1CE69" w14:textId="77777777" w:rsidR="008B2CE3" w:rsidRPr="0077360A" w:rsidRDefault="008B2CE3" w:rsidP="0077360A">
      <w:pPr>
        <w:pStyle w:val="LabStepCodeBlockLevel2"/>
        <w:pBdr>
          <w:left w:val="single" w:sz="2" w:space="0" w:color="C0C0C0"/>
        </w:pBdr>
        <w:rPr>
          <w:color w:val="7F7F7F" w:themeColor="text1" w:themeTint="80"/>
        </w:rPr>
      </w:pPr>
      <w:r w:rsidRPr="0077360A">
        <w:rPr>
          <w:color w:val="7F7F7F" w:themeColor="text1" w:themeTint="80"/>
        </w:rPr>
        <w:t xml:space="preserve">    // retrieve device code and verification URL from deviceCodeCallbackParams </w:t>
      </w:r>
    </w:p>
    <w:p w14:paraId="50B88E00" w14:textId="77777777" w:rsidR="008B2CE3" w:rsidRDefault="008B2CE3" w:rsidP="0077360A">
      <w:pPr>
        <w:pStyle w:val="LabStepCodeBlockLevel2"/>
        <w:pBdr>
          <w:left w:val="single" w:sz="2" w:space="0" w:color="C0C0C0"/>
        </w:pBdr>
      </w:pPr>
      <w:r>
        <w:t xml:space="preserve">    string deviceCode = deviceCodeCallbackParams.UserCode;</w:t>
      </w:r>
    </w:p>
    <w:p w14:paraId="532C7994" w14:textId="77777777" w:rsidR="008B2CE3" w:rsidRDefault="008B2CE3" w:rsidP="0077360A">
      <w:pPr>
        <w:pStyle w:val="LabStepCodeBlockLevel2"/>
        <w:pBdr>
          <w:left w:val="single" w:sz="2" w:space="0" w:color="C0C0C0"/>
        </w:pBdr>
      </w:pPr>
      <w:r>
        <w:t xml:space="preserve">    string verificationUrl = deviceCodeCallbackParams.VerificationUrl;</w:t>
      </w:r>
    </w:p>
    <w:p w14:paraId="6C410BF6" w14:textId="77777777" w:rsidR="008B2CE3" w:rsidRPr="0077360A" w:rsidRDefault="008B2CE3" w:rsidP="0077360A">
      <w:pPr>
        <w:pStyle w:val="LabStepCodeBlockLevel2"/>
        <w:pBdr>
          <w:left w:val="single" w:sz="2" w:space="0" w:color="C0C0C0"/>
        </w:pBdr>
        <w:rPr>
          <w:color w:val="7F7F7F" w:themeColor="text1" w:themeTint="80"/>
        </w:rPr>
      </w:pPr>
      <w:r w:rsidRPr="0077360A">
        <w:rPr>
          <w:color w:val="7F7F7F" w:themeColor="text1" w:themeTint="80"/>
        </w:rPr>
        <w:t xml:space="preserve">    Console.WriteLine();</w:t>
      </w:r>
    </w:p>
    <w:p w14:paraId="1674DD79" w14:textId="64A20AE4" w:rsidR="008B2CE3" w:rsidRDefault="008B2CE3" w:rsidP="0077360A">
      <w:pPr>
        <w:pStyle w:val="LabStepCodeBlockLevel2"/>
        <w:pBdr>
          <w:left w:val="single" w:sz="2" w:space="0" w:color="C0C0C0"/>
        </w:pBdr>
      </w:pPr>
      <w:r>
        <w:t xml:space="preserve">    Console.WriteLine("When prompted, copy-and-paste the following device code: " + deviceCode);</w:t>
      </w:r>
    </w:p>
    <w:p w14:paraId="1C611D3D" w14:textId="77777777" w:rsidR="008B2CE3" w:rsidRPr="0077360A" w:rsidRDefault="008B2CE3" w:rsidP="0077360A">
      <w:pPr>
        <w:pStyle w:val="LabStepCodeBlockLevel2"/>
        <w:pBdr>
          <w:left w:val="single" w:sz="2" w:space="0" w:color="C0C0C0"/>
        </w:pBdr>
        <w:rPr>
          <w:color w:val="7F7F7F" w:themeColor="text1" w:themeTint="80"/>
        </w:rPr>
      </w:pPr>
      <w:r w:rsidRPr="0077360A">
        <w:rPr>
          <w:color w:val="7F7F7F" w:themeColor="text1" w:themeTint="80"/>
        </w:rPr>
        <w:t xml:space="preserve">    Console.WriteLine();</w:t>
      </w:r>
    </w:p>
    <w:p w14:paraId="54AB5C10" w14:textId="77777777" w:rsidR="008B2CE3" w:rsidRDefault="008B2CE3" w:rsidP="0077360A">
      <w:pPr>
        <w:pStyle w:val="LabStepCodeBlockLevel2"/>
        <w:pBdr>
          <w:left w:val="single" w:sz="2" w:space="0" w:color="C0C0C0"/>
        </w:pBdr>
      </w:pPr>
      <w:r>
        <w:t xml:space="preserve">    Console.WriteLine("Opening Browser at " + verificationUrl);</w:t>
      </w:r>
    </w:p>
    <w:p w14:paraId="4CF7C6C6" w14:textId="77777777" w:rsidR="008B2CE3" w:rsidRDefault="008B2CE3" w:rsidP="0077360A">
      <w:pPr>
        <w:pStyle w:val="LabStepCodeBlockLevel2"/>
        <w:pBdr>
          <w:left w:val="single" w:sz="2" w:space="0" w:color="C0C0C0"/>
        </w:pBdr>
      </w:pPr>
      <w:r>
        <w:t xml:space="preserve">    Process.Start("chrome.exe", verificationUrl);</w:t>
      </w:r>
    </w:p>
    <w:p w14:paraId="58918886" w14:textId="77777777" w:rsidR="008B2CE3" w:rsidRPr="0077360A" w:rsidRDefault="008B2CE3" w:rsidP="0077360A">
      <w:pPr>
        <w:pStyle w:val="LabStepCodeBlockLevel2"/>
        <w:pBdr>
          <w:left w:val="single" w:sz="2" w:space="0" w:color="C0C0C0"/>
        </w:pBdr>
        <w:rPr>
          <w:color w:val="7F7F7F" w:themeColor="text1" w:themeTint="80"/>
        </w:rPr>
      </w:pPr>
      <w:r w:rsidRPr="0077360A">
        <w:rPr>
          <w:color w:val="7F7F7F" w:themeColor="text1" w:themeTint="80"/>
        </w:rPr>
        <w:t xml:space="preserve">    Console.WriteLine();</w:t>
      </w:r>
    </w:p>
    <w:p w14:paraId="622F5A6A" w14:textId="77777777" w:rsidR="008B2CE3" w:rsidRDefault="008B2CE3" w:rsidP="0077360A">
      <w:pPr>
        <w:pStyle w:val="LabStepCodeBlockLevel2"/>
        <w:pBdr>
          <w:left w:val="single" w:sz="2" w:space="0" w:color="C0C0C0"/>
        </w:pBdr>
      </w:pPr>
      <w:r>
        <w:t xml:space="preserve">    Console.WriteLine("This console app will now block until you enter the device code and log in");</w:t>
      </w:r>
    </w:p>
    <w:p w14:paraId="4DAC7743" w14:textId="77777777" w:rsidR="008B2CE3" w:rsidRPr="0077360A" w:rsidRDefault="008B2CE3" w:rsidP="0077360A">
      <w:pPr>
        <w:pStyle w:val="LabStepCodeBlockLevel2"/>
        <w:pBdr>
          <w:left w:val="single" w:sz="2" w:space="0" w:color="C0C0C0"/>
        </w:pBdr>
        <w:rPr>
          <w:color w:val="7F7F7F" w:themeColor="text1" w:themeTint="80"/>
        </w:rPr>
      </w:pPr>
      <w:r w:rsidRPr="0077360A">
        <w:rPr>
          <w:color w:val="7F7F7F" w:themeColor="text1" w:themeTint="80"/>
        </w:rPr>
        <w:t xml:space="preserve">    // return task result</w:t>
      </w:r>
    </w:p>
    <w:p w14:paraId="6C682E9D" w14:textId="77777777" w:rsidR="008B2CE3" w:rsidRDefault="008B2CE3" w:rsidP="0077360A">
      <w:pPr>
        <w:pStyle w:val="LabStepCodeBlockLevel2"/>
        <w:pBdr>
          <w:left w:val="single" w:sz="2" w:space="0" w:color="C0C0C0"/>
        </w:pBdr>
      </w:pPr>
      <w:r>
        <w:t xml:space="preserve">    return Task.FromResult(0);</w:t>
      </w:r>
    </w:p>
    <w:p w14:paraId="73D11EBD" w14:textId="77777777" w:rsidR="008B2CE3" w:rsidRDefault="008B2CE3" w:rsidP="0077360A">
      <w:pPr>
        <w:pStyle w:val="LabStepCodeBlockLevel2"/>
        <w:pBdr>
          <w:left w:val="single" w:sz="2" w:space="0" w:color="C0C0C0"/>
        </w:pBdr>
      </w:pPr>
      <w:r>
        <w:t xml:space="preserve">  }).ExecuteAsync().Result;</w:t>
      </w:r>
    </w:p>
    <w:p w14:paraId="73CFAFA4" w14:textId="77777777" w:rsidR="0077360A" w:rsidRDefault="0077360A" w:rsidP="0077360A">
      <w:pPr>
        <w:pStyle w:val="LabStepCodeBlockLevel2"/>
        <w:pBdr>
          <w:left w:val="single" w:sz="2" w:space="0" w:color="C0C0C0"/>
        </w:pBdr>
      </w:pPr>
    </w:p>
    <w:p w14:paraId="28117323" w14:textId="454B462B" w:rsidR="008B2CE3" w:rsidRDefault="008B2CE3" w:rsidP="0077360A">
      <w:pPr>
        <w:pStyle w:val="LabStepCodeBlockLevel2"/>
        <w:pBdr>
          <w:left w:val="single" w:sz="2" w:space="0" w:color="C0C0C0"/>
        </w:pBdr>
      </w:pPr>
      <w:r>
        <w:t xml:space="preserve">  Console.WriteLine("The call to AcquireTokenWithDeviceCode has completed");</w:t>
      </w:r>
    </w:p>
    <w:p w14:paraId="443863C2" w14:textId="77777777" w:rsidR="008B2CE3" w:rsidRDefault="008B2CE3" w:rsidP="0077360A">
      <w:pPr>
        <w:pStyle w:val="LabStepCodeBlockLevel2"/>
        <w:pBdr>
          <w:left w:val="single" w:sz="2" w:space="0" w:color="C0C0C0"/>
        </w:pBdr>
      </w:pPr>
    </w:p>
    <w:p w14:paraId="4257EBB5" w14:textId="1674D6F4" w:rsidR="008B2CE3" w:rsidRDefault="008B2CE3" w:rsidP="0077360A">
      <w:pPr>
        <w:pStyle w:val="LabStepCodeBlockLevel2"/>
        <w:pBdr>
          <w:left w:val="single" w:sz="2" w:space="0" w:color="C0C0C0"/>
        </w:pBdr>
      </w:pPr>
      <w:r>
        <w:t xml:space="preserve">  return authResult.AccessToken;</w:t>
      </w:r>
    </w:p>
    <w:p w14:paraId="169152DA" w14:textId="3CE6283A" w:rsidR="008B2CE3" w:rsidRDefault="008B2CE3" w:rsidP="0077360A">
      <w:pPr>
        <w:pStyle w:val="LabStepCodeBlockLevel2"/>
        <w:pBdr>
          <w:left w:val="single" w:sz="2" w:space="0" w:color="C0C0C0"/>
        </w:pBdr>
      </w:pPr>
      <w:r>
        <w:t>}</w:t>
      </w:r>
    </w:p>
    <w:p w14:paraId="39F23994" w14:textId="26C36077" w:rsidR="008B2CE3" w:rsidRDefault="008B2CE3" w:rsidP="008B2CE3">
      <w:pPr>
        <w:pStyle w:val="LabStepNumberedLevel2"/>
      </w:pPr>
      <w:r>
        <w:t xml:space="preserve">Return to the method named </w:t>
      </w:r>
      <w:proofErr w:type="spellStart"/>
      <w:r w:rsidRPr="00D2067B">
        <w:rPr>
          <w:b/>
        </w:rPr>
        <w:t>DisplayAppWorkspaceAssets</w:t>
      </w:r>
      <w:proofErr w:type="spellEnd"/>
      <w:r>
        <w:t xml:space="preserve"> and find the call to </w:t>
      </w:r>
      <w:proofErr w:type="spellStart"/>
      <w:r w:rsidRPr="00D2067B">
        <w:rPr>
          <w:b/>
        </w:rPr>
        <w:t>GetAccessTokenWithUserPassword</w:t>
      </w:r>
      <w:proofErr w:type="spellEnd"/>
      <w:r>
        <w:t>.</w:t>
      </w:r>
    </w:p>
    <w:p w14:paraId="0045AFEE" w14:textId="4FA4DDA0" w:rsidR="008B2CE3" w:rsidRDefault="008B2CE3" w:rsidP="008B2CE3">
      <w:pPr>
        <w:pStyle w:val="LabStepNumberedLevel2"/>
      </w:pPr>
      <w:r>
        <w:t xml:space="preserve">Replace the call to </w:t>
      </w:r>
      <w:proofErr w:type="spellStart"/>
      <w:r w:rsidRPr="00D2067B">
        <w:rPr>
          <w:b/>
        </w:rPr>
        <w:t>GetAccessTokenWithUserPassword</w:t>
      </w:r>
      <w:proofErr w:type="spellEnd"/>
      <w:r>
        <w:t xml:space="preserve"> with a call to </w:t>
      </w:r>
      <w:proofErr w:type="spellStart"/>
      <w:r w:rsidR="00EE7638" w:rsidRPr="00EE7638">
        <w:rPr>
          <w:b/>
        </w:rPr>
        <w:t>GetAccessTokenWithDeviceCode</w:t>
      </w:r>
      <w:proofErr w:type="spellEnd"/>
      <w:r>
        <w:t>.</w:t>
      </w:r>
    </w:p>
    <w:p w14:paraId="17610AB9" w14:textId="45FBEB61" w:rsidR="008B2CE3" w:rsidRDefault="008B2CE3" w:rsidP="008B2CE3">
      <w:pPr>
        <w:pStyle w:val="LabStepCodeBlockLevel2"/>
      </w:pPr>
      <w:r w:rsidRPr="008B2CE3">
        <w:rPr>
          <w:color w:val="7F7F7F" w:themeColor="text1" w:themeTint="80"/>
        </w:rPr>
        <w:t xml:space="preserve">string AccessToken = </w:t>
      </w:r>
      <w:r>
        <w:t>GetAccessTokenWithDeviceCode(scopesReadWorkspaceAssets);</w:t>
      </w:r>
    </w:p>
    <w:p w14:paraId="00E509D1" w14:textId="4689C742" w:rsidR="008B2CE3" w:rsidRPr="008B2CE3" w:rsidRDefault="008B2CE3" w:rsidP="008B2CE3">
      <w:pPr>
        <w:pStyle w:val="LabStepCodeBlockLevel2"/>
        <w:rPr>
          <w:color w:val="7F7F7F" w:themeColor="text1" w:themeTint="80"/>
        </w:rPr>
      </w:pPr>
      <w:r w:rsidRPr="008B2CE3">
        <w:rPr>
          <w:color w:val="7F7F7F" w:themeColor="text1" w:themeTint="80"/>
        </w:rPr>
        <w:t>var pbiClient = new PowerBIClient(new Uri(urlPowerBiRestApiRoot),</w:t>
      </w:r>
    </w:p>
    <w:p w14:paraId="79B0A131" w14:textId="58B2371D" w:rsidR="008B2CE3" w:rsidRDefault="008B2CE3" w:rsidP="008B2CE3">
      <w:pPr>
        <w:pStyle w:val="LabStepCodeBlockLevel2"/>
        <w:rPr>
          <w:color w:val="7F7F7F" w:themeColor="text1" w:themeTint="80"/>
        </w:rPr>
      </w:pPr>
      <w:r w:rsidRPr="008B2CE3">
        <w:rPr>
          <w:color w:val="7F7F7F" w:themeColor="text1" w:themeTint="80"/>
        </w:rPr>
        <w:t xml:space="preserve">                                          new TokenCredentials(AccessToken, "Bearer"));</w:t>
      </w:r>
    </w:p>
    <w:p w14:paraId="47F93D09" w14:textId="77777777" w:rsidR="002F5CF5" w:rsidRPr="008B2CE3" w:rsidRDefault="002F5CF5" w:rsidP="008B2CE3">
      <w:pPr>
        <w:pStyle w:val="LabStepCodeBlockLevel2"/>
        <w:rPr>
          <w:color w:val="7F7F7F" w:themeColor="text1" w:themeTint="80"/>
        </w:rPr>
      </w:pPr>
    </w:p>
    <w:p w14:paraId="6E26F841" w14:textId="77777777" w:rsidR="002F5CF5" w:rsidRDefault="008B2CE3" w:rsidP="002F5CF5">
      <w:pPr>
        <w:pStyle w:val="LabStepNumbered"/>
      </w:pPr>
      <w:r>
        <w:lastRenderedPageBreak/>
        <w:t>Run the program</w:t>
      </w:r>
      <w:r w:rsidR="002F5CF5">
        <w:t xml:space="preserve"> to test the device code authentication flow</w:t>
      </w:r>
      <w:r w:rsidR="0091223F">
        <w:t>.</w:t>
      </w:r>
    </w:p>
    <w:p w14:paraId="03FDC32F" w14:textId="77777777" w:rsidR="002E18B8" w:rsidRDefault="002E18B8" w:rsidP="002E18B8">
      <w:pPr>
        <w:pStyle w:val="LabStepNumberedLevel2"/>
      </w:pPr>
      <w:r>
        <w:t xml:space="preserve">Run the console application in the Visual Studio debugger by pressing the </w:t>
      </w:r>
      <w:r w:rsidRPr="00F01495">
        <w:rPr>
          <w:b/>
        </w:rPr>
        <w:t>CTRL</w:t>
      </w:r>
      <w:r>
        <w:t xml:space="preserve"> + </w:t>
      </w:r>
      <w:r w:rsidRPr="00F01495">
        <w:rPr>
          <w:b/>
        </w:rPr>
        <w:t>{F5}</w:t>
      </w:r>
      <w:r>
        <w:t xml:space="preserve"> keyboard combination.</w:t>
      </w:r>
    </w:p>
    <w:p w14:paraId="2C173595" w14:textId="46D53662" w:rsidR="0091223F" w:rsidRDefault="0091223F" w:rsidP="0091223F">
      <w:pPr>
        <w:pStyle w:val="LabStepNumberedLevel2"/>
      </w:pPr>
      <w:r>
        <w:t xml:space="preserve">When </w:t>
      </w:r>
      <w:r w:rsidR="00FD30B3">
        <w:t xml:space="preserve">the program </w:t>
      </w:r>
      <w:r>
        <w:t>runs, it should display output in console window and open the Chrome browser at the verification URL as shown in the following screenshot.</w:t>
      </w:r>
    </w:p>
    <w:p w14:paraId="462BDA2C" w14:textId="772A4B01" w:rsidR="008B2CE3" w:rsidRDefault="008B2CE3" w:rsidP="000742F0">
      <w:pPr>
        <w:pStyle w:val="LabStepScreenshotLevel2"/>
      </w:pPr>
      <w:r>
        <w:drawing>
          <wp:inline distT="0" distB="0" distL="0" distR="0" wp14:anchorId="5AABEE15" wp14:editId="523BEAD6">
            <wp:extent cx="5089649" cy="2651760"/>
            <wp:effectExtent l="19050" t="19050" r="15875" b="1524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3272"/>
                    <a:stretch/>
                  </pic:blipFill>
                  <pic:spPr bwMode="auto">
                    <a:xfrm>
                      <a:off x="0" y="0"/>
                      <a:ext cx="5196982" cy="27076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8C6412" w14:textId="292B54F7" w:rsidR="0091223F" w:rsidRDefault="0091223F" w:rsidP="0091223F">
      <w:pPr>
        <w:pStyle w:val="LabExerciseCallout"/>
      </w:pPr>
      <w:r>
        <w:t xml:space="preserve">Note that the program has blocked on the call to </w:t>
      </w:r>
      <w:proofErr w:type="spellStart"/>
      <w:r w:rsidRPr="00FD30B3">
        <w:rPr>
          <w:b/>
        </w:rPr>
        <w:t>AcquireTokenWithDeviceCode</w:t>
      </w:r>
      <w:proofErr w:type="spellEnd"/>
      <w:r>
        <w:t xml:space="preserve">. The program will continue to block until you have logged in using the device code and your </w:t>
      </w:r>
      <w:r w:rsidR="00FD30B3">
        <w:t xml:space="preserve">Office 365 user account credentials. Once you have logged in, the call to </w:t>
      </w:r>
      <w:proofErr w:type="spellStart"/>
      <w:r w:rsidR="00FD30B3" w:rsidRPr="00FD30B3">
        <w:rPr>
          <w:b/>
        </w:rPr>
        <w:t>AcquireTokenWithDeviceCode</w:t>
      </w:r>
      <w:proofErr w:type="spellEnd"/>
      <w:r w:rsidR="00FD30B3">
        <w:t xml:space="preserve"> will return and provide your application with an access token.</w:t>
      </w:r>
    </w:p>
    <w:p w14:paraId="4DFD4730" w14:textId="1FFA8086" w:rsidR="0091223F" w:rsidRDefault="0091223F" w:rsidP="0091223F">
      <w:pPr>
        <w:pStyle w:val="LabStepNumberedLevel2"/>
      </w:pPr>
      <w:r>
        <w:t xml:space="preserve">Copy the device code from the console window and paste it into the browser and then click </w:t>
      </w:r>
      <w:r w:rsidRPr="0091223F">
        <w:rPr>
          <w:b/>
        </w:rPr>
        <w:t>Next</w:t>
      </w:r>
      <w:r>
        <w:t>.</w:t>
      </w:r>
    </w:p>
    <w:p w14:paraId="7BC49B3B" w14:textId="68215A70" w:rsidR="0077360A" w:rsidRDefault="0077360A" w:rsidP="0091223F">
      <w:pPr>
        <w:pStyle w:val="LabStepScreenshotLevel2"/>
      </w:pPr>
      <w:r>
        <w:drawing>
          <wp:inline distT="0" distB="0" distL="0" distR="0" wp14:anchorId="7AF7E96C" wp14:editId="6DEB4E5D">
            <wp:extent cx="1874520" cy="1461490"/>
            <wp:effectExtent l="0" t="0" r="0" b="571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4097" cy="1476754"/>
                    </a:xfrm>
                    <a:prstGeom prst="rect">
                      <a:avLst/>
                    </a:prstGeom>
                    <a:noFill/>
                    <a:ln>
                      <a:noFill/>
                    </a:ln>
                  </pic:spPr>
                </pic:pic>
              </a:graphicData>
            </a:graphic>
          </wp:inline>
        </w:drawing>
      </w:r>
    </w:p>
    <w:p w14:paraId="629758A5" w14:textId="4ABE196D" w:rsidR="0091223F" w:rsidRDefault="0091223F" w:rsidP="0091223F">
      <w:pPr>
        <w:pStyle w:val="LabStepNumberedLevel2"/>
      </w:pPr>
      <w:r>
        <w:t>When prompted, log in using the credentials for your primary Office 365 user account.</w:t>
      </w:r>
    </w:p>
    <w:p w14:paraId="0DE8A6CD" w14:textId="294B036B" w:rsidR="0077360A" w:rsidRDefault="0077360A" w:rsidP="0091223F">
      <w:pPr>
        <w:pStyle w:val="LabStepScreenshotLevel2"/>
      </w:pPr>
      <w:r>
        <w:drawing>
          <wp:inline distT="0" distB="0" distL="0" distR="0" wp14:anchorId="3819BB48" wp14:editId="651BB074">
            <wp:extent cx="3180806" cy="1829710"/>
            <wp:effectExtent l="19050" t="19050" r="19685" b="1841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91035" cy="1835594"/>
                    </a:xfrm>
                    <a:prstGeom prst="rect">
                      <a:avLst/>
                    </a:prstGeom>
                    <a:noFill/>
                    <a:ln>
                      <a:solidFill>
                        <a:schemeClr val="tx1"/>
                      </a:solidFill>
                    </a:ln>
                  </pic:spPr>
                </pic:pic>
              </a:graphicData>
            </a:graphic>
          </wp:inline>
        </w:drawing>
      </w:r>
    </w:p>
    <w:p w14:paraId="3DCEE57B" w14:textId="571A34CC" w:rsidR="0091223F" w:rsidRDefault="0091223F" w:rsidP="0091223F">
      <w:pPr>
        <w:pStyle w:val="LabStepNumberedLevel2"/>
      </w:pPr>
      <w:r>
        <w:lastRenderedPageBreak/>
        <w:t>Once you have logged in, return to the console window and verify that program has completed successfully.</w:t>
      </w:r>
    </w:p>
    <w:p w14:paraId="6B028378" w14:textId="149E2855" w:rsidR="0077360A" w:rsidRDefault="0077360A" w:rsidP="0091223F">
      <w:pPr>
        <w:pStyle w:val="LabStepScreenshotLevel2"/>
      </w:pPr>
      <w:r>
        <w:drawing>
          <wp:inline distT="0" distB="0" distL="0" distR="0" wp14:anchorId="47E12B07" wp14:editId="54F30E4E">
            <wp:extent cx="4396877" cy="1815737"/>
            <wp:effectExtent l="19050" t="19050" r="22860" b="1333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8065"/>
                    <a:stretch/>
                  </pic:blipFill>
                  <pic:spPr bwMode="auto">
                    <a:xfrm>
                      <a:off x="0" y="0"/>
                      <a:ext cx="4441968" cy="183435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99724A" w14:textId="11457B24" w:rsidR="008B2CE3" w:rsidRDefault="00FD30B3" w:rsidP="00FD30B3">
      <w:pPr>
        <w:pStyle w:val="LabExerciseCallout"/>
      </w:pPr>
      <w:r>
        <w:t xml:space="preserve">You have now </w:t>
      </w:r>
      <w:r w:rsidR="00F0553A">
        <w:t xml:space="preserve">learned </w:t>
      </w:r>
      <w:r>
        <w:t xml:space="preserve">how to authenticate using the </w:t>
      </w:r>
      <w:r w:rsidR="00F0553A" w:rsidRPr="00F0553A">
        <w:rPr>
          <w:i/>
        </w:rPr>
        <w:t>D</w:t>
      </w:r>
      <w:r w:rsidRPr="00F0553A">
        <w:rPr>
          <w:i/>
        </w:rPr>
        <w:t xml:space="preserve">evice </w:t>
      </w:r>
      <w:r w:rsidR="00F0553A" w:rsidRPr="00F0553A">
        <w:rPr>
          <w:i/>
        </w:rPr>
        <w:t>C</w:t>
      </w:r>
      <w:r w:rsidRPr="00F0553A">
        <w:rPr>
          <w:i/>
        </w:rPr>
        <w:t xml:space="preserve">ode </w:t>
      </w:r>
      <w:r w:rsidR="00F0553A" w:rsidRPr="00F0553A">
        <w:rPr>
          <w:i/>
        </w:rPr>
        <w:t>A</w:t>
      </w:r>
      <w:r w:rsidRPr="00F0553A">
        <w:rPr>
          <w:i/>
        </w:rPr>
        <w:t>uthentication</w:t>
      </w:r>
      <w:r>
        <w:t xml:space="preserve"> flow.</w:t>
      </w:r>
    </w:p>
    <w:p w14:paraId="1DD64C11" w14:textId="4B410E0E" w:rsidR="00A41BF5" w:rsidRDefault="000768A7" w:rsidP="00A41BF5">
      <w:pPr>
        <w:pStyle w:val="LabStepNumbered"/>
      </w:pPr>
      <w:r>
        <w:t xml:space="preserve">Acquire an access token with </w:t>
      </w:r>
      <w:r w:rsidR="00F0553A">
        <w:t xml:space="preserve">every </w:t>
      </w:r>
      <w:r>
        <w:t xml:space="preserve">available </w:t>
      </w:r>
      <w:r w:rsidR="00FD30B3">
        <w:t xml:space="preserve">delegated </w:t>
      </w:r>
      <w:r>
        <w:t>permission</w:t>
      </w:r>
      <w:r w:rsidR="00FD30B3">
        <w:t xml:space="preserve"> supported by the Power BI Service API</w:t>
      </w:r>
      <w:r>
        <w:t>.</w:t>
      </w:r>
    </w:p>
    <w:p w14:paraId="181A29CB" w14:textId="1D865169" w:rsidR="00FD30B3" w:rsidRDefault="00FD30B3" w:rsidP="00A41BF5">
      <w:pPr>
        <w:pStyle w:val="LabStepNumberedLevel2"/>
      </w:pPr>
      <w:r>
        <w:t xml:space="preserve">Return to the </w:t>
      </w:r>
      <w:r w:rsidRPr="00FD30B3">
        <w:rPr>
          <w:b/>
        </w:rPr>
        <w:t>PowerBiServiceApp2</w:t>
      </w:r>
      <w:r w:rsidRPr="00FD30B3">
        <w:t xml:space="preserve"> </w:t>
      </w:r>
      <w:r>
        <w:t xml:space="preserve">project Visual Studio and make sure the </w:t>
      </w:r>
      <w:proofErr w:type="spellStart"/>
      <w:r w:rsidRPr="00FD30B3">
        <w:rPr>
          <w:b/>
        </w:rPr>
        <w:t>program.cs</w:t>
      </w:r>
      <w:proofErr w:type="spellEnd"/>
      <w:r>
        <w:t xml:space="preserve"> file in open in an editor window.</w:t>
      </w:r>
    </w:p>
    <w:p w14:paraId="217DCC85" w14:textId="4CD2B42B" w:rsidR="00A41BF5" w:rsidRDefault="00C132E7" w:rsidP="00A41BF5">
      <w:pPr>
        <w:pStyle w:val="LabStepNumberedLevel2"/>
      </w:pPr>
      <w:r>
        <w:t xml:space="preserve">Inspect the static field named </w:t>
      </w:r>
      <w:proofErr w:type="spellStart"/>
      <w:r w:rsidRPr="00C132E7">
        <w:rPr>
          <w:b/>
        </w:rPr>
        <w:t>scopesKitchenSink</w:t>
      </w:r>
      <w:proofErr w:type="spellEnd"/>
      <w:r>
        <w:t xml:space="preserve"> and the </w:t>
      </w:r>
      <w:r w:rsidR="00FD30B3">
        <w:t xml:space="preserve">delegated permission </w:t>
      </w:r>
      <w:r>
        <w:t>scope</w:t>
      </w:r>
      <w:r w:rsidR="00FD30B3">
        <w:t>s</w:t>
      </w:r>
      <w:r>
        <w:t xml:space="preserve"> defined inside.</w:t>
      </w:r>
    </w:p>
    <w:p w14:paraId="12814D8D" w14:textId="77777777" w:rsidR="00A41BF5" w:rsidRDefault="00A41BF5" w:rsidP="00A41BF5">
      <w:pPr>
        <w:pStyle w:val="LabStepCodeBlockLevel2"/>
      </w:pPr>
      <w:r>
        <w:t>static string[] scopesKitchenSink = new string[] {</w:t>
      </w:r>
    </w:p>
    <w:p w14:paraId="0588DFE9" w14:textId="27958DD9" w:rsidR="00A41BF5" w:rsidRDefault="00A41BF5" w:rsidP="00A41BF5">
      <w:pPr>
        <w:pStyle w:val="LabStepCodeBlockLevel2"/>
      </w:pPr>
      <w:r>
        <w:t xml:space="preserve">  "https://analysis.windows.net/powerbi/api/Tenant.ReadWrite.All", </w:t>
      </w:r>
      <w:r w:rsidRPr="00FD30B3">
        <w:rPr>
          <w:color w:val="7F7F7F" w:themeColor="text1" w:themeTint="80"/>
        </w:rPr>
        <w:t>// requires admin</w:t>
      </w:r>
    </w:p>
    <w:p w14:paraId="6F029E45" w14:textId="672032E5" w:rsidR="00A41BF5" w:rsidRDefault="00A41BF5" w:rsidP="00A41BF5">
      <w:pPr>
        <w:pStyle w:val="LabStepCodeBlockLevel2"/>
      </w:pPr>
      <w:r>
        <w:t xml:space="preserve">  "https://analysis.windows.net/powerbi/api/App.Read.All",</w:t>
      </w:r>
    </w:p>
    <w:p w14:paraId="527EB8D9" w14:textId="0B36325E" w:rsidR="00A41BF5" w:rsidRDefault="00A41BF5" w:rsidP="00A41BF5">
      <w:pPr>
        <w:pStyle w:val="LabStepCodeBlockLevel2"/>
      </w:pPr>
      <w:r>
        <w:t xml:space="preserve">  "https://analysis.windows.net/powerbi/api/Capacity.ReadWrite.All",</w:t>
      </w:r>
    </w:p>
    <w:p w14:paraId="6286395E" w14:textId="0EC2350E" w:rsidR="00A41BF5" w:rsidRDefault="00A41BF5" w:rsidP="00A41BF5">
      <w:pPr>
        <w:pStyle w:val="LabStepCodeBlockLevel2"/>
      </w:pPr>
      <w:r>
        <w:t xml:space="preserve">  "https://analysis.windows.net/powerbi/api/Content.Create",</w:t>
      </w:r>
    </w:p>
    <w:p w14:paraId="5253B180" w14:textId="26050C5D" w:rsidR="00A41BF5" w:rsidRDefault="00A41BF5" w:rsidP="00A41BF5">
      <w:pPr>
        <w:pStyle w:val="LabStepCodeBlockLevel2"/>
      </w:pPr>
      <w:r>
        <w:t xml:space="preserve">  "https://analysis.windows.net/powerbi/api/Dashboard.Read.All",</w:t>
      </w:r>
    </w:p>
    <w:p w14:paraId="6FCD59FB" w14:textId="72C51C9C" w:rsidR="00A41BF5" w:rsidRDefault="00A41BF5" w:rsidP="00A41BF5">
      <w:pPr>
        <w:pStyle w:val="LabStepCodeBlockLevel2"/>
      </w:pPr>
      <w:r>
        <w:t xml:space="preserve">  "https://analysis.windows.net/powerbi/api/Dashboard.ReadWrite.All",</w:t>
      </w:r>
    </w:p>
    <w:p w14:paraId="3401F443" w14:textId="60B5E5EB" w:rsidR="00A41BF5" w:rsidRDefault="00A41BF5" w:rsidP="00A41BF5">
      <w:pPr>
        <w:pStyle w:val="LabStepCodeBlockLevel2"/>
      </w:pPr>
      <w:r>
        <w:t xml:space="preserve">  "https://analysis.windows.net/powerbi/api/Data.Alter_Any",</w:t>
      </w:r>
    </w:p>
    <w:p w14:paraId="4A046E67" w14:textId="343A6909" w:rsidR="00A41BF5" w:rsidRDefault="00A41BF5" w:rsidP="00A41BF5">
      <w:pPr>
        <w:pStyle w:val="LabStepCodeBlockLevel2"/>
      </w:pPr>
      <w:r>
        <w:t xml:space="preserve">  "https://analysis.windows.net/powerbi/api/Dataflow.ReadWrite.All",</w:t>
      </w:r>
    </w:p>
    <w:p w14:paraId="270C4ADF" w14:textId="04384FD2" w:rsidR="00A41BF5" w:rsidRDefault="00A41BF5" w:rsidP="00A41BF5">
      <w:pPr>
        <w:pStyle w:val="LabStepCodeBlockLevel2"/>
      </w:pPr>
      <w:r>
        <w:t xml:space="preserve">  "https://analysis.windows.net/powerbi/api/Dataset.ReadWrite.All",</w:t>
      </w:r>
    </w:p>
    <w:p w14:paraId="1DA1249B" w14:textId="5C1DF701" w:rsidR="00A41BF5" w:rsidRDefault="00A41BF5" w:rsidP="00A41BF5">
      <w:pPr>
        <w:pStyle w:val="LabStepCodeBlockLevel2"/>
      </w:pPr>
      <w:r>
        <w:t xml:space="preserve">  "https://analysis.windows.net/powerbi/api/Gateway.ReadWrite.All",</w:t>
      </w:r>
    </w:p>
    <w:p w14:paraId="4A060EBF" w14:textId="193F4519" w:rsidR="00A41BF5" w:rsidRDefault="00A41BF5" w:rsidP="00A41BF5">
      <w:pPr>
        <w:pStyle w:val="LabStepCodeBlockLevel2"/>
      </w:pPr>
      <w:r>
        <w:t xml:space="preserve">  "https://analysis.windows.net/powerbi/api/Group.Read.All",</w:t>
      </w:r>
    </w:p>
    <w:p w14:paraId="65709751" w14:textId="68322DC1" w:rsidR="00A41BF5" w:rsidRDefault="00A41BF5" w:rsidP="00A41BF5">
      <w:pPr>
        <w:pStyle w:val="LabStepCodeBlockLevel2"/>
      </w:pPr>
      <w:r>
        <w:t xml:space="preserve">  "https://analysis.windows.net/powerbi/api/Metadata.View_Any",</w:t>
      </w:r>
    </w:p>
    <w:p w14:paraId="2B69E7C7" w14:textId="1A798578" w:rsidR="00A41BF5" w:rsidRDefault="00A41BF5" w:rsidP="00A41BF5">
      <w:pPr>
        <w:pStyle w:val="LabStepCodeBlockLevel2"/>
      </w:pPr>
      <w:r>
        <w:t xml:space="preserve">  "https://analysis.windows.net/powerbi/api/Report.ReadWrite.All",</w:t>
      </w:r>
    </w:p>
    <w:p w14:paraId="18ED7F9B" w14:textId="42615AD4" w:rsidR="00A41BF5" w:rsidRDefault="00A41BF5" w:rsidP="00A41BF5">
      <w:pPr>
        <w:pStyle w:val="LabStepCodeBlockLevel2"/>
      </w:pPr>
      <w:r>
        <w:t xml:space="preserve">  "https://analysis.windows.net/powerbi/api/StorageAccount.ReadWrite.All",</w:t>
      </w:r>
    </w:p>
    <w:p w14:paraId="6A452DA1" w14:textId="3B7F8CD6" w:rsidR="00A41BF5" w:rsidRDefault="00A41BF5" w:rsidP="00A41BF5">
      <w:pPr>
        <w:pStyle w:val="LabStepCodeBlockLevel2"/>
      </w:pPr>
      <w:r>
        <w:t xml:space="preserve">  "https://analysis.windows.net/powerbi/api/Workspace.ReadWrite.All"</w:t>
      </w:r>
    </w:p>
    <w:p w14:paraId="2737E8BA" w14:textId="161335BE" w:rsidR="00A41BF5" w:rsidRDefault="00A41BF5" w:rsidP="00A41BF5">
      <w:pPr>
        <w:pStyle w:val="LabStepCodeBlockLevel2"/>
      </w:pPr>
      <w:r>
        <w:t>};</w:t>
      </w:r>
    </w:p>
    <w:p w14:paraId="007B7627" w14:textId="68DB9423" w:rsidR="00A41BF5" w:rsidRDefault="00C132E7" w:rsidP="00A41BF5">
      <w:pPr>
        <w:pStyle w:val="LabStepNumberedLevel2"/>
      </w:pPr>
      <w:r>
        <w:t xml:space="preserve">Inspect the </w:t>
      </w:r>
      <w:proofErr w:type="spellStart"/>
      <w:r w:rsidRPr="00C132E7">
        <w:rPr>
          <w:b/>
        </w:rPr>
        <w:t>DisplayAllWorkspacesInTenant</w:t>
      </w:r>
      <w:proofErr w:type="spellEnd"/>
      <w:r>
        <w:t xml:space="preserve"> method and see how it acquires an access token using </w:t>
      </w:r>
      <w:proofErr w:type="spellStart"/>
      <w:r w:rsidRPr="00C132E7">
        <w:rPr>
          <w:b/>
        </w:rPr>
        <w:t>scopesKitchenSink</w:t>
      </w:r>
      <w:proofErr w:type="spellEnd"/>
      <w:r>
        <w:t>.</w:t>
      </w:r>
    </w:p>
    <w:p w14:paraId="4ACEFA13" w14:textId="6F7C244A" w:rsidR="00C132E7" w:rsidRDefault="00C132E7" w:rsidP="00A41BF5">
      <w:pPr>
        <w:pStyle w:val="LabStepNumberedLevel2"/>
      </w:pPr>
      <w:r>
        <w:t xml:space="preserve">You should also notice that the </w:t>
      </w:r>
      <w:proofErr w:type="spellStart"/>
      <w:r w:rsidRPr="00C132E7">
        <w:rPr>
          <w:b/>
        </w:rPr>
        <w:t>DisplayAllWorkspacesInTenant</w:t>
      </w:r>
      <w:proofErr w:type="spellEnd"/>
      <w:r>
        <w:t xml:space="preserve"> method calls the Admin API function </w:t>
      </w:r>
      <w:proofErr w:type="spellStart"/>
      <w:r w:rsidRPr="00C132E7">
        <w:rPr>
          <w:b/>
        </w:rPr>
        <w:t>GetGroupsAsAdmin</w:t>
      </w:r>
      <w:proofErr w:type="spellEnd"/>
      <w:r>
        <w:t>.</w:t>
      </w:r>
    </w:p>
    <w:p w14:paraId="06E6696E" w14:textId="77777777" w:rsidR="00A41BF5" w:rsidRDefault="00A41BF5" w:rsidP="00A41BF5">
      <w:pPr>
        <w:pStyle w:val="LabStepCodeBlockLevel2"/>
      </w:pPr>
      <w:r>
        <w:t>static void DisplayAllWorkspacesInTenant() {</w:t>
      </w:r>
    </w:p>
    <w:p w14:paraId="506754A9" w14:textId="77777777" w:rsidR="00A41BF5" w:rsidRDefault="00A41BF5" w:rsidP="00A41BF5">
      <w:pPr>
        <w:pStyle w:val="LabStepCodeBlockLevel2"/>
      </w:pPr>
    </w:p>
    <w:p w14:paraId="2727BDF9" w14:textId="77777777" w:rsidR="00A41BF5" w:rsidRDefault="00A41BF5" w:rsidP="00A41BF5">
      <w:pPr>
        <w:pStyle w:val="LabStepCodeBlockLevel2"/>
      </w:pPr>
      <w:r>
        <w:t xml:space="preserve">  string AccessToken = GetAccessTokenInteractive(scopesKitchenSink);</w:t>
      </w:r>
    </w:p>
    <w:p w14:paraId="3AAFC67C" w14:textId="77777777" w:rsidR="00A41BF5" w:rsidRDefault="00A41BF5" w:rsidP="00A41BF5">
      <w:pPr>
        <w:pStyle w:val="LabStepCodeBlockLevel2"/>
      </w:pPr>
      <w:r>
        <w:t xml:space="preserve">  var pbiClient = new PowerBIClient(new Uri(urlPowerBiRestApiRoot),</w:t>
      </w:r>
    </w:p>
    <w:p w14:paraId="045E5266" w14:textId="77777777" w:rsidR="00A41BF5" w:rsidRDefault="00A41BF5" w:rsidP="00A41BF5">
      <w:pPr>
        <w:pStyle w:val="LabStepCodeBlockLevel2"/>
      </w:pPr>
      <w:r>
        <w:t xml:space="preserve">                                          new TokenCredentials(AccessToken, "Bearer"));</w:t>
      </w:r>
    </w:p>
    <w:p w14:paraId="318BD43E" w14:textId="77777777" w:rsidR="00A41BF5" w:rsidRDefault="00A41BF5" w:rsidP="00A41BF5">
      <w:pPr>
        <w:pStyle w:val="LabStepCodeBlockLevel2"/>
      </w:pPr>
    </w:p>
    <w:p w14:paraId="5C5A2969" w14:textId="77777777" w:rsidR="00A41BF5" w:rsidRDefault="00A41BF5" w:rsidP="00A41BF5">
      <w:pPr>
        <w:pStyle w:val="LabStepCodeBlockLevel2"/>
      </w:pPr>
      <w:r>
        <w:t xml:space="preserve">  Console.WriteLine();</w:t>
      </w:r>
    </w:p>
    <w:p w14:paraId="09F387A6" w14:textId="77777777" w:rsidR="00A41BF5" w:rsidRDefault="00A41BF5" w:rsidP="00A41BF5">
      <w:pPr>
        <w:pStyle w:val="LabStepCodeBlockLevel2"/>
      </w:pPr>
      <w:r>
        <w:t xml:space="preserve">  Console.WriteLine("All Workpaces in Tenant:");</w:t>
      </w:r>
    </w:p>
    <w:p w14:paraId="5EA7B15C" w14:textId="77777777" w:rsidR="00A41BF5" w:rsidRDefault="00A41BF5" w:rsidP="00A41BF5">
      <w:pPr>
        <w:pStyle w:val="LabStepCodeBlockLevel2"/>
      </w:pPr>
      <w:r>
        <w:t xml:space="preserve">  var workspaces = pbiClient.Groups.GetGroupsAsAdmin(top: 100).Value;</w:t>
      </w:r>
    </w:p>
    <w:p w14:paraId="624C1041" w14:textId="77777777" w:rsidR="00A41BF5" w:rsidRDefault="00A41BF5" w:rsidP="00A41BF5">
      <w:pPr>
        <w:pStyle w:val="LabStepCodeBlockLevel2"/>
      </w:pPr>
      <w:r>
        <w:t xml:space="preserve">  foreach (var workspace in workspaces) {</w:t>
      </w:r>
    </w:p>
    <w:p w14:paraId="1B1874CB" w14:textId="77777777" w:rsidR="00A41BF5" w:rsidRDefault="00A41BF5" w:rsidP="00A41BF5">
      <w:pPr>
        <w:pStyle w:val="LabStepCodeBlockLevel2"/>
      </w:pPr>
      <w:r>
        <w:t xml:space="preserve">    Console.WriteLine("- " + workspace.Type + ": " + workspace.Name + " [" + workspace.Id + "] ");</w:t>
      </w:r>
    </w:p>
    <w:p w14:paraId="144547CC" w14:textId="77777777" w:rsidR="00A41BF5" w:rsidRDefault="00A41BF5" w:rsidP="00A41BF5">
      <w:pPr>
        <w:pStyle w:val="LabStepCodeBlockLevel2"/>
      </w:pPr>
      <w:r>
        <w:t xml:space="preserve">  }</w:t>
      </w:r>
    </w:p>
    <w:p w14:paraId="40E00B7E" w14:textId="77777777" w:rsidR="00A41BF5" w:rsidRDefault="00A41BF5" w:rsidP="00A41BF5">
      <w:pPr>
        <w:pStyle w:val="LabStepCodeBlockLevel2"/>
      </w:pPr>
      <w:r>
        <w:t xml:space="preserve">  Console.WriteLine();</w:t>
      </w:r>
    </w:p>
    <w:p w14:paraId="7ADF70D0" w14:textId="77777777" w:rsidR="00A41BF5" w:rsidRDefault="00A41BF5" w:rsidP="00A41BF5">
      <w:pPr>
        <w:pStyle w:val="LabStepCodeBlockLevel2"/>
      </w:pPr>
    </w:p>
    <w:p w14:paraId="6AC01EEB" w14:textId="35363015" w:rsidR="00A41BF5" w:rsidRDefault="00A41BF5" w:rsidP="00A41BF5">
      <w:pPr>
        <w:pStyle w:val="LabStepCodeBlockLevel2"/>
      </w:pPr>
      <w:r>
        <w:t>}</w:t>
      </w:r>
    </w:p>
    <w:p w14:paraId="0993A61B" w14:textId="1B20189E" w:rsidR="000B1397" w:rsidRDefault="000B1397" w:rsidP="00A41BF5">
      <w:pPr>
        <w:pStyle w:val="LabStepNumberedLevel2"/>
      </w:pPr>
      <w:r>
        <w:t xml:space="preserve">Update </w:t>
      </w:r>
      <w:r w:rsidR="00FD30B3">
        <w:t xml:space="preserve">the static </w:t>
      </w:r>
      <w:r w:rsidRPr="00FD30B3">
        <w:rPr>
          <w:b/>
        </w:rPr>
        <w:t>Main</w:t>
      </w:r>
      <w:r w:rsidR="00FD30B3">
        <w:t xml:space="preserve"> method to call </w:t>
      </w:r>
      <w:proofErr w:type="spellStart"/>
      <w:r w:rsidR="00FD30B3" w:rsidRPr="00FD30B3">
        <w:rPr>
          <w:b/>
        </w:rPr>
        <w:t>DisplayAllWorkspacesInTenant</w:t>
      </w:r>
      <w:proofErr w:type="spellEnd"/>
      <w:r w:rsidR="00FD30B3">
        <w:t xml:space="preserve"> instead of </w:t>
      </w:r>
      <w:proofErr w:type="spellStart"/>
      <w:r w:rsidR="00FD30B3" w:rsidRPr="00FD30B3">
        <w:rPr>
          <w:b/>
        </w:rPr>
        <w:t>DisplayAppWorkspaceAssets</w:t>
      </w:r>
      <w:proofErr w:type="spellEnd"/>
      <w:r w:rsidR="00FD30B3">
        <w:t>.</w:t>
      </w:r>
    </w:p>
    <w:p w14:paraId="474CA833" w14:textId="77777777" w:rsidR="000B1397" w:rsidRDefault="000B1397" w:rsidP="000B1397">
      <w:pPr>
        <w:pStyle w:val="LabStepCodeBlockLevel2"/>
      </w:pPr>
      <w:r>
        <w:t xml:space="preserve">  static void Main() {</w:t>
      </w:r>
    </w:p>
    <w:p w14:paraId="67AF335C" w14:textId="77777777" w:rsidR="000B1397" w:rsidRPr="000B1397" w:rsidRDefault="000B1397" w:rsidP="000B1397">
      <w:pPr>
        <w:pStyle w:val="LabStepCodeBlockLevel2"/>
        <w:rPr>
          <w:color w:val="7F7F7F" w:themeColor="text1" w:themeTint="80"/>
        </w:rPr>
      </w:pPr>
      <w:r w:rsidRPr="000B1397">
        <w:rPr>
          <w:color w:val="7F7F7F" w:themeColor="text1" w:themeTint="80"/>
        </w:rPr>
        <w:t xml:space="preserve">    // DisplayAppWorkspaceAssets();</w:t>
      </w:r>
    </w:p>
    <w:p w14:paraId="3B9E3F4A" w14:textId="77777777" w:rsidR="000B1397" w:rsidRDefault="000B1397" w:rsidP="000B1397">
      <w:pPr>
        <w:pStyle w:val="LabStepCodeBlockLevel2"/>
      </w:pPr>
      <w:r>
        <w:t xml:space="preserve">    DisplayAllWorkspacesInTenant();</w:t>
      </w:r>
    </w:p>
    <w:p w14:paraId="41562FFD" w14:textId="40EECF74" w:rsidR="000B1397" w:rsidRDefault="000B1397" w:rsidP="000B1397">
      <w:pPr>
        <w:pStyle w:val="LabStepCodeBlockLevel2"/>
      </w:pPr>
      <w:r>
        <w:t xml:space="preserve">  }</w:t>
      </w:r>
    </w:p>
    <w:p w14:paraId="466509B7" w14:textId="77777777" w:rsidR="002E18B8" w:rsidRDefault="002E18B8" w:rsidP="002E18B8">
      <w:pPr>
        <w:pStyle w:val="LabStepNumberedLevel2"/>
      </w:pPr>
      <w:r>
        <w:lastRenderedPageBreak/>
        <w:t xml:space="preserve">Run the console application in the Visual Studio debugger by pressing the </w:t>
      </w:r>
      <w:r w:rsidRPr="00F01495">
        <w:rPr>
          <w:b/>
        </w:rPr>
        <w:t>CTRL</w:t>
      </w:r>
      <w:r>
        <w:t xml:space="preserve"> + </w:t>
      </w:r>
      <w:r w:rsidRPr="00F01495">
        <w:rPr>
          <w:b/>
        </w:rPr>
        <w:t>{F5}</w:t>
      </w:r>
      <w:r>
        <w:t xml:space="preserve"> keyboard combination.</w:t>
      </w:r>
    </w:p>
    <w:p w14:paraId="7C52DFBA" w14:textId="584D1FF3" w:rsidR="00A41BF5" w:rsidRDefault="002E18B8" w:rsidP="00EE1489">
      <w:pPr>
        <w:pStyle w:val="LabStepNumberedLevel2"/>
      </w:pPr>
      <w:r>
        <w:t xml:space="preserve">When you </w:t>
      </w:r>
      <w:r w:rsidR="00C132E7">
        <w:t>sign in</w:t>
      </w:r>
      <w:r>
        <w:t>, y</w:t>
      </w:r>
      <w:r w:rsidR="00C132E7">
        <w:t xml:space="preserve">ou should now be prompted to consent to a </w:t>
      </w:r>
      <w:r w:rsidR="00FD30B3">
        <w:t xml:space="preserve">humongous delegated </w:t>
      </w:r>
      <w:r w:rsidR="00C132E7">
        <w:t>permission</w:t>
      </w:r>
      <w:r w:rsidR="00FD30B3">
        <w:t xml:space="preserve"> set</w:t>
      </w:r>
      <w:r w:rsidR="00C132E7">
        <w:t>.</w:t>
      </w:r>
    </w:p>
    <w:p w14:paraId="06D2FB6B" w14:textId="318FCA8B" w:rsidR="00A41BF5" w:rsidRDefault="001E230B" w:rsidP="001E230B">
      <w:pPr>
        <w:pStyle w:val="LabStepScreenshotLevel2"/>
      </w:pPr>
      <w:r>
        <w:drawing>
          <wp:inline distT="0" distB="0" distL="0" distR="0" wp14:anchorId="64FC47BB" wp14:editId="1EA269AB">
            <wp:extent cx="1905134" cy="3394635"/>
            <wp:effectExtent l="19050" t="19050" r="19050" b="158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77739" cy="3524004"/>
                    </a:xfrm>
                    <a:prstGeom prst="rect">
                      <a:avLst/>
                    </a:prstGeom>
                    <a:noFill/>
                    <a:ln>
                      <a:solidFill>
                        <a:schemeClr val="tx1">
                          <a:lumMod val="50000"/>
                          <a:lumOff val="50000"/>
                        </a:schemeClr>
                      </a:solidFill>
                    </a:ln>
                  </pic:spPr>
                </pic:pic>
              </a:graphicData>
            </a:graphic>
          </wp:inline>
        </w:drawing>
      </w:r>
    </w:p>
    <w:p w14:paraId="080A1C21" w14:textId="4DC983AF" w:rsidR="00A41BF5" w:rsidRDefault="00C132E7" w:rsidP="00A41BF5">
      <w:pPr>
        <w:pStyle w:val="LabStepNumberedLevel2"/>
      </w:pPr>
      <w:r>
        <w:t xml:space="preserve">Click </w:t>
      </w:r>
      <w:r w:rsidR="00FD30B3" w:rsidRPr="007132D5">
        <w:rPr>
          <w:b/>
        </w:rPr>
        <w:t>A</w:t>
      </w:r>
      <w:r w:rsidRPr="007132D5">
        <w:rPr>
          <w:b/>
        </w:rPr>
        <w:t>ccept</w:t>
      </w:r>
      <w:r>
        <w:t xml:space="preserve"> to continue</w:t>
      </w:r>
      <w:r w:rsidR="007132D5">
        <w:t xml:space="preserve"> running the code for the program</w:t>
      </w:r>
      <w:r>
        <w:t>.</w:t>
      </w:r>
    </w:p>
    <w:p w14:paraId="7CED6BA1" w14:textId="5F68D39D" w:rsidR="00C132E7" w:rsidRDefault="007132D5" w:rsidP="00A41BF5">
      <w:pPr>
        <w:pStyle w:val="LabStepNumberedLevel2"/>
      </w:pPr>
      <w:r>
        <w:t xml:space="preserve">The </w:t>
      </w:r>
      <w:r w:rsidR="00C132E7">
        <w:t xml:space="preserve">program </w:t>
      </w:r>
      <w:r>
        <w:t xml:space="preserve">should </w:t>
      </w:r>
      <w:r w:rsidR="00FD30B3">
        <w:t xml:space="preserve">display </w:t>
      </w:r>
      <w:r w:rsidR="00F0553A">
        <w:t xml:space="preserve">a list of </w:t>
      </w:r>
      <w:r w:rsidR="00C132E7">
        <w:t xml:space="preserve">all the </w:t>
      </w:r>
      <w:r w:rsidR="00F0553A">
        <w:t xml:space="preserve">Power BI </w:t>
      </w:r>
      <w:r w:rsidR="00C132E7">
        <w:t xml:space="preserve">workspaces in </w:t>
      </w:r>
      <w:r w:rsidR="00FD30B3">
        <w:t xml:space="preserve">your </w:t>
      </w:r>
      <w:r w:rsidR="00F0553A">
        <w:t xml:space="preserve">Azure AD </w:t>
      </w:r>
      <w:r w:rsidR="00C132E7">
        <w:t>tenant including personal workspaces.</w:t>
      </w:r>
    </w:p>
    <w:p w14:paraId="37AF1C62" w14:textId="208E586D" w:rsidR="001E230B" w:rsidRDefault="001E230B" w:rsidP="001E230B">
      <w:pPr>
        <w:pStyle w:val="LabStepScreenshotLevel2"/>
      </w:pPr>
      <w:r>
        <w:drawing>
          <wp:inline distT="0" distB="0" distL="0" distR="0" wp14:anchorId="25E678A8" wp14:editId="6A714BC9">
            <wp:extent cx="4281622" cy="1177365"/>
            <wp:effectExtent l="19050" t="19050" r="24130" b="2286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64637" cy="1200192"/>
                    </a:xfrm>
                    <a:prstGeom prst="rect">
                      <a:avLst/>
                    </a:prstGeom>
                    <a:noFill/>
                    <a:ln>
                      <a:solidFill>
                        <a:schemeClr val="tx1">
                          <a:lumMod val="50000"/>
                          <a:lumOff val="50000"/>
                        </a:schemeClr>
                      </a:solidFill>
                    </a:ln>
                  </pic:spPr>
                </pic:pic>
              </a:graphicData>
            </a:graphic>
          </wp:inline>
        </w:drawing>
      </w:r>
    </w:p>
    <w:p w14:paraId="12D545C4" w14:textId="3409E0AA" w:rsidR="00FD30B3" w:rsidRDefault="00FD30B3" w:rsidP="00FD30B3">
      <w:pPr>
        <w:pStyle w:val="Heading3"/>
      </w:pPr>
      <w:r>
        <w:t xml:space="preserve">Exercise 6: Call the Power BI Service API using </w:t>
      </w:r>
      <w:r w:rsidR="006C6AF2">
        <w:t xml:space="preserve">an </w:t>
      </w:r>
      <w:r>
        <w:t xml:space="preserve">App-only </w:t>
      </w:r>
      <w:r w:rsidR="006C6AF2">
        <w:t>Access Token</w:t>
      </w:r>
    </w:p>
    <w:p w14:paraId="1AE23643" w14:textId="2AE72048" w:rsidR="00FD30B3" w:rsidRDefault="00FD30B3" w:rsidP="00FD30B3">
      <w:pPr>
        <w:pStyle w:val="LabExerciseLeadIn"/>
      </w:pPr>
      <w:r>
        <w:t xml:space="preserve">In this </w:t>
      </w:r>
      <w:r w:rsidR="00F844DC">
        <w:t xml:space="preserve">final </w:t>
      </w:r>
      <w:r>
        <w:t xml:space="preserve">exercise, you will </w:t>
      </w:r>
      <w:r w:rsidR="00F844DC">
        <w:t>move through the steps require</w:t>
      </w:r>
      <w:r w:rsidR="00F0553A">
        <w:t>d</w:t>
      </w:r>
      <w:r w:rsidR="00F844DC">
        <w:t xml:space="preserve"> to call the Power BI Service API with an app-only access token</w:t>
      </w:r>
      <w:r>
        <w:t>.</w:t>
      </w:r>
      <w:r w:rsidR="007132D5">
        <w:t xml:space="preserve"> You will begin </w:t>
      </w:r>
      <w:r w:rsidR="00F0553A">
        <w:t xml:space="preserve">by </w:t>
      </w:r>
      <w:r w:rsidR="007132D5">
        <w:t xml:space="preserve">create a new </w:t>
      </w:r>
      <w:r w:rsidR="00F0553A">
        <w:t>A</w:t>
      </w:r>
      <w:r w:rsidR="007132D5">
        <w:t xml:space="preserve">zure AD </w:t>
      </w:r>
      <w:r w:rsidR="00F0553A">
        <w:t xml:space="preserve">security </w:t>
      </w:r>
      <w:r w:rsidR="007132D5">
        <w:t xml:space="preserve">group to enable calling the Power BI Service </w:t>
      </w:r>
      <w:r w:rsidR="00F0553A">
        <w:t xml:space="preserve">API </w:t>
      </w:r>
      <w:r w:rsidR="007132D5">
        <w:t xml:space="preserve">using the identity of </w:t>
      </w:r>
      <w:r w:rsidR="00F0553A">
        <w:t xml:space="preserve">a </w:t>
      </w:r>
      <w:r w:rsidR="007132D5">
        <w:t>service principal.</w:t>
      </w:r>
    </w:p>
    <w:p w14:paraId="73487BCF" w14:textId="0A7CA29B" w:rsidR="00FD30B3" w:rsidRDefault="00FD30B3" w:rsidP="00FD30B3">
      <w:pPr>
        <w:pStyle w:val="LabStepNumbered"/>
        <w:numPr>
          <w:ilvl w:val="0"/>
          <w:numId w:val="33"/>
        </w:numPr>
      </w:pPr>
      <w:r>
        <w:t xml:space="preserve">Use a PowerShell script to create a new Azure AD </w:t>
      </w:r>
      <w:r w:rsidR="007132D5">
        <w:t>group</w:t>
      </w:r>
      <w:r>
        <w:t>.</w:t>
      </w:r>
    </w:p>
    <w:p w14:paraId="7DB6EE55" w14:textId="008FC2A1" w:rsidR="00596329" w:rsidRDefault="00596329" w:rsidP="00596329">
      <w:pPr>
        <w:pStyle w:val="LabStepNumberedLevel2"/>
        <w:numPr>
          <w:ilvl w:val="1"/>
          <w:numId w:val="33"/>
        </w:numPr>
      </w:pPr>
      <w:r>
        <w:t xml:space="preserve">Open </w:t>
      </w:r>
      <w:r w:rsidRPr="007132D5">
        <w:rPr>
          <w:b/>
        </w:rPr>
        <w:t>CreateADGroupForPowerBiApps.ps1</w:t>
      </w:r>
      <w:r w:rsidR="007132D5">
        <w:t xml:space="preserve"> at the following path</w:t>
      </w:r>
      <w:r>
        <w:t>.</w:t>
      </w:r>
    </w:p>
    <w:p w14:paraId="0ED9B698" w14:textId="6763F3E0" w:rsidR="007132D5" w:rsidRDefault="007132D5" w:rsidP="007132D5">
      <w:pPr>
        <w:pStyle w:val="LabStepCodeBlockLevel2"/>
      </w:pPr>
      <w:r>
        <w:t>C:\Student\</w:t>
      </w:r>
      <w:r w:rsidRPr="007132D5">
        <w:t>Modules\02_PowerBiServiceAPI\Lab\Scripts</w:t>
      </w:r>
      <w:r>
        <w:t>\</w:t>
      </w:r>
      <w:r w:rsidRPr="007132D5">
        <w:t>CreateADGroupForPowerBiApps.ps1</w:t>
      </w:r>
    </w:p>
    <w:p w14:paraId="74E246CE" w14:textId="77777777" w:rsidR="007132D5" w:rsidRDefault="007132D5" w:rsidP="007132D5">
      <w:pPr>
        <w:pStyle w:val="LabStepNumberedLevel2"/>
        <w:numPr>
          <w:ilvl w:val="1"/>
          <w:numId w:val="33"/>
        </w:numPr>
      </w:pPr>
      <w:r>
        <w:t xml:space="preserve">Update the variables named </w:t>
      </w:r>
      <w:r w:rsidRPr="007132D5">
        <w:rPr>
          <w:b/>
        </w:rPr>
        <w:t>$</w:t>
      </w:r>
      <w:proofErr w:type="spellStart"/>
      <w:r w:rsidRPr="007132D5">
        <w:rPr>
          <w:b/>
        </w:rPr>
        <w:t>userName</w:t>
      </w:r>
      <w:proofErr w:type="spellEnd"/>
      <w:r>
        <w:t xml:space="preserve"> and </w:t>
      </w:r>
      <w:r w:rsidRPr="007132D5">
        <w:rPr>
          <w:b/>
        </w:rPr>
        <w:t>$password</w:t>
      </w:r>
      <w:r>
        <w:t xml:space="preserve"> with the credentials for your Office 365 user account.</w:t>
      </w:r>
    </w:p>
    <w:p w14:paraId="27C34C84" w14:textId="77777777" w:rsidR="007132D5" w:rsidRDefault="007132D5" w:rsidP="007132D5">
      <w:pPr>
        <w:pStyle w:val="LabStepScreenshotLevel2"/>
      </w:pPr>
      <w:r>
        <w:drawing>
          <wp:inline distT="0" distB="0" distL="0" distR="0" wp14:anchorId="11555B61" wp14:editId="46C835DB">
            <wp:extent cx="3733365" cy="391795"/>
            <wp:effectExtent l="19050" t="19050" r="19685" b="2730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6">
                      <a:extLst>
                        <a:ext uri="{28A0092B-C50C-407E-A947-70E740481C1C}">
                          <a14:useLocalDpi xmlns:a14="http://schemas.microsoft.com/office/drawing/2010/main" val="0"/>
                        </a:ext>
                      </a:extLst>
                    </a:blip>
                    <a:srcRect l="9785" t="28571"/>
                    <a:stretch/>
                  </pic:blipFill>
                  <pic:spPr bwMode="auto">
                    <a:xfrm>
                      <a:off x="0" y="0"/>
                      <a:ext cx="3793721" cy="39812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5B2B37" w14:textId="17753B4F" w:rsidR="007132D5" w:rsidRDefault="007132D5" w:rsidP="007132D5">
      <w:pPr>
        <w:pStyle w:val="LabStepNumberedLevel2"/>
        <w:numPr>
          <w:ilvl w:val="1"/>
          <w:numId w:val="33"/>
        </w:numPr>
      </w:pPr>
      <w:r>
        <w:t>Save you</w:t>
      </w:r>
      <w:r w:rsidR="00F0553A">
        <w:t>r</w:t>
      </w:r>
      <w:r>
        <w:t xml:space="preserve"> changes to </w:t>
      </w:r>
      <w:r w:rsidRPr="007132D5">
        <w:rPr>
          <w:b/>
        </w:rPr>
        <w:t>CreateADGroupForPowerBiApps.ps1</w:t>
      </w:r>
      <w:r>
        <w:t xml:space="preserve"> and run the script.</w:t>
      </w:r>
    </w:p>
    <w:p w14:paraId="6695867D" w14:textId="65C90959" w:rsidR="007132D5" w:rsidRDefault="007132D5" w:rsidP="007132D5">
      <w:pPr>
        <w:pStyle w:val="LabStepNumbered"/>
        <w:numPr>
          <w:ilvl w:val="0"/>
          <w:numId w:val="33"/>
        </w:numPr>
      </w:pPr>
      <w:r>
        <w:lastRenderedPageBreak/>
        <w:t xml:space="preserve">Use the Azure portal to verify the new Azure AD group named </w:t>
      </w:r>
      <w:r w:rsidRPr="007132D5">
        <w:rPr>
          <w:b/>
        </w:rPr>
        <w:t>Power BI Apps</w:t>
      </w:r>
      <w:r>
        <w:t xml:space="preserve"> has been created.</w:t>
      </w:r>
    </w:p>
    <w:p w14:paraId="2B186A8B" w14:textId="33C1BD26" w:rsidR="00596329" w:rsidRDefault="007132D5" w:rsidP="00596329">
      <w:pPr>
        <w:pStyle w:val="LabStepNumberedLevel2"/>
        <w:numPr>
          <w:ilvl w:val="1"/>
          <w:numId w:val="33"/>
        </w:numPr>
      </w:pPr>
      <w:r>
        <w:t xml:space="preserve">Navigate to the </w:t>
      </w:r>
      <w:r w:rsidR="0006093B" w:rsidRPr="0006093B">
        <w:rPr>
          <w:b/>
        </w:rPr>
        <w:t>All groups</w:t>
      </w:r>
      <w:r w:rsidR="0006093B">
        <w:t xml:space="preserve"> </w:t>
      </w:r>
      <w:r>
        <w:t>blade of the Azure AD portal using the following URL.</w:t>
      </w:r>
    </w:p>
    <w:p w14:paraId="7BCC897E" w14:textId="79E0DF7B" w:rsidR="007132D5" w:rsidRDefault="00DE3853" w:rsidP="007132D5">
      <w:pPr>
        <w:pStyle w:val="LabStepCodeBlockLevel2"/>
      </w:pPr>
      <w:hyperlink r:id="rId91" w:anchor="blade/Microsoft_AAD_IAM/GroupsManagementMenuBlade/AllGroups" w:history="1">
        <w:r w:rsidR="007132D5" w:rsidRPr="007132D5">
          <w:rPr>
            <w:rStyle w:val="Hyperlink"/>
          </w:rPr>
          <w:t>https://portal.azure.com/#blade/Microsoft_AAD_IAM/GroupsManagementMenuBlade/AllGroups</w:t>
        </w:r>
      </w:hyperlink>
    </w:p>
    <w:p w14:paraId="7C806328" w14:textId="10566959" w:rsidR="007132D5" w:rsidRDefault="007132D5" w:rsidP="00596329">
      <w:pPr>
        <w:pStyle w:val="LabStepNumberedLevel2"/>
        <w:numPr>
          <w:ilvl w:val="1"/>
          <w:numId w:val="33"/>
        </w:numPr>
      </w:pPr>
      <w:r>
        <w:t xml:space="preserve">Verify that you can see the new </w:t>
      </w:r>
      <w:r w:rsidR="00F0553A">
        <w:t xml:space="preserve">Azure AD security group </w:t>
      </w:r>
      <w:r>
        <w:t xml:space="preserve">named </w:t>
      </w:r>
      <w:r w:rsidRPr="007132D5">
        <w:rPr>
          <w:b/>
        </w:rPr>
        <w:t>Power BI Apps</w:t>
      </w:r>
      <w:r>
        <w:t>.</w:t>
      </w:r>
    </w:p>
    <w:p w14:paraId="7CD3FA92" w14:textId="31B75228" w:rsidR="006F4848" w:rsidRDefault="006F4848" w:rsidP="006F4848">
      <w:pPr>
        <w:pStyle w:val="LabStepScreenshotLevel2"/>
      </w:pPr>
      <w:r>
        <w:drawing>
          <wp:inline distT="0" distB="0" distL="0" distR="0" wp14:anchorId="3D56B350" wp14:editId="13D8DDEF">
            <wp:extent cx="3788229" cy="906507"/>
            <wp:effectExtent l="19050" t="19050" r="22225" b="2730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90946" cy="931087"/>
                    </a:xfrm>
                    <a:prstGeom prst="rect">
                      <a:avLst/>
                    </a:prstGeom>
                    <a:noFill/>
                    <a:ln>
                      <a:solidFill>
                        <a:schemeClr val="tx1"/>
                      </a:solidFill>
                    </a:ln>
                  </pic:spPr>
                </pic:pic>
              </a:graphicData>
            </a:graphic>
          </wp:inline>
        </w:drawing>
      </w:r>
    </w:p>
    <w:p w14:paraId="60D79C86" w14:textId="11A9E8E0" w:rsidR="00AD4A51" w:rsidRDefault="00576D39" w:rsidP="00576D39">
      <w:pPr>
        <w:pStyle w:val="LabStepNumbered"/>
      </w:pPr>
      <w:r>
        <w:t xml:space="preserve">Enable the </w:t>
      </w:r>
      <w:r w:rsidRPr="00576D39">
        <w:rPr>
          <w:b/>
        </w:rPr>
        <w:t>Allow service principals to use Power BI APIs</w:t>
      </w:r>
      <w:r>
        <w:t xml:space="preserve"> setting </w:t>
      </w:r>
      <w:r w:rsidR="00F0553A">
        <w:t xml:space="preserve">and configure it with </w:t>
      </w:r>
      <w:r>
        <w:t xml:space="preserve">the </w:t>
      </w:r>
      <w:r w:rsidRPr="00576D39">
        <w:rPr>
          <w:b/>
        </w:rPr>
        <w:t>Power BI Apps</w:t>
      </w:r>
      <w:r>
        <w:t xml:space="preserve"> </w:t>
      </w:r>
      <w:r w:rsidR="00F0553A">
        <w:t xml:space="preserve">security </w:t>
      </w:r>
      <w:r>
        <w:t>group.</w:t>
      </w:r>
    </w:p>
    <w:p w14:paraId="3D370493" w14:textId="59C5DCBB" w:rsidR="00576D39" w:rsidRDefault="00576D39" w:rsidP="00576D39">
      <w:pPr>
        <w:pStyle w:val="LabStepNumberedLevel2"/>
      </w:pPr>
      <w:r>
        <w:t xml:space="preserve">Navigate to the Power BI portal at </w:t>
      </w:r>
      <w:hyperlink r:id="rId93" w:history="1">
        <w:r w:rsidRPr="00742241">
          <w:rPr>
            <w:rStyle w:val="Hyperlink"/>
          </w:rPr>
          <w:t>https://app.powerbi.com</w:t>
        </w:r>
      </w:hyperlink>
      <w:r>
        <w:t xml:space="preserve">. </w:t>
      </w:r>
    </w:p>
    <w:p w14:paraId="16B1D883" w14:textId="56585822" w:rsidR="00576D39" w:rsidRDefault="00576D39" w:rsidP="00576D39">
      <w:pPr>
        <w:pStyle w:val="LabStepNumberedLevel2"/>
      </w:pPr>
      <w:r>
        <w:t xml:space="preserve">Drop down the </w:t>
      </w:r>
      <w:r w:rsidRPr="00F0553A">
        <w:rPr>
          <w:b/>
        </w:rPr>
        <w:t>Settings</w:t>
      </w:r>
      <w:r>
        <w:t xml:space="preserve"> </w:t>
      </w:r>
      <w:r w:rsidR="00F0553A">
        <w:t xml:space="preserve">menu </w:t>
      </w:r>
      <w:r>
        <w:t xml:space="preserve">and select the navigation command for the </w:t>
      </w:r>
      <w:r w:rsidRPr="00576D39">
        <w:rPr>
          <w:b/>
        </w:rPr>
        <w:t>Admin portal</w:t>
      </w:r>
      <w:r>
        <w:t>.</w:t>
      </w:r>
    </w:p>
    <w:p w14:paraId="051777BC" w14:textId="3599E888" w:rsidR="006F4848" w:rsidRDefault="006F4848" w:rsidP="006F4848">
      <w:pPr>
        <w:pStyle w:val="LabStepScreenshotLevel2"/>
      </w:pPr>
      <w:r>
        <w:drawing>
          <wp:inline distT="0" distB="0" distL="0" distR="0" wp14:anchorId="55E86F34" wp14:editId="6EF8EC9A">
            <wp:extent cx="2331720" cy="1223335"/>
            <wp:effectExtent l="19050" t="19050" r="11430" b="152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67031" cy="1241861"/>
                    </a:xfrm>
                    <a:prstGeom prst="rect">
                      <a:avLst/>
                    </a:prstGeom>
                    <a:noFill/>
                    <a:ln>
                      <a:solidFill>
                        <a:schemeClr val="tx1"/>
                      </a:solidFill>
                    </a:ln>
                  </pic:spPr>
                </pic:pic>
              </a:graphicData>
            </a:graphic>
          </wp:inline>
        </w:drawing>
      </w:r>
    </w:p>
    <w:p w14:paraId="6C7A87BD" w14:textId="74471D1B" w:rsidR="00AD4A51" w:rsidRDefault="00576D39" w:rsidP="00AD4A51">
      <w:pPr>
        <w:pStyle w:val="LabStepNumberedLevel2"/>
      </w:pPr>
      <w:r>
        <w:t xml:space="preserve">In the Power BI Admin portal, click the </w:t>
      </w:r>
      <w:r w:rsidRPr="00576D39">
        <w:rPr>
          <w:b/>
        </w:rPr>
        <w:t>Tenant settings</w:t>
      </w:r>
      <w:r>
        <w:t xml:space="preserve"> link on the left.</w:t>
      </w:r>
    </w:p>
    <w:p w14:paraId="7DAD2D87" w14:textId="2777A97E" w:rsidR="006F4848" w:rsidRDefault="006F4848" w:rsidP="006F4848">
      <w:pPr>
        <w:pStyle w:val="LabStepScreenshotLevel2"/>
      </w:pPr>
      <w:r>
        <w:drawing>
          <wp:inline distT="0" distB="0" distL="0" distR="0" wp14:anchorId="5E9C5131" wp14:editId="1A1D270A">
            <wp:extent cx="3358777" cy="1570540"/>
            <wp:effectExtent l="19050" t="19050" r="13335" b="1079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05494" cy="1592385"/>
                    </a:xfrm>
                    <a:prstGeom prst="rect">
                      <a:avLst/>
                    </a:prstGeom>
                    <a:noFill/>
                    <a:ln>
                      <a:solidFill>
                        <a:schemeClr val="tx1"/>
                      </a:solidFill>
                    </a:ln>
                  </pic:spPr>
                </pic:pic>
              </a:graphicData>
            </a:graphic>
          </wp:inline>
        </w:drawing>
      </w:r>
    </w:p>
    <w:p w14:paraId="34AE118E" w14:textId="67A6EF9F" w:rsidR="00AD4A51" w:rsidRDefault="00576D39" w:rsidP="00AD4A51">
      <w:pPr>
        <w:pStyle w:val="LabStepNumberedLevel2"/>
      </w:pPr>
      <w:r>
        <w:t xml:space="preserve">Move down in the </w:t>
      </w:r>
      <w:r w:rsidRPr="00576D39">
        <w:rPr>
          <w:b/>
        </w:rPr>
        <w:t>Developer settings</w:t>
      </w:r>
      <w:r>
        <w:t xml:space="preserve"> section and expand the </w:t>
      </w:r>
      <w:r w:rsidRPr="00576D39">
        <w:rPr>
          <w:b/>
        </w:rPr>
        <w:t>Allow service principals to use Power BI APIs</w:t>
      </w:r>
      <w:r>
        <w:t xml:space="preserve"> section.</w:t>
      </w:r>
    </w:p>
    <w:p w14:paraId="24A35414" w14:textId="7B417710" w:rsidR="006F4848" w:rsidRDefault="006F4848" w:rsidP="006F4848">
      <w:pPr>
        <w:pStyle w:val="LabStepScreenshotLevel2"/>
      </w:pPr>
      <w:r>
        <w:drawing>
          <wp:inline distT="0" distB="0" distL="0" distR="0" wp14:anchorId="7A0EDC63" wp14:editId="0EDA00A2">
            <wp:extent cx="2901534" cy="1763059"/>
            <wp:effectExtent l="19050" t="19050" r="13335" b="2794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90035" cy="1816835"/>
                    </a:xfrm>
                    <a:prstGeom prst="rect">
                      <a:avLst/>
                    </a:prstGeom>
                    <a:noFill/>
                    <a:ln>
                      <a:solidFill>
                        <a:schemeClr val="tx1"/>
                      </a:solidFill>
                    </a:ln>
                  </pic:spPr>
                </pic:pic>
              </a:graphicData>
            </a:graphic>
          </wp:inline>
        </w:drawing>
      </w:r>
    </w:p>
    <w:p w14:paraId="19819E9F" w14:textId="47898F9B" w:rsidR="00AD4A51" w:rsidRDefault="00576D39" w:rsidP="00AD4A51">
      <w:pPr>
        <w:pStyle w:val="LabStepNumberedLevel2"/>
      </w:pPr>
      <w:r>
        <w:lastRenderedPageBreak/>
        <w:t xml:space="preserve">Note that the </w:t>
      </w:r>
      <w:r w:rsidRPr="00576D39">
        <w:rPr>
          <w:b/>
        </w:rPr>
        <w:t>Allow service principals to use Power BI APIs</w:t>
      </w:r>
      <w:r>
        <w:t xml:space="preserve"> setting is initially set to </w:t>
      </w:r>
      <w:r w:rsidRPr="00576D39">
        <w:rPr>
          <w:b/>
        </w:rPr>
        <w:t>Disabled</w:t>
      </w:r>
      <w:r>
        <w:t>.</w:t>
      </w:r>
    </w:p>
    <w:p w14:paraId="4A0ACDC3" w14:textId="4EE741C0" w:rsidR="006F4848" w:rsidRDefault="006F4848" w:rsidP="006F4848">
      <w:pPr>
        <w:pStyle w:val="LabStepScreenshotLevel2"/>
      </w:pPr>
      <w:r>
        <w:drawing>
          <wp:inline distT="0" distB="0" distL="0" distR="0" wp14:anchorId="0B6EDB1C" wp14:editId="18F5EA22">
            <wp:extent cx="2730137" cy="1264885"/>
            <wp:effectExtent l="19050" t="19050" r="13335" b="1206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74144" cy="1285274"/>
                    </a:xfrm>
                    <a:prstGeom prst="rect">
                      <a:avLst/>
                    </a:prstGeom>
                    <a:noFill/>
                    <a:ln>
                      <a:solidFill>
                        <a:schemeClr val="tx1"/>
                      </a:solidFill>
                    </a:ln>
                  </pic:spPr>
                </pic:pic>
              </a:graphicData>
            </a:graphic>
          </wp:inline>
        </w:drawing>
      </w:r>
    </w:p>
    <w:p w14:paraId="18D2436A" w14:textId="449A0F3E" w:rsidR="00AD4A51" w:rsidRDefault="00576D39" w:rsidP="00AD4A51">
      <w:pPr>
        <w:pStyle w:val="LabStepNumberedLevel2"/>
      </w:pPr>
      <w:r>
        <w:t xml:space="preserve">Change the setting to </w:t>
      </w:r>
      <w:r w:rsidRPr="00576D39">
        <w:rPr>
          <w:b/>
        </w:rPr>
        <w:t>Enabled</w:t>
      </w:r>
      <w:r>
        <w:t xml:space="preserve"> and place your cursor inside the </w:t>
      </w:r>
      <w:r w:rsidRPr="00576D39">
        <w:rPr>
          <w:b/>
        </w:rPr>
        <w:t>Apply to: Specific security groups</w:t>
      </w:r>
      <w:r>
        <w:t xml:space="preserve"> textbox.</w:t>
      </w:r>
    </w:p>
    <w:p w14:paraId="2C05CF13" w14:textId="23CB5B34" w:rsidR="006F4848" w:rsidRDefault="006F4848" w:rsidP="006F4848">
      <w:pPr>
        <w:pStyle w:val="LabStepScreenshotLevel2"/>
      </w:pPr>
      <w:r>
        <w:drawing>
          <wp:inline distT="0" distB="0" distL="0" distR="0" wp14:anchorId="41D15327" wp14:editId="520C4344">
            <wp:extent cx="3108960" cy="1238840"/>
            <wp:effectExtent l="19050" t="19050" r="15240" b="190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70582" cy="1263395"/>
                    </a:xfrm>
                    <a:prstGeom prst="rect">
                      <a:avLst/>
                    </a:prstGeom>
                    <a:noFill/>
                    <a:ln>
                      <a:solidFill>
                        <a:schemeClr val="tx1"/>
                      </a:solidFill>
                    </a:ln>
                  </pic:spPr>
                </pic:pic>
              </a:graphicData>
            </a:graphic>
          </wp:inline>
        </w:drawing>
      </w:r>
    </w:p>
    <w:p w14:paraId="4B769276" w14:textId="20D45144" w:rsidR="00AD4A51" w:rsidRDefault="00576D39" w:rsidP="00AD4A51">
      <w:pPr>
        <w:pStyle w:val="LabStepNumberedLevel2"/>
      </w:pPr>
      <w:r>
        <w:t xml:space="preserve">Type in </w:t>
      </w:r>
      <w:r w:rsidRPr="00576D39">
        <w:rPr>
          <w:b/>
        </w:rPr>
        <w:t>Power BI Apps</w:t>
      </w:r>
      <w:r>
        <w:t xml:space="preserve"> to resolve the Azure AD group and then click </w:t>
      </w:r>
      <w:r w:rsidRPr="00576D39">
        <w:rPr>
          <w:b/>
        </w:rPr>
        <w:t>Apply</w:t>
      </w:r>
      <w:r>
        <w:t xml:space="preserve"> to save your configuration changes.</w:t>
      </w:r>
    </w:p>
    <w:p w14:paraId="35F7A86D" w14:textId="49BBC553" w:rsidR="006F4848" w:rsidRDefault="006F4848" w:rsidP="006F4848">
      <w:pPr>
        <w:pStyle w:val="LabStepScreenshotLevel2"/>
      </w:pPr>
      <w:r>
        <w:drawing>
          <wp:inline distT="0" distB="0" distL="0" distR="0" wp14:anchorId="64246540" wp14:editId="1572C683">
            <wp:extent cx="3108960" cy="901060"/>
            <wp:effectExtent l="19050" t="19050" r="15240" b="1397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94778" cy="925932"/>
                    </a:xfrm>
                    <a:prstGeom prst="rect">
                      <a:avLst/>
                    </a:prstGeom>
                    <a:noFill/>
                    <a:ln>
                      <a:solidFill>
                        <a:schemeClr val="tx1"/>
                      </a:solidFill>
                    </a:ln>
                  </pic:spPr>
                </pic:pic>
              </a:graphicData>
            </a:graphic>
          </wp:inline>
        </w:drawing>
      </w:r>
    </w:p>
    <w:p w14:paraId="438DDE5E" w14:textId="22498154" w:rsidR="00AD4A51" w:rsidRDefault="00576D39" w:rsidP="00AD4A51">
      <w:pPr>
        <w:pStyle w:val="LabStepNumberedLevel2"/>
      </w:pPr>
      <w:r>
        <w:t>You will see a notification indicating it may take up to 15 minutes until your tenant recognizes your configuration changes.</w:t>
      </w:r>
    </w:p>
    <w:p w14:paraId="79ADE571" w14:textId="78F32D5B" w:rsidR="00060810" w:rsidRDefault="00060810" w:rsidP="00060810">
      <w:pPr>
        <w:pStyle w:val="LabStepScreenshotLevel2"/>
      </w:pPr>
      <w:r>
        <w:drawing>
          <wp:inline distT="0" distB="0" distL="0" distR="0" wp14:anchorId="1F481ED5" wp14:editId="713BF24B">
            <wp:extent cx="3056708" cy="547575"/>
            <wp:effectExtent l="19050" t="19050" r="10795" b="2413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73578" cy="550597"/>
                    </a:xfrm>
                    <a:prstGeom prst="rect">
                      <a:avLst/>
                    </a:prstGeom>
                    <a:noFill/>
                    <a:ln>
                      <a:solidFill>
                        <a:schemeClr val="tx1"/>
                      </a:solidFill>
                    </a:ln>
                  </pic:spPr>
                </pic:pic>
              </a:graphicData>
            </a:graphic>
          </wp:inline>
        </w:drawing>
      </w:r>
    </w:p>
    <w:p w14:paraId="7D0141C9" w14:textId="270A262B" w:rsidR="00060810" w:rsidRDefault="0006093B" w:rsidP="00060810">
      <w:pPr>
        <w:pStyle w:val="LabStepNumbered"/>
      </w:pPr>
      <w:r>
        <w:t>Run a PowerShell script to c</w:t>
      </w:r>
      <w:r w:rsidR="00060810">
        <w:t xml:space="preserve">reate new confidential client </w:t>
      </w:r>
      <w:r w:rsidR="00F0553A">
        <w:t>application</w:t>
      </w:r>
      <w:r w:rsidR="00060810">
        <w:t xml:space="preserve"> in Azure AD</w:t>
      </w:r>
      <w:r>
        <w:t xml:space="preserve"> with a client secret</w:t>
      </w:r>
      <w:r w:rsidR="00060810">
        <w:t>.</w:t>
      </w:r>
    </w:p>
    <w:p w14:paraId="1E79FFCA" w14:textId="3F4DBBBC" w:rsidR="00060810" w:rsidRDefault="00060810" w:rsidP="00060810">
      <w:pPr>
        <w:pStyle w:val="LabStepNumberedLevel2"/>
      </w:pPr>
      <w:r>
        <w:t xml:space="preserve">Open the PowerShell script named </w:t>
      </w:r>
      <w:r w:rsidRPr="00060810">
        <w:rPr>
          <w:b/>
        </w:rPr>
        <w:t>RegisterPowerBiServiceApp3.ps1</w:t>
      </w:r>
      <w:r>
        <w:t>.</w:t>
      </w:r>
    </w:p>
    <w:p w14:paraId="6072793A" w14:textId="4C1C0AEE" w:rsidR="00060810" w:rsidRDefault="00060810" w:rsidP="00060810">
      <w:pPr>
        <w:pStyle w:val="LabStepNumberedLevel2"/>
      </w:pPr>
      <w:r>
        <w:t xml:space="preserve">Update the two PowerShell variables named </w:t>
      </w:r>
      <w:r w:rsidRPr="00060810">
        <w:rPr>
          <w:b/>
        </w:rPr>
        <w:t>$username</w:t>
      </w:r>
      <w:r>
        <w:t xml:space="preserve"> and </w:t>
      </w:r>
      <w:r w:rsidRPr="00060810">
        <w:rPr>
          <w:b/>
        </w:rPr>
        <w:t>$</w:t>
      </w:r>
      <w:proofErr w:type="spellStart"/>
      <w:r w:rsidRPr="00060810">
        <w:rPr>
          <w:b/>
        </w:rPr>
        <w:t>userPassword</w:t>
      </w:r>
      <w:r>
        <w:t>.</w:t>
      </w:r>
      <w:r w:rsidR="0006093B">
        <w:t>and</w:t>
      </w:r>
      <w:proofErr w:type="spellEnd"/>
      <w:r w:rsidR="0006093B">
        <w:t xml:space="preserve"> save your changes.</w:t>
      </w:r>
    </w:p>
    <w:p w14:paraId="6C3B77A4" w14:textId="2C7FBAC1" w:rsidR="00060810" w:rsidRDefault="00060810" w:rsidP="00060810">
      <w:pPr>
        <w:pStyle w:val="LabStepNumberedLevel2"/>
      </w:pPr>
      <w:r>
        <w:t xml:space="preserve">Review what </w:t>
      </w:r>
      <w:r w:rsidR="00F0553A">
        <w:t>this</w:t>
      </w:r>
      <w:r>
        <w:t xml:space="preserve"> script does</w:t>
      </w:r>
      <w:r w:rsidR="00F0553A">
        <w:t xml:space="preserve"> when it runs</w:t>
      </w:r>
      <w:r>
        <w:t>.</w:t>
      </w:r>
    </w:p>
    <w:p w14:paraId="10134971" w14:textId="2F175EBD" w:rsidR="00060810" w:rsidRDefault="00060810" w:rsidP="00060810">
      <w:pPr>
        <w:pStyle w:val="LabStepNumberedLevel3"/>
      </w:pPr>
      <w:r>
        <w:t xml:space="preserve">Connects to your tenant in Azure AD with </w:t>
      </w:r>
      <w:r w:rsidR="00F0553A">
        <w:t>g</w:t>
      </w:r>
      <w:r>
        <w:t>lobal tenant admin permissions</w:t>
      </w:r>
    </w:p>
    <w:p w14:paraId="27B31418" w14:textId="355E1660" w:rsidR="00060810" w:rsidRDefault="00060810" w:rsidP="00060810">
      <w:pPr>
        <w:pStyle w:val="LabStepNumberedLevel3"/>
      </w:pPr>
      <w:r>
        <w:t xml:space="preserve">Generates a new GUID and uses it </w:t>
      </w:r>
      <w:r w:rsidR="00F0553A">
        <w:t xml:space="preserve">generate a </w:t>
      </w:r>
      <w:r w:rsidRPr="00060810">
        <w:t xml:space="preserve">new password credential </w:t>
      </w:r>
      <w:r>
        <w:t xml:space="preserve">which </w:t>
      </w:r>
      <w:r w:rsidR="00F0553A">
        <w:t xml:space="preserve">serves </w:t>
      </w:r>
      <w:r>
        <w:t xml:space="preserve">as the </w:t>
      </w:r>
      <w:r w:rsidRPr="00060810">
        <w:t>client secret</w:t>
      </w:r>
      <w:r w:rsidR="00F0553A">
        <w:t>.</w:t>
      </w:r>
    </w:p>
    <w:p w14:paraId="232B9D92" w14:textId="0817363C" w:rsidR="00060810" w:rsidRDefault="00060810" w:rsidP="00060810">
      <w:pPr>
        <w:pStyle w:val="LabStepNumberedLevel3"/>
      </w:pPr>
      <w:r>
        <w:t>Creates a new confidential client app</w:t>
      </w:r>
      <w:r w:rsidR="00F0553A">
        <w:t>lication</w:t>
      </w:r>
      <w:r>
        <w:t xml:space="preserve"> with the </w:t>
      </w:r>
      <w:r w:rsidRPr="00060810">
        <w:t>password credential</w:t>
      </w:r>
      <w:r>
        <w:t xml:space="preserve"> and a display name of </w:t>
      </w:r>
      <w:r w:rsidRPr="00060810">
        <w:rPr>
          <w:b/>
        </w:rPr>
        <w:t>Power BI Service App 3</w:t>
      </w:r>
      <w:r>
        <w:t>.</w:t>
      </w:r>
    </w:p>
    <w:p w14:paraId="5E07E761" w14:textId="41BB48F8" w:rsidR="000A6F35" w:rsidRDefault="00F0553A" w:rsidP="00060810">
      <w:pPr>
        <w:pStyle w:val="LabStepNumberedLevel3"/>
      </w:pPr>
      <w:r>
        <w:t xml:space="preserve">Configures </w:t>
      </w:r>
      <w:r w:rsidR="000A6F35">
        <w:t xml:space="preserve">your Office 365 user account </w:t>
      </w:r>
      <w:r>
        <w:t xml:space="preserve">to be an </w:t>
      </w:r>
      <w:r w:rsidR="000A6F35">
        <w:t>owner of the new Azure AD app</w:t>
      </w:r>
      <w:r>
        <w:t>lication.</w:t>
      </w:r>
    </w:p>
    <w:p w14:paraId="692E2C9B" w14:textId="26186310" w:rsidR="00060810" w:rsidRDefault="00060810" w:rsidP="00060810">
      <w:pPr>
        <w:pStyle w:val="LabStepNumberedLevel3"/>
      </w:pPr>
      <w:r>
        <w:t xml:space="preserve">Assigns </w:t>
      </w:r>
      <w:r w:rsidR="000A6F35">
        <w:t xml:space="preserve">the service principal </w:t>
      </w:r>
      <w:r w:rsidR="00F0553A">
        <w:t xml:space="preserve">for the </w:t>
      </w:r>
      <w:r w:rsidR="000A6F35" w:rsidRPr="00060810">
        <w:rPr>
          <w:b/>
        </w:rPr>
        <w:t>Power BI Service App 3</w:t>
      </w:r>
      <w:r w:rsidR="000A6F35">
        <w:rPr>
          <w:b/>
        </w:rPr>
        <w:t xml:space="preserve"> </w:t>
      </w:r>
      <w:r w:rsidR="00F0553A" w:rsidRPr="00F0553A">
        <w:t>application</w:t>
      </w:r>
      <w:r w:rsidR="00F0553A">
        <w:rPr>
          <w:b/>
        </w:rPr>
        <w:t xml:space="preserve"> </w:t>
      </w:r>
      <w:r>
        <w:t xml:space="preserve">as </w:t>
      </w:r>
      <w:r w:rsidR="000A6F35">
        <w:t xml:space="preserve">member of the </w:t>
      </w:r>
      <w:r w:rsidR="000A6F35" w:rsidRPr="00F0553A">
        <w:rPr>
          <w:b/>
        </w:rPr>
        <w:t>Power BI Apps</w:t>
      </w:r>
      <w:r w:rsidR="00F0553A">
        <w:t xml:space="preserve"> security group.</w:t>
      </w:r>
    </w:p>
    <w:p w14:paraId="40DD933F" w14:textId="5E5CA5D1" w:rsidR="00060810" w:rsidRDefault="000A6F35" w:rsidP="00060810">
      <w:pPr>
        <w:pStyle w:val="LabStepNumberedLevel3"/>
      </w:pPr>
      <w:r>
        <w:t>Opens a text file in Notepad with the configuration information you will need when you create your next C# Console app.</w:t>
      </w:r>
    </w:p>
    <w:p w14:paraId="632305A2" w14:textId="69B519E3" w:rsidR="000A6F35" w:rsidRDefault="000A6F35" w:rsidP="002D1669">
      <w:pPr>
        <w:pStyle w:val="LabExerciseCallout"/>
      </w:pPr>
      <w:r>
        <w:t xml:space="preserve">Note that </w:t>
      </w:r>
      <w:r w:rsidR="002D1669">
        <w:t xml:space="preserve">this </w:t>
      </w:r>
      <w:r>
        <w:t xml:space="preserve">Azure AD application </w:t>
      </w:r>
      <w:r w:rsidR="002D1669">
        <w:t xml:space="preserve">is being </w:t>
      </w:r>
      <w:r>
        <w:t xml:space="preserve">created without </w:t>
      </w:r>
      <w:r w:rsidR="002D1669">
        <w:t xml:space="preserve">a </w:t>
      </w:r>
      <w:r>
        <w:t xml:space="preserve">Reply URL. </w:t>
      </w:r>
      <w:r w:rsidR="002D1669">
        <w:t xml:space="preserve">While OAuth2 uses </w:t>
      </w:r>
      <w:r>
        <w:t>Reply URL</w:t>
      </w:r>
      <w:r w:rsidR="002D1669">
        <w:t>s</w:t>
      </w:r>
      <w:r>
        <w:t xml:space="preserve"> </w:t>
      </w:r>
      <w:r w:rsidR="002D1669">
        <w:t xml:space="preserve">to add extra security protection for interactive authentication flows to acquire user-based access tokens, </w:t>
      </w:r>
      <w:r>
        <w:t xml:space="preserve">Reply URLs do not factor into app-only authentication. </w:t>
      </w:r>
      <w:r w:rsidR="002D1669">
        <w:t xml:space="preserve">That means if </w:t>
      </w:r>
      <w:r>
        <w:t xml:space="preserve">an attacker can discover your app secret, </w:t>
      </w:r>
      <w:r w:rsidR="002D1669">
        <w:t xml:space="preserve">this </w:t>
      </w:r>
      <w:r>
        <w:t xml:space="preserve">attackers can use it to </w:t>
      </w:r>
      <w:r w:rsidR="002D1669">
        <w:t xml:space="preserve">authenticate and </w:t>
      </w:r>
      <w:r>
        <w:t xml:space="preserve">acquire </w:t>
      </w:r>
      <w:r w:rsidR="002D1669">
        <w:t xml:space="preserve">app-only </w:t>
      </w:r>
      <w:r>
        <w:t>access token from anywhere on the Internet.</w:t>
      </w:r>
      <w:r w:rsidR="00B061BF">
        <w:t xml:space="preserve"> </w:t>
      </w:r>
      <w:r w:rsidR="00B061BF" w:rsidRPr="00B061BF">
        <w:rPr>
          <w:i/>
        </w:rPr>
        <w:t>You have been warned!</w:t>
      </w:r>
    </w:p>
    <w:p w14:paraId="4D41EB97" w14:textId="543CD658" w:rsidR="00060810" w:rsidRDefault="00060810" w:rsidP="00060810">
      <w:pPr>
        <w:pStyle w:val="LabStepNumberedLevel2"/>
      </w:pPr>
      <w:r>
        <w:lastRenderedPageBreak/>
        <w:t xml:space="preserve">Run the </w:t>
      </w:r>
      <w:r w:rsidR="0006093B">
        <w:t xml:space="preserve">PowerShell </w:t>
      </w:r>
      <w:r>
        <w:t>script</w:t>
      </w:r>
      <w:r w:rsidR="0006093B">
        <w:t xml:space="preserve"> named </w:t>
      </w:r>
      <w:r w:rsidR="0006093B" w:rsidRPr="00060810">
        <w:rPr>
          <w:b/>
        </w:rPr>
        <w:t>RegisterPowerBiServiceApp3.ps1</w:t>
      </w:r>
      <w:r>
        <w:t>.</w:t>
      </w:r>
    </w:p>
    <w:p w14:paraId="3CF7DE96" w14:textId="2753A6D6" w:rsidR="0006093B" w:rsidRDefault="0006093B" w:rsidP="00060810">
      <w:pPr>
        <w:pStyle w:val="LabStepNumberedLevel2"/>
      </w:pPr>
      <w:r>
        <w:t xml:space="preserve">The script should create </w:t>
      </w:r>
      <w:r w:rsidR="00B061BF">
        <w:t>a</w:t>
      </w:r>
      <w:r>
        <w:t xml:space="preserve"> new confidential application and display a text file with the info you </w:t>
      </w:r>
      <w:r w:rsidR="00B061BF">
        <w:t xml:space="preserve">will </w:t>
      </w:r>
      <w:r>
        <w:t xml:space="preserve">need </w:t>
      </w:r>
      <w:r w:rsidR="00B061BF">
        <w:t xml:space="preserve">in your </w:t>
      </w:r>
      <w:r>
        <w:t>application</w:t>
      </w:r>
      <w:r w:rsidR="00B061BF">
        <w:t>.</w:t>
      </w:r>
    </w:p>
    <w:p w14:paraId="5F941BEA" w14:textId="35ECEE94" w:rsidR="000A6F35" w:rsidRDefault="002D1669" w:rsidP="002D1669">
      <w:pPr>
        <w:pStyle w:val="LabStepScreenshotLevel2"/>
      </w:pPr>
      <w:r>
        <w:drawing>
          <wp:inline distT="0" distB="0" distL="0" distR="0" wp14:anchorId="72E81525" wp14:editId="145A46F8">
            <wp:extent cx="4568434" cy="1240971"/>
            <wp:effectExtent l="19050" t="19050" r="22860" b="1651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33158" cy="1258553"/>
                    </a:xfrm>
                    <a:prstGeom prst="rect">
                      <a:avLst/>
                    </a:prstGeom>
                    <a:noFill/>
                    <a:ln>
                      <a:solidFill>
                        <a:schemeClr val="tx1"/>
                      </a:solidFill>
                    </a:ln>
                  </pic:spPr>
                </pic:pic>
              </a:graphicData>
            </a:graphic>
          </wp:inline>
        </w:drawing>
      </w:r>
    </w:p>
    <w:p w14:paraId="5D8985C5" w14:textId="5A8DA6FD" w:rsidR="0006093B" w:rsidRDefault="0006093B" w:rsidP="0006093B">
      <w:pPr>
        <w:pStyle w:val="LabExerciseCallout"/>
      </w:pPr>
      <w:r>
        <w:t xml:space="preserve">Leave this text file open as you will need to copy and paste the </w:t>
      </w:r>
      <w:proofErr w:type="spellStart"/>
      <w:r w:rsidRPr="0006093B">
        <w:rPr>
          <w:b/>
        </w:rPr>
        <w:t>ClientId</w:t>
      </w:r>
      <w:proofErr w:type="spellEnd"/>
      <w:r>
        <w:t xml:space="preserve"> and </w:t>
      </w:r>
      <w:proofErr w:type="spellStart"/>
      <w:r w:rsidRPr="0006093B">
        <w:rPr>
          <w:b/>
        </w:rPr>
        <w:t>ClientSecret</w:t>
      </w:r>
      <w:proofErr w:type="spellEnd"/>
      <w:r>
        <w:t xml:space="preserve"> into your application source code.</w:t>
      </w:r>
    </w:p>
    <w:p w14:paraId="07F8370D" w14:textId="0D176C9B" w:rsidR="002D1669" w:rsidRDefault="002D1669" w:rsidP="002D1669">
      <w:pPr>
        <w:pStyle w:val="LabStepNumbered"/>
      </w:pPr>
      <w:r>
        <w:t xml:space="preserve">Inspect </w:t>
      </w:r>
      <w:r w:rsidR="00B061BF">
        <w:t>t</w:t>
      </w:r>
      <w:r>
        <w:t xml:space="preserve">he group membership for </w:t>
      </w:r>
      <w:r w:rsidRPr="0006093B">
        <w:rPr>
          <w:b/>
        </w:rPr>
        <w:t>Power BI Apps</w:t>
      </w:r>
      <w:r>
        <w:t xml:space="preserve"> </w:t>
      </w:r>
      <w:r w:rsidR="00B061BF">
        <w:t xml:space="preserve">security </w:t>
      </w:r>
      <w:r>
        <w:t>group.</w:t>
      </w:r>
    </w:p>
    <w:p w14:paraId="4209A5A2" w14:textId="77777777" w:rsidR="0006093B" w:rsidRDefault="0006093B" w:rsidP="0006093B">
      <w:pPr>
        <w:pStyle w:val="LabStepNumberedLevel2"/>
      </w:pPr>
      <w:r>
        <w:t xml:space="preserve">Navigate to the </w:t>
      </w:r>
      <w:r w:rsidRPr="0006093B">
        <w:rPr>
          <w:b/>
        </w:rPr>
        <w:t>All groups</w:t>
      </w:r>
      <w:r>
        <w:t xml:space="preserve"> blade of the Azure AD portal using the following URL.</w:t>
      </w:r>
    </w:p>
    <w:p w14:paraId="0723FFC9" w14:textId="77777777" w:rsidR="0006093B" w:rsidRDefault="00DE3853" w:rsidP="0006093B">
      <w:pPr>
        <w:pStyle w:val="LabStepCodeBlockLevel2"/>
      </w:pPr>
      <w:hyperlink r:id="rId102" w:anchor="blade/Microsoft_AAD_IAM/GroupsManagementMenuBlade/AllGroups" w:history="1">
        <w:r w:rsidR="0006093B" w:rsidRPr="007132D5">
          <w:rPr>
            <w:rStyle w:val="Hyperlink"/>
          </w:rPr>
          <w:t>https://portal.azure.com/#blade/Microsoft_AAD_IAM/GroupsManagementMenuBlade/AllGroups</w:t>
        </w:r>
      </w:hyperlink>
    </w:p>
    <w:p w14:paraId="0B1883E3" w14:textId="77813584" w:rsidR="0006093B" w:rsidRDefault="0006093B" w:rsidP="0006093B">
      <w:pPr>
        <w:pStyle w:val="LabStepNumberedLevel2"/>
      </w:pPr>
      <w:r>
        <w:t xml:space="preserve">Click on the link for the </w:t>
      </w:r>
      <w:r w:rsidRPr="007132D5">
        <w:rPr>
          <w:b/>
        </w:rPr>
        <w:t>Power BI Apps</w:t>
      </w:r>
      <w:r w:rsidRPr="0006093B">
        <w:t xml:space="preserve"> group.</w:t>
      </w:r>
    </w:p>
    <w:p w14:paraId="55B176C7" w14:textId="22AF3A8C" w:rsidR="002D1669" w:rsidRDefault="002D1669" w:rsidP="002D1669">
      <w:pPr>
        <w:pStyle w:val="LabStepScreenshotLevel2"/>
      </w:pPr>
      <w:r>
        <w:drawing>
          <wp:inline distT="0" distB="0" distL="0" distR="0" wp14:anchorId="170EB4D0" wp14:editId="5C7A6FBB">
            <wp:extent cx="5218612" cy="1029697"/>
            <wp:effectExtent l="19050" t="19050" r="20320" b="1841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7526" cy="1039348"/>
                    </a:xfrm>
                    <a:prstGeom prst="rect">
                      <a:avLst/>
                    </a:prstGeom>
                    <a:noFill/>
                    <a:ln>
                      <a:solidFill>
                        <a:schemeClr val="tx1"/>
                      </a:solidFill>
                    </a:ln>
                  </pic:spPr>
                </pic:pic>
              </a:graphicData>
            </a:graphic>
          </wp:inline>
        </w:drawing>
      </w:r>
    </w:p>
    <w:p w14:paraId="3765CA14" w14:textId="3D53461F" w:rsidR="00AD4A51" w:rsidRDefault="0006093B" w:rsidP="00AD4A51">
      <w:pPr>
        <w:pStyle w:val="LabStepNumberedLevel2"/>
      </w:pPr>
      <w:r>
        <w:t xml:space="preserve">Click the </w:t>
      </w:r>
      <w:r w:rsidRPr="00B061BF">
        <w:rPr>
          <w:b/>
        </w:rPr>
        <w:t>Members</w:t>
      </w:r>
      <w:r>
        <w:t xml:space="preserve"> link on the left and verify that </w:t>
      </w:r>
      <w:r w:rsidRPr="0006093B">
        <w:rPr>
          <w:b/>
        </w:rPr>
        <w:t>Power BI Service App 3</w:t>
      </w:r>
      <w:r>
        <w:t xml:space="preserve"> has been added as a member.</w:t>
      </w:r>
    </w:p>
    <w:p w14:paraId="7BF7576B" w14:textId="607B298C" w:rsidR="002D1669" w:rsidRDefault="002D1669" w:rsidP="002D1669">
      <w:pPr>
        <w:pStyle w:val="LabStepScreenshotLevel2"/>
      </w:pPr>
      <w:r>
        <w:drawing>
          <wp:inline distT="0" distB="0" distL="0" distR="0" wp14:anchorId="3CB5DD31" wp14:editId="34488FC9">
            <wp:extent cx="4069080" cy="1166470"/>
            <wp:effectExtent l="19050" t="19050" r="7620" b="152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14320" cy="1179439"/>
                    </a:xfrm>
                    <a:prstGeom prst="rect">
                      <a:avLst/>
                    </a:prstGeom>
                    <a:noFill/>
                    <a:ln>
                      <a:solidFill>
                        <a:schemeClr val="tx1"/>
                      </a:solidFill>
                    </a:ln>
                  </pic:spPr>
                </pic:pic>
              </a:graphicData>
            </a:graphic>
          </wp:inline>
        </w:drawing>
      </w:r>
    </w:p>
    <w:p w14:paraId="000B4ABE" w14:textId="28EB370E" w:rsidR="00060810" w:rsidRDefault="002D1669" w:rsidP="002D1669">
      <w:pPr>
        <w:pStyle w:val="LabStepNumbered"/>
      </w:pPr>
      <w:r>
        <w:t xml:space="preserve">Inspect the </w:t>
      </w:r>
      <w:r w:rsidR="0006093B">
        <w:t xml:space="preserve">confidential client application named </w:t>
      </w:r>
      <w:r w:rsidR="0006093B" w:rsidRPr="0006093B">
        <w:rPr>
          <w:b/>
        </w:rPr>
        <w:t>Power BI Service App 3</w:t>
      </w:r>
      <w:r w:rsidR="0006093B">
        <w:t xml:space="preserve"> in the Azure portal</w:t>
      </w:r>
    </w:p>
    <w:p w14:paraId="4967E484" w14:textId="3D8BD0D3" w:rsidR="002F3B95" w:rsidRDefault="0006093B" w:rsidP="002F3B95">
      <w:pPr>
        <w:pStyle w:val="LabStepNumberedLevel2"/>
      </w:pPr>
      <w:r>
        <w:t xml:space="preserve">Navigate to the Azure AD </w:t>
      </w:r>
      <w:r w:rsidRPr="0006093B">
        <w:rPr>
          <w:b/>
        </w:rPr>
        <w:t>App registrations</w:t>
      </w:r>
      <w:r>
        <w:t xml:space="preserve"> blade in the Azure portal.</w:t>
      </w:r>
    </w:p>
    <w:p w14:paraId="37D707F8" w14:textId="3AE196B0" w:rsidR="0006093B" w:rsidRDefault="0006093B" w:rsidP="002F3B95">
      <w:pPr>
        <w:pStyle w:val="LabStepNumberedLevel2"/>
      </w:pPr>
      <w:r>
        <w:t xml:space="preserve">Locate the new Azure AD application named </w:t>
      </w:r>
      <w:r w:rsidRPr="0006093B">
        <w:rPr>
          <w:b/>
        </w:rPr>
        <w:t>Power BI Service App 3</w:t>
      </w:r>
      <w:r>
        <w:t>.</w:t>
      </w:r>
    </w:p>
    <w:p w14:paraId="0AFBFD54" w14:textId="736738FB" w:rsidR="002F3B95" w:rsidRDefault="002F3B95" w:rsidP="002F3B95">
      <w:pPr>
        <w:pStyle w:val="LabStepScreenshotLevel2"/>
      </w:pPr>
      <w:r>
        <w:drawing>
          <wp:inline distT="0" distB="0" distL="0" distR="0" wp14:anchorId="4068E49A" wp14:editId="471C70E7">
            <wp:extent cx="4212771" cy="1618344"/>
            <wp:effectExtent l="19050" t="19050" r="16510" b="2032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23186" cy="1622345"/>
                    </a:xfrm>
                    <a:prstGeom prst="rect">
                      <a:avLst/>
                    </a:prstGeom>
                    <a:noFill/>
                    <a:ln>
                      <a:solidFill>
                        <a:schemeClr val="tx1">
                          <a:lumMod val="50000"/>
                          <a:lumOff val="50000"/>
                        </a:schemeClr>
                      </a:solidFill>
                    </a:ln>
                  </pic:spPr>
                </pic:pic>
              </a:graphicData>
            </a:graphic>
          </wp:inline>
        </w:drawing>
      </w:r>
    </w:p>
    <w:p w14:paraId="5A01F7A2" w14:textId="372060F6" w:rsidR="00AD4A51" w:rsidRDefault="0006093B" w:rsidP="00AD4A51">
      <w:pPr>
        <w:pStyle w:val="LabStepNumberedLevel2"/>
      </w:pPr>
      <w:r>
        <w:lastRenderedPageBreak/>
        <w:t xml:space="preserve">You should be able to see that </w:t>
      </w:r>
      <w:r w:rsidRPr="0006093B">
        <w:rPr>
          <w:b/>
        </w:rPr>
        <w:t>Power BI Service App 3</w:t>
      </w:r>
      <w:r>
        <w:t xml:space="preserve"> is configured </w:t>
      </w:r>
      <w:r w:rsidR="00603009">
        <w:t>with a client secret which is active (</w:t>
      </w:r>
      <w:r w:rsidR="00603009" w:rsidRPr="00603009">
        <w:rPr>
          <w:i/>
        </w:rPr>
        <w:t>e.g. Current</w:t>
      </w:r>
      <w:r w:rsidR="00603009">
        <w:t>).</w:t>
      </w:r>
    </w:p>
    <w:p w14:paraId="1F7D01ED" w14:textId="0265DB21" w:rsidR="002F3B95" w:rsidRDefault="002F3B95" w:rsidP="002F3B95">
      <w:pPr>
        <w:pStyle w:val="LabStepScreenshotLevel2"/>
      </w:pPr>
      <w:r>
        <w:drawing>
          <wp:inline distT="0" distB="0" distL="0" distR="0" wp14:anchorId="1EC8D466" wp14:editId="5FBF3ABD">
            <wp:extent cx="4421777" cy="682100"/>
            <wp:effectExtent l="19050" t="19050" r="17145" b="2286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92176" cy="692960"/>
                    </a:xfrm>
                    <a:prstGeom prst="rect">
                      <a:avLst/>
                    </a:prstGeom>
                    <a:noFill/>
                    <a:ln>
                      <a:solidFill>
                        <a:schemeClr val="tx1">
                          <a:lumMod val="50000"/>
                          <a:lumOff val="50000"/>
                        </a:schemeClr>
                      </a:solidFill>
                    </a:ln>
                  </pic:spPr>
                </pic:pic>
              </a:graphicData>
            </a:graphic>
          </wp:inline>
        </w:drawing>
      </w:r>
    </w:p>
    <w:p w14:paraId="189440D4" w14:textId="6D01EBAC" w:rsidR="00AD4A51" w:rsidRDefault="00603009" w:rsidP="00AD4A51">
      <w:pPr>
        <w:pStyle w:val="LabStepNumberedLevel2"/>
      </w:pPr>
      <w:r>
        <w:t xml:space="preserve">Click on the link for </w:t>
      </w:r>
      <w:r w:rsidRPr="0006093B">
        <w:rPr>
          <w:b/>
        </w:rPr>
        <w:t>Power BI Service App 3</w:t>
      </w:r>
      <w:r>
        <w:t xml:space="preserve"> to navigate to it summary page.</w:t>
      </w:r>
    </w:p>
    <w:p w14:paraId="321B0D75" w14:textId="112FCBE0" w:rsidR="002F3B95" w:rsidRDefault="002F3B95" w:rsidP="002F3B95">
      <w:pPr>
        <w:pStyle w:val="LabStepScreenshotLevel2"/>
      </w:pPr>
      <w:r>
        <w:drawing>
          <wp:inline distT="0" distB="0" distL="0" distR="0" wp14:anchorId="5002B8DC" wp14:editId="398E5420">
            <wp:extent cx="4460966" cy="799584"/>
            <wp:effectExtent l="19050" t="19050" r="15875" b="196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27803" cy="811564"/>
                    </a:xfrm>
                    <a:prstGeom prst="rect">
                      <a:avLst/>
                    </a:prstGeom>
                    <a:noFill/>
                    <a:ln>
                      <a:solidFill>
                        <a:schemeClr val="tx1">
                          <a:lumMod val="50000"/>
                          <a:lumOff val="50000"/>
                        </a:schemeClr>
                      </a:solidFill>
                    </a:ln>
                  </pic:spPr>
                </pic:pic>
              </a:graphicData>
            </a:graphic>
          </wp:inline>
        </w:drawing>
      </w:r>
    </w:p>
    <w:p w14:paraId="71ACF7EF" w14:textId="6934138C" w:rsidR="00AD4A51" w:rsidRDefault="00603009" w:rsidP="00AD4A51">
      <w:pPr>
        <w:pStyle w:val="LabStepNumberedLevel2"/>
      </w:pPr>
      <w:r>
        <w:t xml:space="preserve">Click on the </w:t>
      </w:r>
      <w:r w:rsidRPr="00603009">
        <w:rPr>
          <w:b/>
        </w:rPr>
        <w:t>Authentication</w:t>
      </w:r>
      <w:r>
        <w:t xml:space="preserve"> link on the left and verify that the application has been configured without any </w:t>
      </w:r>
      <w:r w:rsidRPr="00603009">
        <w:rPr>
          <w:b/>
        </w:rPr>
        <w:t>Redirect URIs</w:t>
      </w:r>
      <w:r>
        <w:t>.</w:t>
      </w:r>
    </w:p>
    <w:p w14:paraId="445F9EC5" w14:textId="0741872C" w:rsidR="002F3B95" w:rsidRDefault="002F3B95" w:rsidP="002F3B95">
      <w:pPr>
        <w:pStyle w:val="LabStepScreenshotLevel2"/>
      </w:pPr>
      <w:r>
        <w:drawing>
          <wp:inline distT="0" distB="0" distL="0" distR="0" wp14:anchorId="28B81FD1" wp14:editId="5FB5D085">
            <wp:extent cx="4460875" cy="991306"/>
            <wp:effectExtent l="19050" t="19050" r="15875" b="184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89803" cy="997734"/>
                    </a:xfrm>
                    <a:prstGeom prst="rect">
                      <a:avLst/>
                    </a:prstGeom>
                    <a:noFill/>
                    <a:ln>
                      <a:solidFill>
                        <a:schemeClr val="tx1">
                          <a:lumMod val="50000"/>
                          <a:lumOff val="50000"/>
                        </a:schemeClr>
                      </a:solidFill>
                    </a:ln>
                  </pic:spPr>
                </pic:pic>
              </a:graphicData>
            </a:graphic>
          </wp:inline>
        </w:drawing>
      </w:r>
    </w:p>
    <w:p w14:paraId="69A2CC68" w14:textId="53BDB9E9" w:rsidR="00603009" w:rsidRDefault="00603009" w:rsidP="00603009">
      <w:pPr>
        <w:pStyle w:val="LabStepNumberedLevel2"/>
      </w:pPr>
      <w:r>
        <w:t xml:space="preserve">Click on the </w:t>
      </w:r>
      <w:r>
        <w:rPr>
          <w:b/>
        </w:rPr>
        <w:t xml:space="preserve">Certificates &amp; secrets </w:t>
      </w:r>
      <w:r>
        <w:t xml:space="preserve">link and verify that the application </w:t>
      </w:r>
      <w:r w:rsidR="00B061BF">
        <w:t>has</w:t>
      </w:r>
      <w:r>
        <w:t xml:space="preserve"> a client secret that expires in a year.</w:t>
      </w:r>
    </w:p>
    <w:p w14:paraId="6BCA5786" w14:textId="0CF08894" w:rsidR="002F3B95" w:rsidRDefault="002F3B95" w:rsidP="002F3B95">
      <w:pPr>
        <w:pStyle w:val="LabStepScreenshotLevel2"/>
      </w:pPr>
      <w:r>
        <w:drawing>
          <wp:inline distT="0" distB="0" distL="0" distR="0" wp14:anchorId="4FBEE57F" wp14:editId="6D641F7B">
            <wp:extent cx="4206240" cy="1563599"/>
            <wp:effectExtent l="19050" t="19050" r="22860" b="1778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64554" cy="1585276"/>
                    </a:xfrm>
                    <a:prstGeom prst="rect">
                      <a:avLst/>
                    </a:prstGeom>
                    <a:noFill/>
                    <a:ln>
                      <a:solidFill>
                        <a:schemeClr val="tx1">
                          <a:lumMod val="50000"/>
                          <a:lumOff val="50000"/>
                        </a:schemeClr>
                      </a:solidFill>
                    </a:ln>
                  </pic:spPr>
                </pic:pic>
              </a:graphicData>
            </a:graphic>
          </wp:inline>
        </w:drawing>
      </w:r>
    </w:p>
    <w:p w14:paraId="02B44460" w14:textId="5B5A4C15" w:rsidR="00603009" w:rsidRDefault="00603009" w:rsidP="00603009">
      <w:pPr>
        <w:pStyle w:val="LabExerciseCallout"/>
      </w:pPr>
      <w:r>
        <w:t xml:space="preserve">Note that it's not currently possible to assign a </w:t>
      </w:r>
      <w:r w:rsidRPr="00603009">
        <w:rPr>
          <w:b/>
        </w:rPr>
        <w:t>Description</w:t>
      </w:r>
      <w:r>
        <w:t xml:space="preserve"> to a client secret created with PowerShell. However, it will still work fine.</w:t>
      </w:r>
    </w:p>
    <w:p w14:paraId="0EB47582" w14:textId="29D1B7E3" w:rsidR="00603009" w:rsidRDefault="00603009" w:rsidP="00603009">
      <w:pPr>
        <w:pStyle w:val="LabStepNumberedLevel2"/>
      </w:pPr>
      <w:r>
        <w:t xml:space="preserve">Click on the </w:t>
      </w:r>
      <w:r>
        <w:rPr>
          <w:b/>
        </w:rPr>
        <w:t xml:space="preserve">API permissions </w:t>
      </w:r>
      <w:r>
        <w:t xml:space="preserve">link on the left and verify that the application has been configured with no </w:t>
      </w:r>
      <w:r w:rsidRPr="00603009">
        <w:rPr>
          <w:b/>
        </w:rPr>
        <w:t>API</w:t>
      </w:r>
      <w:r>
        <w:t xml:space="preserve"> </w:t>
      </w:r>
      <w:r>
        <w:rPr>
          <w:b/>
        </w:rPr>
        <w:t>permissions</w:t>
      </w:r>
      <w:r>
        <w:t>.</w:t>
      </w:r>
    </w:p>
    <w:p w14:paraId="2AF0824C" w14:textId="0E50D9C7" w:rsidR="009B7499" w:rsidRDefault="009B7499" w:rsidP="002F3B95">
      <w:pPr>
        <w:pStyle w:val="LabStepScreenshotLevel2"/>
      </w:pPr>
      <w:r>
        <w:drawing>
          <wp:inline distT="0" distB="0" distL="0" distR="0" wp14:anchorId="7DD0FCDA" wp14:editId="2CECAA5F">
            <wp:extent cx="5225143" cy="1359796"/>
            <wp:effectExtent l="19050" t="19050" r="13970" b="1206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51654" cy="1366695"/>
                    </a:xfrm>
                    <a:prstGeom prst="rect">
                      <a:avLst/>
                    </a:prstGeom>
                    <a:noFill/>
                    <a:ln>
                      <a:solidFill>
                        <a:schemeClr val="tx1">
                          <a:lumMod val="50000"/>
                          <a:lumOff val="50000"/>
                        </a:schemeClr>
                      </a:solidFill>
                    </a:ln>
                  </pic:spPr>
                </pic:pic>
              </a:graphicData>
            </a:graphic>
          </wp:inline>
        </w:drawing>
      </w:r>
    </w:p>
    <w:p w14:paraId="4EBF63E9" w14:textId="2CE054B6" w:rsidR="00603009" w:rsidRDefault="00603009" w:rsidP="00603009">
      <w:pPr>
        <w:pStyle w:val="LabExerciseCallout"/>
      </w:pPr>
      <w:r>
        <w:t>Remember that Power BI Service API permissions are not used on calls made with an app-only token. Instead, access is configured on a workspace-by-workspace basis by adding the confidential application's service principal as a workspace admin.</w:t>
      </w:r>
    </w:p>
    <w:p w14:paraId="4299A5EA" w14:textId="2FFE9FA5" w:rsidR="002D1669" w:rsidRDefault="00477145" w:rsidP="002D1669">
      <w:pPr>
        <w:pStyle w:val="LabStepNumbered"/>
      </w:pPr>
      <w:r>
        <w:lastRenderedPageBreak/>
        <w:t xml:space="preserve">Configure the service principal for </w:t>
      </w:r>
      <w:r w:rsidRPr="00477145">
        <w:rPr>
          <w:b/>
        </w:rPr>
        <w:t>Power BI Service App 3</w:t>
      </w:r>
      <w:r>
        <w:t xml:space="preserve"> as an admin for the </w:t>
      </w:r>
      <w:r w:rsidR="002F3B95">
        <w:t>a</w:t>
      </w:r>
      <w:r w:rsidR="002D1669">
        <w:t>pp workspace</w:t>
      </w:r>
      <w:r>
        <w:t xml:space="preserve"> named </w:t>
      </w:r>
      <w:r w:rsidRPr="00477145">
        <w:rPr>
          <w:b/>
        </w:rPr>
        <w:t>Wingtip Sales</w:t>
      </w:r>
      <w:r>
        <w:t>.</w:t>
      </w:r>
    </w:p>
    <w:p w14:paraId="110E445D" w14:textId="10B48864" w:rsidR="009953E8" w:rsidRDefault="00245051" w:rsidP="009953E8">
      <w:pPr>
        <w:pStyle w:val="LabStepNumberedLevel2"/>
      </w:pPr>
      <w:r>
        <w:t>Navigate to the Power BI portal.</w:t>
      </w:r>
    </w:p>
    <w:p w14:paraId="78E1134E" w14:textId="1FD24D34" w:rsidR="00245051" w:rsidRDefault="00245051" w:rsidP="009953E8">
      <w:pPr>
        <w:pStyle w:val="LabStepNumberedLevel2"/>
      </w:pPr>
      <w:r>
        <w:t xml:space="preserve">Expand the </w:t>
      </w:r>
      <w:r w:rsidRPr="00245051">
        <w:rPr>
          <w:b/>
        </w:rPr>
        <w:t>Workspaces</w:t>
      </w:r>
      <w:r>
        <w:t xml:space="preserve"> flyout menu.</w:t>
      </w:r>
    </w:p>
    <w:p w14:paraId="61E87BA3" w14:textId="3282A4E3" w:rsidR="00245051" w:rsidRDefault="00245051" w:rsidP="009953E8">
      <w:pPr>
        <w:pStyle w:val="LabStepNumberedLevel2"/>
      </w:pPr>
      <w:r>
        <w:t xml:space="preserve">Click the </w:t>
      </w:r>
      <w:r w:rsidRPr="00245051">
        <w:rPr>
          <w:b/>
        </w:rPr>
        <w:t>Wingtip Sales</w:t>
      </w:r>
      <w:r>
        <w:t xml:space="preserve"> workspace context menu (</w:t>
      </w:r>
      <w:r w:rsidRPr="00245051">
        <w:rPr>
          <w:b/>
        </w:rPr>
        <w:t>…</w:t>
      </w:r>
      <w:r>
        <w:t xml:space="preserve">) and select </w:t>
      </w:r>
      <w:r w:rsidRPr="00245051">
        <w:rPr>
          <w:b/>
        </w:rPr>
        <w:t>Workspace access</w:t>
      </w:r>
      <w:r>
        <w:t>.</w:t>
      </w:r>
    </w:p>
    <w:p w14:paraId="13828BF4" w14:textId="76C5F470" w:rsidR="009953E8" w:rsidRDefault="009953E8" w:rsidP="009953E8">
      <w:pPr>
        <w:pStyle w:val="LabStepScreenshotLevel2"/>
      </w:pPr>
      <w:r>
        <w:drawing>
          <wp:inline distT="0" distB="0" distL="0" distR="0" wp14:anchorId="0C49B741" wp14:editId="43690055">
            <wp:extent cx="3117381" cy="2142308"/>
            <wp:effectExtent l="19050" t="19050" r="26035" b="1079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142882" cy="2159833"/>
                    </a:xfrm>
                    <a:prstGeom prst="rect">
                      <a:avLst/>
                    </a:prstGeom>
                    <a:noFill/>
                    <a:ln>
                      <a:solidFill>
                        <a:schemeClr val="tx1">
                          <a:lumMod val="50000"/>
                          <a:lumOff val="50000"/>
                        </a:schemeClr>
                      </a:solidFill>
                    </a:ln>
                  </pic:spPr>
                </pic:pic>
              </a:graphicData>
            </a:graphic>
          </wp:inline>
        </w:drawing>
      </w:r>
    </w:p>
    <w:p w14:paraId="233F768F" w14:textId="34D6212F" w:rsidR="00AD4A51" w:rsidRDefault="00245051" w:rsidP="00AD4A51">
      <w:pPr>
        <w:pStyle w:val="LabStepNumberedLevel2"/>
      </w:pPr>
      <w:r>
        <w:t xml:space="preserve">On the right of the page, you should see the </w:t>
      </w:r>
      <w:r w:rsidRPr="00245051">
        <w:rPr>
          <w:b/>
        </w:rPr>
        <w:t>Access</w:t>
      </w:r>
      <w:r>
        <w:t xml:space="preserve"> pane for the </w:t>
      </w:r>
      <w:r w:rsidRPr="00245051">
        <w:rPr>
          <w:b/>
        </w:rPr>
        <w:t>Wingtip Sales</w:t>
      </w:r>
      <w:r>
        <w:t xml:space="preserve"> workspace.</w:t>
      </w:r>
    </w:p>
    <w:p w14:paraId="6E08AC8E" w14:textId="6138F7F8" w:rsidR="003D02A5" w:rsidRDefault="003D02A5" w:rsidP="009953E8">
      <w:pPr>
        <w:pStyle w:val="LabStepScreenshotLevel2"/>
      </w:pPr>
      <w:r>
        <w:drawing>
          <wp:inline distT="0" distB="0" distL="0" distR="0" wp14:anchorId="0C9D01DA" wp14:editId="388AA6D8">
            <wp:extent cx="2272937" cy="1243944"/>
            <wp:effectExtent l="19050" t="19050" r="13335" b="139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97841" cy="1257574"/>
                    </a:xfrm>
                    <a:prstGeom prst="rect">
                      <a:avLst/>
                    </a:prstGeom>
                    <a:noFill/>
                    <a:ln>
                      <a:solidFill>
                        <a:schemeClr val="tx1">
                          <a:lumMod val="50000"/>
                          <a:lumOff val="50000"/>
                        </a:schemeClr>
                      </a:solidFill>
                    </a:ln>
                  </pic:spPr>
                </pic:pic>
              </a:graphicData>
            </a:graphic>
          </wp:inline>
        </w:drawing>
      </w:r>
    </w:p>
    <w:p w14:paraId="618DD6C2" w14:textId="5F141193" w:rsidR="00AD4A51" w:rsidRDefault="00245051" w:rsidP="00AD4A51">
      <w:pPr>
        <w:pStyle w:val="LabStepNumberedLevel2"/>
      </w:pPr>
      <w:r>
        <w:t xml:space="preserve">Place the cursor into the </w:t>
      </w:r>
      <w:r w:rsidRPr="00245051">
        <w:rPr>
          <w:i/>
        </w:rPr>
        <w:t>Enter email address</w:t>
      </w:r>
      <w:r>
        <w:t xml:space="preserve"> textbox and type </w:t>
      </w:r>
      <w:r w:rsidRPr="00245051">
        <w:rPr>
          <w:b/>
        </w:rPr>
        <w:t>Power BI Service App 3</w:t>
      </w:r>
      <w:r>
        <w:t>.</w:t>
      </w:r>
    </w:p>
    <w:p w14:paraId="1FF31CDB" w14:textId="16CF8BD6" w:rsidR="00245051" w:rsidRDefault="00245051" w:rsidP="00AD4A51">
      <w:pPr>
        <w:pStyle w:val="LabStepNumberedLevel2"/>
      </w:pPr>
      <w:r>
        <w:t xml:space="preserve">Change the member type from </w:t>
      </w:r>
      <w:r w:rsidRPr="00245051">
        <w:rPr>
          <w:b/>
        </w:rPr>
        <w:t>Member</w:t>
      </w:r>
      <w:r>
        <w:t xml:space="preserve"> to </w:t>
      </w:r>
      <w:r w:rsidRPr="00245051">
        <w:rPr>
          <w:b/>
        </w:rPr>
        <w:t>Admin</w:t>
      </w:r>
      <w:r>
        <w:t>.</w:t>
      </w:r>
    </w:p>
    <w:p w14:paraId="3334541B" w14:textId="26317191" w:rsidR="00245051" w:rsidRDefault="00245051" w:rsidP="00AD4A51">
      <w:pPr>
        <w:pStyle w:val="LabStepNumberedLevel2"/>
      </w:pPr>
      <w:r>
        <w:t xml:space="preserve">Click to </w:t>
      </w:r>
      <w:r w:rsidRPr="00245051">
        <w:rPr>
          <w:b/>
        </w:rPr>
        <w:t>Add</w:t>
      </w:r>
      <w:r>
        <w:t xml:space="preserve"> button.</w:t>
      </w:r>
    </w:p>
    <w:p w14:paraId="50FBB3EC" w14:textId="0B4EA2DE" w:rsidR="003D02A5" w:rsidRDefault="003D02A5" w:rsidP="009953E8">
      <w:pPr>
        <w:pStyle w:val="LabStepScreenshotLevel2"/>
      </w:pPr>
      <w:r>
        <w:drawing>
          <wp:inline distT="0" distB="0" distL="0" distR="0" wp14:anchorId="602DC0BC" wp14:editId="745BB695">
            <wp:extent cx="2727799" cy="1456508"/>
            <wp:effectExtent l="19050" t="19050" r="15875" b="1079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60814" cy="1474136"/>
                    </a:xfrm>
                    <a:prstGeom prst="rect">
                      <a:avLst/>
                    </a:prstGeom>
                    <a:noFill/>
                    <a:ln>
                      <a:solidFill>
                        <a:schemeClr val="tx1"/>
                      </a:solidFill>
                    </a:ln>
                  </pic:spPr>
                </pic:pic>
              </a:graphicData>
            </a:graphic>
          </wp:inline>
        </w:drawing>
      </w:r>
    </w:p>
    <w:p w14:paraId="62CAC2FD" w14:textId="2E492770" w:rsidR="00245051" w:rsidRDefault="00DF3E7F" w:rsidP="00245051">
      <w:pPr>
        <w:pStyle w:val="LabStepNumberedLevel2"/>
      </w:pPr>
      <w:r>
        <w:t xml:space="preserve">Verify that </w:t>
      </w:r>
      <w:r w:rsidRPr="00245051">
        <w:rPr>
          <w:b/>
        </w:rPr>
        <w:t>Power BI Service App 3</w:t>
      </w:r>
      <w:r>
        <w:t xml:space="preserve"> has been added as a workspace member with </w:t>
      </w:r>
      <w:r w:rsidRPr="00245051">
        <w:rPr>
          <w:b/>
        </w:rPr>
        <w:t>Admin</w:t>
      </w:r>
      <w:r>
        <w:t xml:space="preserve"> permissions.</w:t>
      </w:r>
    </w:p>
    <w:p w14:paraId="6474EC4E" w14:textId="0CCA7594" w:rsidR="003D02A5" w:rsidRDefault="003D02A5" w:rsidP="009953E8">
      <w:pPr>
        <w:pStyle w:val="LabStepScreenshotLevel2"/>
      </w:pPr>
      <w:r>
        <w:drawing>
          <wp:inline distT="0" distB="0" distL="0" distR="0" wp14:anchorId="4E5CC0EF" wp14:editId="496D2B70">
            <wp:extent cx="2801983" cy="815457"/>
            <wp:effectExtent l="19050" t="19050" r="17780" b="2286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46762" cy="828489"/>
                    </a:xfrm>
                    <a:prstGeom prst="rect">
                      <a:avLst/>
                    </a:prstGeom>
                    <a:noFill/>
                    <a:ln>
                      <a:solidFill>
                        <a:schemeClr val="tx1"/>
                      </a:solidFill>
                    </a:ln>
                  </pic:spPr>
                </pic:pic>
              </a:graphicData>
            </a:graphic>
          </wp:inline>
        </w:drawing>
      </w:r>
    </w:p>
    <w:p w14:paraId="51DACB9D" w14:textId="5C335A61" w:rsidR="003D02A5" w:rsidRDefault="003D02A5" w:rsidP="003D02A5">
      <w:pPr>
        <w:pStyle w:val="LabStepNumbered"/>
      </w:pPr>
      <w:r>
        <w:lastRenderedPageBreak/>
        <w:t>Create a new C# Console application in Visual Studio</w:t>
      </w:r>
      <w:r w:rsidR="00DF3E7F">
        <w:t xml:space="preserve"> to access the Power BI Service API using an app-only access token</w:t>
      </w:r>
      <w:r>
        <w:t>.</w:t>
      </w:r>
    </w:p>
    <w:p w14:paraId="1F0E68E5" w14:textId="6467634E" w:rsidR="003D02A5" w:rsidRDefault="00DF3E7F" w:rsidP="00DE3853">
      <w:pPr>
        <w:pStyle w:val="LabStepNumberedLevel2"/>
      </w:pPr>
      <w:r>
        <w:t xml:space="preserve">Return to </w:t>
      </w:r>
      <w:r w:rsidR="003D02A5">
        <w:t>Visual Studio</w:t>
      </w:r>
      <w:r>
        <w:t xml:space="preserve"> and c</w:t>
      </w:r>
      <w:r w:rsidR="003D02A5">
        <w:t xml:space="preserve">reate a new project by running the </w:t>
      </w:r>
      <w:r w:rsidR="003D02A5" w:rsidRPr="00DF3E7F">
        <w:rPr>
          <w:b/>
        </w:rPr>
        <w:t>File &gt; New Project</w:t>
      </w:r>
      <w:r w:rsidR="003D02A5">
        <w:t xml:space="preserve"> command.</w:t>
      </w:r>
    </w:p>
    <w:p w14:paraId="06DADA28" w14:textId="77777777" w:rsidR="003D02A5" w:rsidRDefault="003D02A5" w:rsidP="003D02A5">
      <w:pPr>
        <w:pStyle w:val="LabStepNumberedLevel2"/>
      </w:pPr>
      <w:r>
        <w:t xml:space="preserve">Select a project type of </w:t>
      </w:r>
      <w:r w:rsidRPr="00243F2A">
        <w:rPr>
          <w:b/>
        </w:rPr>
        <w:t xml:space="preserve">Console App (.NET </w:t>
      </w:r>
      <w:r>
        <w:rPr>
          <w:b/>
        </w:rPr>
        <w:t>Framework</w:t>
      </w:r>
      <w:r w:rsidRPr="00243F2A">
        <w:rPr>
          <w:b/>
        </w:rPr>
        <w:t>)</w:t>
      </w:r>
      <w:r>
        <w:t xml:space="preserve"> from the </w:t>
      </w:r>
      <w:r w:rsidRPr="00243F2A">
        <w:rPr>
          <w:b/>
        </w:rPr>
        <w:t xml:space="preserve">Visual C# &gt; </w:t>
      </w:r>
      <w:r>
        <w:rPr>
          <w:b/>
        </w:rPr>
        <w:t>Windows Desktop</w:t>
      </w:r>
      <w:r>
        <w:t xml:space="preserve"> project templates.</w:t>
      </w:r>
    </w:p>
    <w:p w14:paraId="14EFF684" w14:textId="731D5D80" w:rsidR="003D02A5" w:rsidRDefault="003D02A5" w:rsidP="003D02A5">
      <w:pPr>
        <w:pStyle w:val="LabStepNumberedLevel2"/>
      </w:pPr>
      <w:r>
        <w:t xml:space="preserve">Give the project a </w:t>
      </w:r>
      <w:r w:rsidRPr="00285693">
        <w:rPr>
          <w:b/>
        </w:rPr>
        <w:t>Name</w:t>
      </w:r>
      <w:r>
        <w:t xml:space="preserve"> of </w:t>
      </w:r>
      <w:r w:rsidRPr="007B5727">
        <w:rPr>
          <w:b/>
        </w:rPr>
        <w:t>PowerBiServiceApp</w:t>
      </w:r>
      <w:r>
        <w:rPr>
          <w:b/>
        </w:rPr>
        <w:t>3</w:t>
      </w:r>
      <w:r>
        <w:t>.</w:t>
      </w:r>
    </w:p>
    <w:p w14:paraId="54D0F274" w14:textId="77777777" w:rsidR="003D02A5" w:rsidRDefault="003D02A5" w:rsidP="003D02A5">
      <w:pPr>
        <w:pStyle w:val="LabStepNumberedLevel2"/>
      </w:pPr>
      <w:r>
        <w:t xml:space="preserve">Give the project a </w:t>
      </w:r>
      <w:r w:rsidRPr="00285693">
        <w:rPr>
          <w:b/>
        </w:rPr>
        <w:t>Location</w:t>
      </w:r>
      <w:r>
        <w:t xml:space="preserve"> of </w:t>
      </w:r>
      <w:r w:rsidRPr="00393FC2">
        <w:rPr>
          <w:b/>
        </w:rPr>
        <w:t>C:\Student\Modules\0</w:t>
      </w:r>
      <w:r>
        <w:rPr>
          <w:b/>
        </w:rPr>
        <w:t>2</w:t>
      </w:r>
      <w:r w:rsidRPr="00393FC2">
        <w:rPr>
          <w:b/>
        </w:rPr>
        <w:t>_PowerBiServiceAPI\Lab</w:t>
      </w:r>
      <w:r>
        <w:t>.</w:t>
      </w:r>
    </w:p>
    <w:p w14:paraId="6EF2376F" w14:textId="77777777" w:rsidR="003D02A5" w:rsidRDefault="003D02A5" w:rsidP="003D02A5">
      <w:pPr>
        <w:pStyle w:val="LabStepNumberedLevel2"/>
      </w:pPr>
      <w:r>
        <w:t xml:space="preserve">Click </w:t>
      </w:r>
      <w:r w:rsidRPr="00285693">
        <w:rPr>
          <w:b/>
        </w:rPr>
        <w:t>OK</w:t>
      </w:r>
      <w:r>
        <w:t xml:space="preserve"> to create the new project.</w:t>
      </w:r>
    </w:p>
    <w:p w14:paraId="5D45A1B9" w14:textId="4F2C3587" w:rsidR="003D02A5" w:rsidRDefault="003D02A5" w:rsidP="003D02A5">
      <w:pPr>
        <w:pStyle w:val="LabStepScreenshotLevel2"/>
      </w:pPr>
      <w:r>
        <w:drawing>
          <wp:inline distT="0" distB="0" distL="0" distR="0" wp14:anchorId="6E0E5E59" wp14:editId="3032FA89">
            <wp:extent cx="3239589" cy="1632093"/>
            <wp:effectExtent l="19050" t="19050" r="18415" b="2540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89939" cy="1657459"/>
                    </a:xfrm>
                    <a:prstGeom prst="rect">
                      <a:avLst/>
                    </a:prstGeom>
                    <a:ln>
                      <a:solidFill>
                        <a:schemeClr val="tx1">
                          <a:lumMod val="50000"/>
                          <a:lumOff val="50000"/>
                        </a:schemeClr>
                      </a:solidFill>
                    </a:ln>
                  </pic:spPr>
                </pic:pic>
              </a:graphicData>
            </a:graphic>
          </wp:inline>
        </w:drawing>
      </w:r>
    </w:p>
    <w:p w14:paraId="535A0E8C" w14:textId="0C61BBC0" w:rsidR="003D02A5" w:rsidRDefault="003D02A5" w:rsidP="003D02A5">
      <w:pPr>
        <w:pStyle w:val="LabStepNumberedLevel2"/>
      </w:pPr>
      <w:r>
        <w:t xml:space="preserve">You should now have a new project named </w:t>
      </w:r>
      <w:r w:rsidRPr="007B5727">
        <w:rPr>
          <w:b/>
        </w:rPr>
        <w:t>PowerBiServiceApp</w:t>
      </w:r>
      <w:r>
        <w:rPr>
          <w:b/>
        </w:rPr>
        <w:t>3</w:t>
      </w:r>
      <w:r>
        <w:t>.</w:t>
      </w:r>
    </w:p>
    <w:p w14:paraId="40ECF09E" w14:textId="66690215" w:rsidR="003D02A5" w:rsidRDefault="003D02A5" w:rsidP="003D02A5">
      <w:pPr>
        <w:pStyle w:val="LabStepScreenshotLevel2"/>
      </w:pPr>
      <w:r>
        <w:drawing>
          <wp:inline distT="0" distB="0" distL="0" distR="0" wp14:anchorId="6581D02B" wp14:editId="6EB212CC">
            <wp:extent cx="1979023" cy="1471580"/>
            <wp:effectExtent l="19050" t="19050" r="21590" b="1460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94021" cy="1482732"/>
                    </a:xfrm>
                    <a:prstGeom prst="rect">
                      <a:avLst/>
                    </a:prstGeom>
                    <a:ln>
                      <a:solidFill>
                        <a:schemeClr val="tx1">
                          <a:lumMod val="50000"/>
                          <a:lumOff val="50000"/>
                        </a:schemeClr>
                      </a:solidFill>
                    </a:ln>
                  </pic:spPr>
                </pic:pic>
              </a:graphicData>
            </a:graphic>
          </wp:inline>
        </w:drawing>
      </w:r>
    </w:p>
    <w:p w14:paraId="5CD7BC7B" w14:textId="0DE1118C" w:rsidR="003D02A5" w:rsidRDefault="003D02A5" w:rsidP="003D02A5">
      <w:pPr>
        <w:pStyle w:val="LabStepNumbered"/>
      </w:pPr>
      <w:r>
        <w:t xml:space="preserve">Add the NuGet packages to the project required to program the Power BI Service API using the Power BI </w:t>
      </w:r>
      <w:r w:rsidR="00B061BF">
        <w:t xml:space="preserve">.NET </w:t>
      </w:r>
      <w:r>
        <w:t>SDK.</w:t>
      </w:r>
    </w:p>
    <w:p w14:paraId="5B66A7C7" w14:textId="6C0E2CB1" w:rsidR="003D02A5" w:rsidRDefault="003D02A5" w:rsidP="003D02A5">
      <w:pPr>
        <w:pStyle w:val="LabStepNumberedLevel2"/>
      </w:pPr>
      <w:r>
        <w:t xml:space="preserve">Right-click the top-level node for the </w:t>
      </w:r>
      <w:r w:rsidRPr="007B5727">
        <w:rPr>
          <w:b/>
        </w:rPr>
        <w:t>PowerBiServiceApp</w:t>
      </w:r>
      <w:r>
        <w:rPr>
          <w:b/>
        </w:rPr>
        <w:t xml:space="preserve">3 </w:t>
      </w:r>
      <w:r>
        <w:t xml:space="preserve">project and select </w:t>
      </w:r>
      <w:r w:rsidRPr="00217382">
        <w:rPr>
          <w:b/>
        </w:rPr>
        <w:t>Manage NuGet Packages…</w:t>
      </w:r>
      <w:r>
        <w:t>.</w:t>
      </w:r>
    </w:p>
    <w:p w14:paraId="45455654" w14:textId="448F264E" w:rsidR="003D02A5" w:rsidRDefault="003D02A5" w:rsidP="003D02A5">
      <w:pPr>
        <w:pStyle w:val="LabStepNumberedLevel2"/>
      </w:pPr>
      <w:r>
        <w:t xml:space="preserve">Locate and install the package </w:t>
      </w:r>
      <w:proofErr w:type="spellStart"/>
      <w:r w:rsidRPr="00217382">
        <w:rPr>
          <w:b/>
        </w:rPr>
        <w:t>Microsoft.Identity.Client</w:t>
      </w:r>
      <w:proofErr w:type="spellEnd"/>
      <w:r>
        <w:t xml:space="preserve"> </w:t>
      </w:r>
      <w:r w:rsidR="00DF3E7F">
        <w:t xml:space="preserve">for </w:t>
      </w:r>
      <w:r>
        <w:t xml:space="preserve">the </w:t>
      </w:r>
      <w:r w:rsidRPr="00E44875">
        <w:rPr>
          <w:i/>
        </w:rPr>
        <w:t>Microsoft Authentication library (MSAL)</w:t>
      </w:r>
      <w:r>
        <w:t>.</w:t>
      </w:r>
    </w:p>
    <w:p w14:paraId="4F5BA5FB" w14:textId="73FFDB24" w:rsidR="003D02A5" w:rsidRDefault="003D02A5" w:rsidP="003D02A5">
      <w:pPr>
        <w:pStyle w:val="LabStepNumberedLevel2"/>
      </w:pPr>
      <w:r>
        <w:t xml:space="preserve">Search for and install the </w:t>
      </w:r>
      <w:proofErr w:type="spellStart"/>
      <w:r w:rsidRPr="00217382">
        <w:rPr>
          <w:b/>
        </w:rPr>
        <w:t>Microsoft.PowerBI.Api</w:t>
      </w:r>
      <w:proofErr w:type="spellEnd"/>
      <w:r w:rsidR="00B061BF">
        <w:t xml:space="preserve"> package to add the Power BI .NET SDK to your project.</w:t>
      </w:r>
    </w:p>
    <w:p w14:paraId="14C7361E" w14:textId="77777777" w:rsidR="003D02A5" w:rsidRDefault="003D02A5" w:rsidP="003D02A5">
      <w:pPr>
        <w:pStyle w:val="LabStepNumberedLevel2"/>
      </w:pPr>
      <w:r>
        <w:t xml:space="preserve">Navigate to the </w:t>
      </w:r>
      <w:r w:rsidRPr="00B02894">
        <w:rPr>
          <w:b/>
        </w:rPr>
        <w:t>Update</w:t>
      </w:r>
      <w:r>
        <w:t xml:space="preserve"> tab and update any packages that have updates available.</w:t>
      </w:r>
    </w:p>
    <w:p w14:paraId="2B418238" w14:textId="77777777" w:rsidR="003D02A5" w:rsidRDefault="003D02A5" w:rsidP="003D02A5">
      <w:pPr>
        <w:pStyle w:val="LabStepNumberedLevel2"/>
      </w:pPr>
      <w:r>
        <w:t xml:space="preserve">Click on the </w:t>
      </w:r>
      <w:r w:rsidRPr="00E44875">
        <w:rPr>
          <w:b/>
        </w:rPr>
        <w:t>Installed</w:t>
      </w:r>
      <w:r>
        <w:t xml:space="preserve"> tab and ensure you have the following four packages installed.</w:t>
      </w:r>
    </w:p>
    <w:p w14:paraId="0B2D7A49" w14:textId="2867ED2E" w:rsidR="003D02A5" w:rsidRDefault="00FD1FC0" w:rsidP="003D02A5">
      <w:pPr>
        <w:pStyle w:val="LabStepScreenshotLevel2"/>
      </w:pPr>
      <w:r>
        <w:drawing>
          <wp:inline distT="0" distB="0" distL="0" distR="0" wp14:anchorId="60745166" wp14:editId="12DAC84D">
            <wp:extent cx="3745700" cy="1789611"/>
            <wp:effectExtent l="19050" t="19050" r="26670" b="203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791726" cy="1811601"/>
                    </a:xfrm>
                    <a:prstGeom prst="rect">
                      <a:avLst/>
                    </a:prstGeom>
                    <a:noFill/>
                    <a:ln>
                      <a:solidFill>
                        <a:schemeClr val="tx1"/>
                      </a:solidFill>
                    </a:ln>
                  </pic:spPr>
                </pic:pic>
              </a:graphicData>
            </a:graphic>
          </wp:inline>
        </w:drawing>
      </w:r>
    </w:p>
    <w:p w14:paraId="6AB8F11F" w14:textId="77777777" w:rsidR="003D02A5" w:rsidRDefault="003D02A5" w:rsidP="003D02A5">
      <w:pPr>
        <w:pStyle w:val="LabStepNumberedLevel2"/>
      </w:pPr>
      <w:r>
        <w:t xml:space="preserve">Close the window for the </w:t>
      </w:r>
      <w:proofErr w:type="spellStart"/>
      <w:r>
        <w:t>Nuget</w:t>
      </w:r>
      <w:proofErr w:type="spellEnd"/>
      <w:r>
        <w:t xml:space="preserve"> Package Manager.</w:t>
      </w:r>
    </w:p>
    <w:p w14:paraId="540731B7" w14:textId="5190B4D2" w:rsidR="003D02A5" w:rsidRDefault="003D02A5" w:rsidP="003D02A5">
      <w:pPr>
        <w:pStyle w:val="LabStepNumbered"/>
      </w:pPr>
      <w:r>
        <w:lastRenderedPageBreak/>
        <w:t xml:space="preserve">Add the C# </w:t>
      </w:r>
      <w:r w:rsidR="00B061BF">
        <w:t xml:space="preserve">starter </w:t>
      </w:r>
      <w:r>
        <w:t xml:space="preserve">code to </w:t>
      </w:r>
      <w:proofErr w:type="spellStart"/>
      <w:r w:rsidRPr="00DA761B">
        <w:rPr>
          <w:b/>
        </w:rPr>
        <w:t>program.cs</w:t>
      </w:r>
      <w:proofErr w:type="spellEnd"/>
      <w:r>
        <w:t>.</w:t>
      </w:r>
    </w:p>
    <w:p w14:paraId="330B1232" w14:textId="3040F5A3" w:rsidR="003D02A5" w:rsidRDefault="003D02A5" w:rsidP="003D02A5">
      <w:pPr>
        <w:pStyle w:val="LabStepNumberedLevel2"/>
      </w:pPr>
      <w:r>
        <w:t xml:space="preserve">Using Windows Explorer, locate the file </w:t>
      </w:r>
      <w:r w:rsidRPr="00462472">
        <w:rPr>
          <w:b/>
        </w:rPr>
        <w:t>PowerBiServiceApp</w:t>
      </w:r>
      <w:r w:rsidR="00FD1FC0">
        <w:rPr>
          <w:b/>
        </w:rPr>
        <w:t>3</w:t>
      </w:r>
      <w:r w:rsidRPr="00462472">
        <w:rPr>
          <w:b/>
        </w:rPr>
        <w:t>_Starter.cs.txt</w:t>
      </w:r>
      <w:r w:rsidRPr="00462472">
        <w:t xml:space="preserve"> </w:t>
      </w:r>
      <w:r>
        <w:t xml:space="preserve">in the </w:t>
      </w:r>
      <w:r w:rsidRPr="00B5772E">
        <w:rPr>
          <w:b/>
        </w:rPr>
        <w:t>Student</w:t>
      </w:r>
      <w:r>
        <w:t xml:space="preserve"> folder at the following path.</w:t>
      </w:r>
    </w:p>
    <w:p w14:paraId="4AC5E467" w14:textId="01E7970B" w:rsidR="003D02A5" w:rsidRDefault="003D02A5" w:rsidP="003D02A5">
      <w:pPr>
        <w:pStyle w:val="LabStepCodeBlockLevel2"/>
      </w:pPr>
      <w:r>
        <w:t>C:\Student</w:t>
      </w:r>
      <w:r w:rsidRPr="00D0394F">
        <w:t>\</w:t>
      </w:r>
      <w:r w:rsidRPr="00FD22F9">
        <w:t>Modules\0</w:t>
      </w:r>
      <w:r>
        <w:t>2</w:t>
      </w:r>
      <w:r w:rsidRPr="00FD22F9">
        <w:t>_PBIRestApi\Lab\StarterFiles</w:t>
      </w:r>
      <w:r>
        <w:t>\</w:t>
      </w:r>
      <w:r w:rsidRPr="00462472">
        <w:t>PowerBiServiceApp</w:t>
      </w:r>
      <w:r w:rsidR="00FD1FC0">
        <w:t>3</w:t>
      </w:r>
      <w:r w:rsidRPr="00462472">
        <w:t>_Starter.cs.txt</w:t>
      </w:r>
    </w:p>
    <w:p w14:paraId="24D80DE6" w14:textId="20339339" w:rsidR="003D02A5" w:rsidRDefault="003D02A5" w:rsidP="003D02A5">
      <w:pPr>
        <w:pStyle w:val="LabStepNumberedLevel2"/>
      </w:pPr>
      <w:r>
        <w:t xml:space="preserve">Open the file named </w:t>
      </w:r>
      <w:r w:rsidRPr="00462472">
        <w:rPr>
          <w:b/>
        </w:rPr>
        <w:t>PowerBiServiceApp</w:t>
      </w:r>
      <w:r w:rsidR="00FD1FC0">
        <w:rPr>
          <w:b/>
        </w:rPr>
        <w:t>3</w:t>
      </w:r>
      <w:r w:rsidRPr="00462472">
        <w:rPr>
          <w:b/>
        </w:rPr>
        <w:t>_Starter.cs.txt</w:t>
      </w:r>
      <w:r w:rsidRPr="000B3732">
        <w:t xml:space="preserve"> in </w:t>
      </w:r>
      <w:r>
        <w:t>Notepad and copy its contents into the Window clipboard.</w:t>
      </w:r>
    </w:p>
    <w:p w14:paraId="0F99F92A" w14:textId="21BCF0FB" w:rsidR="003D02A5" w:rsidRDefault="003D02A5" w:rsidP="003D02A5">
      <w:pPr>
        <w:pStyle w:val="LabStepNumberedLevel2"/>
      </w:pPr>
      <w:r>
        <w:t xml:space="preserve">Return to the </w:t>
      </w:r>
      <w:r w:rsidRPr="00462472">
        <w:rPr>
          <w:b/>
        </w:rPr>
        <w:t>PowerBiServiceApp</w:t>
      </w:r>
      <w:r w:rsidR="00FD1FC0">
        <w:rPr>
          <w:b/>
        </w:rPr>
        <w:t>3</w:t>
      </w:r>
      <w:r w:rsidRPr="00462472">
        <w:rPr>
          <w:b/>
        </w:rPr>
        <w:t xml:space="preserve"> </w:t>
      </w:r>
      <w:r>
        <w:t>project in Visual Studio.</w:t>
      </w:r>
    </w:p>
    <w:p w14:paraId="768B2452" w14:textId="4BA7FAFB" w:rsidR="003D02A5" w:rsidRDefault="003D02A5" w:rsidP="00FC1663">
      <w:pPr>
        <w:pStyle w:val="LabStepNumberedLevel2"/>
      </w:pPr>
      <w:r>
        <w:t xml:space="preserve">Open the source file named </w:t>
      </w:r>
      <w:proofErr w:type="spellStart"/>
      <w:r w:rsidRPr="000B3732">
        <w:rPr>
          <w:b/>
        </w:rPr>
        <w:t>program.cs</w:t>
      </w:r>
      <w:proofErr w:type="spellEnd"/>
      <w:r w:rsidR="00FC1663">
        <w:t xml:space="preserve">, delete all the code inside and replace it with the </w:t>
      </w:r>
      <w:r>
        <w:t>content in the Windows clipboard.</w:t>
      </w:r>
    </w:p>
    <w:p w14:paraId="52FD48F0" w14:textId="7B282CF8" w:rsidR="003D02A5" w:rsidRDefault="003D02A5" w:rsidP="003D02A5">
      <w:pPr>
        <w:pStyle w:val="LabStepNumberedLevel2"/>
      </w:pPr>
      <w:r>
        <w:t>You should now have the basic code for a simple C# console application which access</w:t>
      </w:r>
      <w:r w:rsidR="00AD4A51">
        <w:t>es</w:t>
      </w:r>
      <w:r>
        <w:t xml:space="preserve"> the Power BI Service API.</w:t>
      </w:r>
    </w:p>
    <w:p w14:paraId="59E3EF6F" w14:textId="446AB0F8" w:rsidR="003D02A5" w:rsidRDefault="00AD4A51" w:rsidP="003D02A5">
      <w:pPr>
        <w:pStyle w:val="LabStepScreenshotLevel2"/>
      </w:pPr>
      <w:r>
        <w:drawing>
          <wp:inline distT="0" distB="0" distL="0" distR="0" wp14:anchorId="566E561D" wp14:editId="3C873EE6">
            <wp:extent cx="3794760" cy="1981708"/>
            <wp:effectExtent l="19050" t="19050" r="15240" b="1905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60349" cy="2015960"/>
                    </a:xfrm>
                    <a:prstGeom prst="rect">
                      <a:avLst/>
                    </a:prstGeom>
                    <a:noFill/>
                    <a:ln>
                      <a:solidFill>
                        <a:schemeClr val="tx1"/>
                      </a:solidFill>
                    </a:ln>
                  </pic:spPr>
                </pic:pic>
              </a:graphicData>
            </a:graphic>
          </wp:inline>
        </w:drawing>
      </w:r>
    </w:p>
    <w:p w14:paraId="4C13E4CC" w14:textId="33655D4F" w:rsidR="00AD4A51" w:rsidRDefault="00F01495" w:rsidP="00AD4A51">
      <w:pPr>
        <w:pStyle w:val="LabStepNumberedLevel2"/>
      </w:pPr>
      <w:r>
        <w:t xml:space="preserve">Update the four constants at the top of </w:t>
      </w:r>
      <w:proofErr w:type="spellStart"/>
      <w:r w:rsidRPr="00F01495">
        <w:rPr>
          <w:b/>
        </w:rPr>
        <w:t>program.cs</w:t>
      </w:r>
      <w:proofErr w:type="spellEnd"/>
      <w:r>
        <w:t xml:space="preserve"> with values for your environment.</w:t>
      </w:r>
    </w:p>
    <w:p w14:paraId="242AFFCA" w14:textId="651C2ACD" w:rsidR="00F01495" w:rsidRDefault="00F01495" w:rsidP="00F01495">
      <w:pPr>
        <w:pStyle w:val="LabStepScreenshotLevel2"/>
      </w:pPr>
      <w:r>
        <w:drawing>
          <wp:inline distT="0" distB="0" distL="0" distR="0" wp14:anchorId="3A59B64B" wp14:editId="4F44125D">
            <wp:extent cx="4271554" cy="550777"/>
            <wp:effectExtent l="19050" t="19050" r="15240" b="2095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05452" cy="555148"/>
                    </a:xfrm>
                    <a:prstGeom prst="rect">
                      <a:avLst/>
                    </a:prstGeom>
                    <a:noFill/>
                    <a:ln>
                      <a:solidFill>
                        <a:schemeClr val="tx1"/>
                      </a:solidFill>
                    </a:ln>
                  </pic:spPr>
                </pic:pic>
              </a:graphicData>
            </a:graphic>
          </wp:inline>
        </w:drawing>
      </w:r>
    </w:p>
    <w:p w14:paraId="595E90FF" w14:textId="2837B262" w:rsidR="00F01495" w:rsidRDefault="00F01495" w:rsidP="00AD4A51">
      <w:pPr>
        <w:pStyle w:val="LabStepNumberedLevel2"/>
      </w:pPr>
      <w:r>
        <w:t xml:space="preserve">Move down inside </w:t>
      </w:r>
      <w:proofErr w:type="spellStart"/>
      <w:r w:rsidRPr="00F01495">
        <w:rPr>
          <w:b/>
        </w:rPr>
        <w:t>program.cs</w:t>
      </w:r>
      <w:proofErr w:type="spellEnd"/>
      <w:r>
        <w:t xml:space="preserve"> and examine the code inside the </w:t>
      </w:r>
      <w:proofErr w:type="spellStart"/>
      <w:r w:rsidRPr="00F01495">
        <w:rPr>
          <w:b/>
        </w:rPr>
        <w:t>GetAppOnlyAccessToken</w:t>
      </w:r>
      <w:proofErr w:type="spellEnd"/>
      <w:r>
        <w:t xml:space="preserve"> method.</w:t>
      </w:r>
    </w:p>
    <w:p w14:paraId="5DEF4FA6" w14:textId="77777777" w:rsidR="00AD4A51" w:rsidRDefault="00AD4A51" w:rsidP="00AD4A51">
      <w:pPr>
        <w:pStyle w:val="LabStepCodeBlockLevel2"/>
      </w:pPr>
      <w:r>
        <w:t>static string GetAppOnlyAccessToken() {</w:t>
      </w:r>
    </w:p>
    <w:p w14:paraId="40CF740A" w14:textId="77777777" w:rsidR="00AD4A51" w:rsidRPr="00AD4A51" w:rsidRDefault="00AD4A51" w:rsidP="00AD4A51">
      <w:pPr>
        <w:pStyle w:val="LabStepCodeBlockLevel2"/>
        <w:rPr>
          <w:color w:val="7F7F7F" w:themeColor="text1" w:themeTint="80"/>
        </w:rPr>
      </w:pPr>
      <w:r w:rsidRPr="00AD4A51">
        <w:rPr>
          <w:color w:val="7F7F7F" w:themeColor="text1" w:themeTint="80"/>
        </w:rPr>
        <w:t xml:space="preserve">  Console.WriteLine("Acquiring app-only access token");</w:t>
      </w:r>
    </w:p>
    <w:p w14:paraId="71A36A36" w14:textId="77777777" w:rsidR="00AD4A51" w:rsidRDefault="00AD4A51" w:rsidP="00AD4A51">
      <w:pPr>
        <w:pStyle w:val="LabStepCodeBlockLevel2"/>
      </w:pPr>
    </w:p>
    <w:p w14:paraId="252E9DDE" w14:textId="77777777" w:rsidR="00AD4A51" w:rsidRDefault="00AD4A51" w:rsidP="00AD4A51">
      <w:pPr>
        <w:pStyle w:val="LabStepCodeBlockLevel2"/>
      </w:pPr>
      <w:r>
        <w:t xml:space="preserve">  var appConfidential = ConfidentialClientApplicationBuilder.Create(clientId)</w:t>
      </w:r>
    </w:p>
    <w:p w14:paraId="086B180E" w14:textId="77777777" w:rsidR="00AD4A51" w:rsidRDefault="00AD4A51" w:rsidP="00AD4A51">
      <w:pPr>
        <w:pStyle w:val="LabStepCodeBlockLevel2"/>
      </w:pPr>
      <w:r>
        <w:t xml:space="preserve">                          .WithClientSecret(clientSecret)</w:t>
      </w:r>
    </w:p>
    <w:p w14:paraId="0F8692BA" w14:textId="77777777" w:rsidR="00AD4A51" w:rsidRDefault="00AD4A51" w:rsidP="00AD4A51">
      <w:pPr>
        <w:pStyle w:val="LabStepCodeBlockLevel2"/>
      </w:pPr>
      <w:r>
        <w:t xml:space="preserve">                          .WithAuthority(tenantSpecificAuthority)</w:t>
      </w:r>
    </w:p>
    <w:p w14:paraId="38B7A18B" w14:textId="77777777" w:rsidR="00AD4A51" w:rsidRDefault="00AD4A51" w:rsidP="00AD4A51">
      <w:pPr>
        <w:pStyle w:val="LabStepCodeBlockLevel2"/>
      </w:pPr>
      <w:r>
        <w:t xml:space="preserve">                          .Build();</w:t>
      </w:r>
    </w:p>
    <w:p w14:paraId="77BD1F45" w14:textId="77777777" w:rsidR="00AD4A51" w:rsidRDefault="00AD4A51" w:rsidP="00AD4A51">
      <w:pPr>
        <w:pStyle w:val="LabStepCodeBlockLevel2"/>
      </w:pPr>
    </w:p>
    <w:p w14:paraId="2D6588BD" w14:textId="77777777" w:rsidR="00AD4A51" w:rsidRDefault="00AD4A51" w:rsidP="00AD4A51">
      <w:pPr>
        <w:pStyle w:val="LabStepCodeBlockLevel2"/>
      </w:pPr>
      <w:r>
        <w:t xml:space="preserve">  string[] scopesDefault = new string[] { "https://analysis.windows.net/powerbi/api/.default" };</w:t>
      </w:r>
    </w:p>
    <w:p w14:paraId="2B3B7914" w14:textId="77777777" w:rsidR="00AD4A51" w:rsidRDefault="00AD4A51" w:rsidP="00AD4A51">
      <w:pPr>
        <w:pStyle w:val="LabStepCodeBlockLevel2"/>
      </w:pPr>
    </w:p>
    <w:p w14:paraId="23A0B382" w14:textId="77777777" w:rsidR="00AD4A51" w:rsidRDefault="00AD4A51" w:rsidP="00AD4A51">
      <w:pPr>
        <w:pStyle w:val="LabStepCodeBlockLevel2"/>
      </w:pPr>
      <w:r>
        <w:t xml:space="preserve">  var authResult = appConfidential.AcquireTokenForClient(scopesDefault).ExecuteAsync().Result;</w:t>
      </w:r>
    </w:p>
    <w:p w14:paraId="67134164" w14:textId="77777777" w:rsidR="00AD4A51" w:rsidRDefault="00AD4A51" w:rsidP="00AD4A51">
      <w:pPr>
        <w:pStyle w:val="LabStepCodeBlockLevel2"/>
      </w:pPr>
    </w:p>
    <w:p w14:paraId="68C077E3" w14:textId="77777777" w:rsidR="00AD4A51" w:rsidRDefault="00AD4A51" w:rsidP="00AD4A51">
      <w:pPr>
        <w:pStyle w:val="LabStepCodeBlockLevel2"/>
      </w:pPr>
      <w:r>
        <w:t xml:space="preserve">  return authResult.AccessToken;</w:t>
      </w:r>
    </w:p>
    <w:p w14:paraId="4DBF41E8" w14:textId="115EC7C0" w:rsidR="00AD4A51" w:rsidRDefault="00AD4A51" w:rsidP="00AD4A51">
      <w:pPr>
        <w:pStyle w:val="LabStepCodeBlockLevel2"/>
      </w:pPr>
      <w:r>
        <w:t>}</w:t>
      </w:r>
    </w:p>
    <w:p w14:paraId="7C21D036" w14:textId="6158022A" w:rsidR="00AD4A51" w:rsidRDefault="00F01495" w:rsidP="00AD4A51">
      <w:pPr>
        <w:pStyle w:val="LabStepNumberedLevel2"/>
      </w:pPr>
      <w:r>
        <w:t xml:space="preserve">You can observe that the </w:t>
      </w:r>
      <w:proofErr w:type="spellStart"/>
      <w:r w:rsidRPr="00F01495">
        <w:rPr>
          <w:b/>
        </w:rPr>
        <w:t>DisplayAppWorkspaceAssets</w:t>
      </w:r>
      <w:proofErr w:type="spellEnd"/>
      <w:r>
        <w:t xml:space="preserve"> method calls the </w:t>
      </w:r>
      <w:proofErr w:type="spellStart"/>
      <w:r w:rsidRPr="00F01495">
        <w:rPr>
          <w:b/>
        </w:rPr>
        <w:t>GetAppOnlyAccessToken</w:t>
      </w:r>
      <w:proofErr w:type="spellEnd"/>
      <w:r>
        <w:t xml:space="preserve"> method.</w:t>
      </w:r>
    </w:p>
    <w:p w14:paraId="1B847016" w14:textId="77777777" w:rsidR="00AD4A51" w:rsidRPr="00AD4A51" w:rsidRDefault="00AD4A51" w:rsidP="00AD4A51">
      <w:pPr>
        <w:pStyle w:val="LabStepCodeBlockLevel2"/>
        <w:rPr>
          <w:color w:val="7F7F7F" w:themeColor="text1" w:themeTint="80"/>
        </w:rPr>
      </w:pPr>
      <w:r w:rsidRPr="00AD4A51">
        <w:rPr>
          <w:color w:val="7F7F7F" w:themeColor="text1" w:themeTint="80"/>
        </w:rPr>
        <w:t>static void DisplayAppWorkspaceAssets() {</w:t>
      </w:r>
    </w:p>
    <w:p w14:paraId="42CCC20D" w14:textId="77777777" w:rsidR="00AD4A51" w:rsidRPr="00AD4A51" w:rsidRDefault="00AD4A51" w:rsidP="00AD4A51">
      <w:pPr>
        <w:pStyle w:val="LabStepCodeBlockLevel2"/>
        <w:rPr>
          <w:color w:val="7F7F7F" w:themeColor="text1" w:themeTint="80"/>
        </w:rPr>
      </w:pPr>
    </w:p>
    <w:p w14:paraId="443D4031" w14:textId="77777777" w:rsidR="00AD4A51" w:rsidRDefault="00AD4A51" w:rsidP="00AD4A51">
      <w:pPr>
        <w:pStyle w:val="LabStepCodeBlockLevel2"/>
      </w:pPr>
      <w:r w:rsidRPr="00AD4A51">
        <w:rPr>
          <w:color w:val="7F7F7F" w:themeColor="text1" w:themeTint="80"/>
        </w:rPr>
        <w:t xml:space="preserve">    string AccessToken = </w:t>
      </w:r>
      <w:r>
        <w:t>GetAppOnlyAccessToken();</w:t>
      </w:r>
    </w:p>
    <w:p w14:paraId="7CD47EF9" w14:textId="77777777" w:rsidR="00AD4A51" w:rsidRPr="00AD4A51" w:rsidRDefault="00AD4A51" w:rsidP="00AD4A51">
      <w:pPr>
        <w:pStyle w:val="LabStepCodeBlockLevel2"/>
        <w:rPr>
          <w:color w:val="7F7F7F" w:themeColor="text1" w:themeTint="80"/>
        </w:rPr>
      </w:pPr>
      <w:r w:rsidRPr="00AD4A51">
        <w:rPr>
          <w:color w:val="7F7F7F" w:themeColor="text1" w:themeTint="80"/>
        </w:rPr>
        <w:t xml:space="preserve">    var pbiClient = new PowerBIClient(new Uri(urlPowerBiRestApiRoot),</w:t>
      </w:r>
    </w:p>
    <w:p w14:paraId="2F7E9F12" w14:textId="7F181B3A" w:rsidR="00AD4A51" w:rsidRDefault="00AD4A51" w:rsidP="00AD4A51">
      <w:pPr>
        <w:pStyle w:val="LabStepCodeBlockLevel2"/>
      </w:pPr>
      <w:r w:rsidRPr="00AD4A51">
        <w:rPr>
          <w:color w:val="7F7F7F" w:themeColor="text1" w:themeTint="80"/>
        </w:rPr>
        <w:t xml:space="preserve">                                      new TokenCredentials(AccessToken, "Bearer"));</w:t>
      </w:r>
    </w:p>
    <w:p w14:paraId="0415096C" w14:textId="069550E4" w:rsidR="00F01495" w:rsidRDefault="00F01495" w:rsidP="00F01495">
      <w:pPr>
        <w:pStyle w:val="LabStepNumberedLevel2"/>
      </w:pPr>
      <w:r>
        <w:t xml:space="preserve">You can observe that the </w:t>
      </w:r>
      <w:r w:rsidRPr="00F01495">
        <w:rPr>
          <w:b/>
        </w:rPr>
        <w:t>Main</w:t>
      </w:r>
      <w:r>
        <w:t xml:space="preserve"> method calls the </w:t>
      </w:r>
      <w:proofErr w:type="spellStart"/>
      <w:r w:rsidRPr="00F01495">
        <w:rPr>
          <w:b/>
        </w:rPr>
        <w:t>DisplayAppWorkspaceAssets</w:t>
      </w:r>
      <w:proofErr w:type="spellEnd"/>
      <w:r>
        <w:t xml:space="preserve"> method.</w:t>
      </w:r>
    </w:p>
    <w:p w14:paraId="6F79B539" w14:textId="77777777" w:rsidR="00AD4A51" w:rsidRDefault="00AD4A51" w:rsidP="00AD4A51">
      <w:pPr>
        <w:pStyle w:val="LabStepCodeBlockLevel2"/>
      </w:pPr>
      <w:r>
        <w:t>static void Main() {</w:t>
      </w:r>
    </w:p>
    <w:p w14:paraId="2B2A2EEA" w14:textId="77777777" w:rsidR="00AD4A51" w:rsidRDefault="00AD4A51" w:rsidP="00AD4A51">
      <w:pPr>
        <w:pStyle w:val="LabStepCodeBlockLevel2"/>
      </w:pPr>
      <w:r>
        <w:t xml:space="preserve">  DisplayAppWorkspaceAssets();</w:t>
      </w:r>
    </w:p>
    <w:p w14:paraId="37515981" w14:textId="0C5698E8" w:rsidR="00AD4A51" w:rsidRDefault="00AD4A51" w:rsidP="00AD4A51">
      <w:pPr>
        <w:pStyle w:val="LabStepCodeBlockLevel2"/>
      </w:pPr>
      <w:r>
        <w:t>}</w:t>
      </w:r>
    </w:p>
    <w:p w14:paraId="79CDE2DB" w14:textId="72F91040" w:rsidR="00AD4A51" w:rsidRDefault="00AD4A51" w:rsidP="00AD4A51">
      <w:pPr>
        <w:pStyle w:val="LabStepNumberedLevel2"/>
      </w:pPr>
      <w:r>
        <w:lastRenderedPageBreak/>
        <w:t>Run the app</w:t>
      </w:r>
      <w:r w:rsidR="00F01495">
        <w:t xml:space="preserve"> in the Visual Studio debugger by pressing the </w:t>
      </w:r>
      <w:r w:rsidR="00F01495" w:rsidRPr="00F01495">
        <w:rPr>
          <w:b/>
        </w:rPr>
        <w:t>CTRL</w:t>
      </w:r>
      <w:r w:rsidR="00F01495">
        <w:t xml:space="preserve"> + </w:t>
      </w:r>
      <w:r w:rsidR="00F01495" w:rsidRPr="00F01495">
        <w:rPr>
          <w:b/>
        </w:rPr>
        <w:t>{F5}</w:t>
      </w:r>
      <w:r w:rsidR="00F01495">
        <w:t xml:space="preserve"> keyboard combination.</w:t>
      </w:r>
    </w:p>
    <w:p w14:paraId="57F16235" w14:textId="5FEF3C37" w:rsidR="00F01495" w:rsidRDefault="00F01495" w:rsidP="00AD4A51">
      <w:pPr>
        <w:pStyle w:val="LabStepNumberedLevel2"/>
      </w:pPr>
      <w:r>
        <w:t>The application should run successfully and display the following output in the console window.</w:t>
      </w:r>
    </w:p>
    <w:p w14:paraId="3F00AB2C" w14:textId="3775C544" w:rsidR="00AD4A51" w:rsidRDefault="00AD4A51" w:rsidP="00AD4A51">
      <w:pPr>
        <w:pStyle w:val="LabStepScreenshotLevel2"/>
      </w:pPr>
      <w:r>
        <w:drawing>
          <wp:inline distT="0" distB="0" distL="0" distR="0" wp14:anchorId="6A248F7C" wp14:editId="3611AC4A">
            <wp:extent cx="3546566" cy="1708628"/>
            <wp:effectExtent l="19050" t="19050" r="15875" b="2540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58984" cy="1714611"/>
                    </a:xfrm>
                    <a:prstGeom prst="rect">
                      <a:avLst/>
                    </a:prstGeom>
                    <a:noFill/>
                    <a:ln>
                      <a:solidFill>
                        <a:schemeClr val="tx1"/>
                      </a:solidFill>
                    </a:ln>
                  </pic:spPr>
                </pic:pic>
              </a:graphicData>
            </a:graphic>
          </wp:inline>
        </w:drawing>
      </w:r>
    </w:p>
    <w:p w14:paraId="20389D77" w14:textId="02C31D7D" w:rsidR="00B061BF" w:rsidRDefault="00B061BF" w:rsidP="00B432A6">
      <w:pPr>
        <w:pStyle w:val="LabStepNumberedLevel2"/>
      </w:pPr>
      <w:r>
        <w:t xml:space="preserve">If you run your program and it fails, it might be due to a timing issue where Power BI has not yet synchronized the tenant-level settings for enabling service principals in the </w:t>
      </w:r>
      <w:r w:rsidRPr="00392446">
        <w:rPr>
          <w:b/>
        </w:rPr>
        <w:t>Power BI Apps</w:t>
      </w:r>
      <w:r>
        <w:t xml:space="preserve"> security group to access the Power BI Service API. </w:t>
      </w:r>
      <w:r w:rsidR="00392446">
        <w:t xml:space="preserve">If that is the case, double-check that you completed </w:t>
      </w:r>
      <w:r>
        <w:t xml:space="preserve">all the steps in this exercise correctly and then try again every 5 minutes or so to see if your code can successfully acquire an app-only token and use it to call the Power BI Service API. </w:t>
      </w:r>
    </w:p>
    <w:p w14:paraId="6DE5E85F" w14:textId="1D138E68" w:rsidR="00392446" w:rsidRDefault="00392446" w:rsidP="00C132E7">
      <w:pPr>
        <w:pStyle w:val="LabExerciseCallout"/>
      </w:pPr>
      <w:r>
        <w:t>Once your program runs successfully, you are done with this lab</w:t>
      </w:r>
      <w:r>
        <w:t>.</w:t>
      </w:r>
    </w:p>
    <w:p w14:paraId="2E06D255" w14:textId="514C0EF0" w:rsidR="001E230B" w:rsidRPr="00B02894" w:rsidRDefault="00F01495" w:rsidP="00C132E7">
      <w:pPr>
        <w:pStyle w:val="LabExerciseCallout"/>
      </w:pPr>
      <w:r>
        <w:t>Y</w:t>
      </w:r>
      <w:bookmarkStart w:id="1" w:name="_GoBack"/>
      <w:bookmarkEnd w:id="1"/>
      <w:r>
        <w:t xml:space="preserve">ou have now learned about the some of the primary differences between authenticating with ADAL versus authentication with MSAL. You also learned how to call into the Power BI API as a standard user, as an admin user and with an app-only access token. In the lab exercises for the next module you will move beyond C# console application </w:t>
      </w:r>
      <w:r w:rsidR="00F7527E">
        <w:t xml:space="preserve">programming </w:t>
      </w:r>
      <w:r>
        <w:t xml:space="preserve">and begin </w:t>
      </w:r>
      <w:r w:rsidR="00F7527E">
        <w:t xml:space="preserve">to </w:t>
      </w:r>
      <w:r>
        <w:t xml:space="preserve">program against the Power BI Service API from a </w:t>
      </w:r>
      <w:r w:rsidR="00F7527E">
        <w:t>web application that can be deployed to a well-known URL on the Internet.</w:t>
      </w:r>
    </w:p>
    <w:sectPr w:rsidR="001E230B" w:rsidRPr="00B02894" w:rsidSect="0074345C">
      <w:headerReference w:type="default" r:id="rId121"/>
      <w:footerReference w:type="default" r:id="rId122"/>
      <w:headerReference w:type="first" r:id="rId123"/>
      <w:footerReference w:type="first" r:id="rId124"/>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376F52" w14:textId="77777777" w:rsidR="00B06785" w:rsidRDefault="00B06785" w:rsidP="002754DA">
      <w:pPr>
        <w:spacing w:before="0" w:after="0"/>
      </w:pPr>
      <w:r>
        <w:separator/>
      </w:r>
    </w:p>
  </w:endnote>
  <w:endnote w:type="continuationSeparator" w:id="0">
    <w:p w14:paraId="693C8CCC" w14:textId="77777777" w:rsidR="00B06785" w:rsidRDefault="00B06785"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4FF3B5" w14:textId="082FEB90" w:rsidR="00DE3853" w:rsidRDefault="00DE3853" w:rsidP="00D13E78">
    <w:pPr>
      <w:pStyle w:val="Footer"/>
      <w:pBdr>
        <w:top w:val="single" w:sz="4" w:space="0" w:color="auto"/>
      </w:pBdr>
      <w:spacing w:before="0"/>
    </w:pPr>
    <w:r>
      <w:t>© Critical Path Training. 2019. All Rights Reserved</w:t>
    </w:r>
    <w:r>
      <w:tab/>
    </w:r>
    <w:r>
      <w:tab/>
    </w:r>
    <w:r>
      <w:fldChar w:fldCharType="begin"/>
    </w:r>
    <w:r>
      <w:instrText xml:space="preserve"> PAGE  \* MERGEFORMAT </w:instrText>
    </w:r>
    <w:r>
      <w:fldChar w:fldCharType="separate"/>
    </w:r>
    <w:r>
      <w:rPr>
        <w:noProof/>
      </w:rPr>
      <w:t>2</w:t>
    </w:r>
    <w:r>
      <w:fldChar w:fldCharType="end"/>
    </w:r>
  </w:p>
  <w:p w14:paraId="6AA1DA7A" w14:textId="61E46A4D" w:rsidR="00DE3853" w:rsidRDefault="00DE3853" w:rsidP="00D13E78">
    <w:pPr>
      <w:pStyle w:val="Footer"/>
      <w:pBdr>
        <w:top w:val="single" w:sz="4" w:space="0" w:color="auto"/>
      </w:pBdr>
      <w:spacing w:before="0"/>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233DD" w14:textId="61806DCD" w:rsidR="00DE3853" w:rsidRDefault="00DE3853" w:rsidP="0074345C">
    <w:pPr>
      <w:pStyle w:val="Footer"/>
      <w:pBdr>
        <w:top w:val="single" w:sz="4" w:space="0" w:color="auto"/>
      </w:pBdr>
      <w:spacing w:before="0"/>
    </w:pPr>
    <w:r>
      <w:t>© Critical Path Training. 2019. All Rights Reserved</w:t>
    </w:r>
    <w:r>
      <w:tab/>
    </w:r>
    <w:r>
      <w:tab/>
    </w:r>
    <w:r>
      <w:fldChar w:fldCharType="begin"/>
    </w:r>
    <w:r>
      <w:instrText xml:space="preserve"> PAGE  \* MERGEFORMAT </w:instrText>
    </w:r>
    <w:r>
      <w:fldChar w:fldCharType="separate"/>
    </w:r>
    <w:r>
      <w:rPr>
        <w:noProof/>
      </w:rPr>
      <w:t>1</w:t>
    </w:r>
    <w:r>
      <w:fldChar w:fldCharType="end"/>
    </w:r>
  </w:p>
  <w:p w14:paraId="28910CAC" w14:textId="02C12EA1" w:rsidR="00DE3853" w:rsidRDefault="00DE3853"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936B65" w14:textId="77777777" w:rsidR="00B06785" w:rsidRDefault="00B06785" w:rsidP="002754DA">
      <w:pPr>
        <w:spacing w:before="0" w:after="0"/>
      </w:pPr>
      <w:r>
        <w:separator/>
      </w:r>
    </w:p>
  </w:footnote>
  <w:footnote w:type="continuationSeparator" w:id="0">
    <w:p w14:paraId="0E75247B" w14:textId="77777777" w:rsidR="00B06785" w:rsidRDefault="00B06785"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42DD3" w14:textId="5422FA15" w:rsidR="00DE3853" w:rsidRDefault="00DE3853" w:rsidP="001E75B6">
    <w:pPr>
      <w:pStyle w:val="Header"/>
      <w:pBdr>
        <w:bottom w:val="single" w:sz="4" w:space="0" w:color="auto"/>
      </w:pBdr>
      <w:tabs>
        <w:tab w:val="clear" w:pos="6480"/>
        <w:tab w:val="clear" w:pos="10800"/>
        <w:tab w:val="left" w:pos="6195"/>
      </w:tabs>
      <w:spacing w:before="240"/>
    </w:pPr>
    <w:bookmarkStart w:id="2" w:name="_Hlk8127510"/>
    <w:r>
      <w:t>Power BI Dev-in-a-Day Workshop</w:t>
    </w:r>
    <w:bookmarkEnd w:id="2"/>
    <w:r>
      <w:tab/>
    </w:r>
  </w:p>
  <w:p w14:paraId="077EFF5A" w14:textId="45EECAAB" w:rsidR="00DE3853" w:rsidRDefault="00DE3853" w:rsidP="001E75B6">
    <w:pPr>
      <w:pStyle w:val="Header"/>
      <w:pBdr>
        <w:bottom w:val="single" w:sz="4" w:space="0" w:color="auto"/>
      </w:pBdr>
      <w:spacing w:before="240"/>
    </w:pPr>
    <w:r>
      <w:t>Module 02 Lab:</w:t>
    </w:r>
    <w:r w:rsidRPr="00F3352D">
      <w:t xml:space="preserve"> </w:t>
    </w:r>
    <w:r>
      <w:t>Developing with the Power BI Service API</w:t>
    </w:r>
    <w:r>
      <w:tab/>
    </w:r>
    <w:r>
      <w:tab/>
    </w:r>
    <w:r w:rsidRPr="0031080D">
      <w:rPr>
        <w:rFonts w:cs="Arial"/>
      </w:rPr>
      <w:t xml:space="preserve">Live Lab </w:t>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Pr>
        <w:rFonts w:cs="Arial"/>
        <w:noProof/>
      </w:rPr>
      <w:t>Jun 3, 2019</w:t>
    </w:r>
    <w:r>
      <w:rPr>
        <w:rFonts w:cs="Arial"/>
      </w:rP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97022" w14:textId="77777777" w:rsidR="00DE3853" w:rsidRPr="00AF4E41" w:rsidRDefault="00DE3853"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0"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3"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9"/>
  </w:num>
  <w:num w:numId="4">
    <w:abstractNumId w:val="5"/>
  </w:num>
  <w:num w:numId="5">
    <w:abstractNumId w:val="6"/>
  </w:num>
  <w:num w:numId="6">
    <w:abstractNumId w:val="13"/>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1"/>
  </w:num>
  <w:num w:numId="19">
    <w:abstractNumId w:val="10"/>
  </w:num>
  <w:num w:numId="20">
    <w:abstractNumId w:val="3"/>
  </w:num>
  <w:num w:numId="21">
    <w:abstractNumId w:val="0"/>
  </w:num>
  <w:num w:numId="22">
    <w:abstractNumId w:val="12"/>
  </w:num>
  <w:num w:numId="23">
    <w:abstractNumId w:val="11"/>
  </w:num>
  <w:num w:numId="24">
    <w:abstractNumId w:val="14"/>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27"/>
  <w:activeWritingStyle w:appName="MSWord" w:lang="en-US" w:vendorID="64" w:dllVersion="6" w:nlCheck="1" w:checkStyle="0"/>
  <w:activeWritingStyle w:appName="MSWord" w:lang="en-US" w:vendorID="64" w:dllVersion="0" w:nlCheck="1" w:checkStyle="0"/>
  <w:proofState w:spelling="clean"/>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BB5"/>
    <w:rsid w:val="000011F8"/>
    <w:rsid w:val="00002196"/>
    <w:rsid w:val="0000306C"/>
    <w:rsid w:val="0000533E"/>
    <w:rsid w:val="0001171D"/>
    <w:rsid w:val="00012191"/>
    <w:rsid w:val="00012AC2"/>
    <w:rsid w:val="00012CD5"/>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3367"/>
    <w:rsid w:val="00033B41"/>
    <w:rsid w:val="0003652B"/>
    <w:rsid w:val="00036CF3"/>
    <w:rsid w:val="00042CDF"/>
    <w:rsid w:val="00047F14"/>
    <w:rsid w:val="00051385"/>
    <w:rsid w:val="0005159C"/>
    <w:rsid w:val="000543B3"/>
    <w:rsid w:val="00056F50"/>
    <w:rsid w:val="00060810"/>
    <w:rsid w:val="0006093B"/>
    <w:rsid w:val="00063B7E"/>
    <w:rsid w:val="00065A75"/>
    <w:rsid w:val="000671A9"/>
    <w:rsid w:val="000701CC"/>
    <w:rsid w:val="0007033C"/>
    <w:rsid w:val="00070C04"/>
    <w:rsid w:val="000710F2"/>
    <w:rsid w:val="000736EA"/>
    <w:rsid w:val="000742F0"/>
    <w:rsid w:val="00074B17"/>
    <w:rsid w:val="00075969"/>
    <w:rsid w:val="00075BE6"/>
    <w:rsid w:val="000768A7"/>
    <w:rsid w:val="00082C8E"/>
    <w:rsid w:val="00086439"/>
    <w:rsid w:val="0009020D"/>
    <w:rsid w:val="00090A5A"/>
    <w:rsid w:val="00091527"/>
    <w:rsid w:val="00091B1A"/>
    <w:rsid w:val="000922A9"/>
    <w:rsid w:val="00095853"/>
    <w:rsid w:val="00096FF8"/>
    <w:rsid w:val="000A019A"/>
    <w:rsid w:val="000A0214"/>
    <w:rsid w:val="000A0FB8"/>
    <w:rsid w:val="000A19FA"/>
    <w:rsid w:val="000A1DEC"/>
    <w:rsid w:val="000A4D31"/>
    <w:rsid w:val="000A6F35"/>
    <w:rsid w:val="000B09A5"/>
    <w:rsid w:val="000B1397"/>
    <w:rsid w:val="000B2EE5"/>
    <w:rsid w:val="000B3732"/>
    <w:rsid w:val="000B4798"/>
    <w:rsid w:val="000B6FE3"/>
    <w:rsid w:val="000B79D2"/>
    <w:rsid w:val="000C10E3"/>
    <w:rsid w:val="000C54C2"/>
    <w:rsid w:val="000C6141"/>
    <w:rsid w:val="000C672D"/>
    <w:rsid w:val="000C7473"/>
    <w:rsid w:val="000D1AC2"/>
    <w:rsid w:val="000D1CE4"/>
    <w:rsid w:val="000D297C"/>
    <w:rsid w:val="000D5929"/>
    <w:rsid w:val="000D7ECF"/>
    <w:rsid w:val="000E24D4"/>
    <w:rsid w:val="000E2B79"/>
    <w:rsid w:val="000E4786"/>
    <w:rsid w:val="000F01BA"/>
    <w:rsid w:val="000F11E6"/>
    <w:rsid w:val="000F23A7"/>
    <w:rsid w:val="000F2E8E"/>
    <w:rsid w:val="000F3B80"/>
    <w:rsid w:val="000F4DD2"/>
    <w:rsid w:val="000F5924"/>
    <w:rsid w:val="000F71BF"/>
    <w:rsid w:val="00100905"/>
    <w:rsid w:val="001054A8"/>
    <w:rsid w:val="00105BFE"/>
    <w:rsid w:val="0011020C"/>
    <w:rsid w:val="00110716"/>
    <w:rsid w:val="0011091C"/>
    <w:rsid w:val="00110EC0"/>
    <w:rsid w:val="00111A8B"/>
    <w:rsid w:val="001128F7"/>
    <w:rsid w:val="00113CA8"/>
    <w:rsid w:val="0011426B"/>
    <w:rsid w:val="001147A2"/>
    <w:rsid w:val="00121C08"/>
    <w:rsid w:val="00122349"/>
    <w:rsid w:val="00123729"/>
    <w:rsid w:val="00123A37"/>
    <w:rsid w:val="00123B3A"/>
    <w:rsid w:val="0012715F"/>
    <w:rsid w:val="0013360B"/>
    <w:rsid w:val="0013633D"/>
    <w:rsid w:val="00136858"/>
    <w:rsid w:val="00137AE5"/>
    <w:rsid w:val="00140317"/>
    <w:rsid w:val="001409CF"/>
    <w:rsid w:val="00140CF8"/>
    <w:rsid w:val="00141688"/>
    <w:rsid w:val="00142CDC"/>
    <w:rsid w:val="001467DD"/>
    <w:rsid w:val="001502E9"/>
    <w:rsid w:val="00150932"/>
    <w:rsid w:val="00151E41"/>
    <w:rsid w:val="00152A67"/>
    <w:rsid w:val="001554D3"/>
    <w:rsid w:val="00156798"/>
    <w:rsid w:val="0015714F"/>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869B6"/>
    <w:rsid w:val="0019042E"/>
    <w:rsid w:val="00190BA4"/>
    <w:rsid w:val="00190D83"/>
    <w:rsid w:val="00190D86"/>
    <w:rsid w:val="0019249E"/>
    <w:rsid w:val="001969F7"/>
    <w:rsid w:val="001A26AF"/>
    <w:rsid w:val="001A3C36"/>
    <w:rsid w:val="001A6A55"/>
    <w:rsid w:val="001B176D"/>
    <w:rsid w:val="001B1E38"/>
    <w:rsid w:val="001B31B0"/>
    <w:rsid w:val="001B4693"/>
    <w:rsid w:val="001B4B69"/>
    <w:rsid w:val="001B60FC"/>
    <w:rsid w:val="001C20D7"/>
    <w:rsid w:val="001C2975"/>
    <w:rsid w:val="001C3C48"/>
    <w:rsid w:val="001C7B5E"/>
    <w:rsid w:val="001D3A64"/>
    <w:rsid w:val="001D668A"/>
    <w:rsid w:val="001D727A"/>
    <w:rsid w:val="001E1924"/>
    <w:rsid w:val="001E230B"/>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44A8"/>
    <w:rsid w:val="00207F56"/>
    <w:rsid w:val="0021057D"/>
    <w:rsid w:val="0021154E"/>
    <w:rsid w:val="00215BB3"/>
    <w:rsid w:val="00216298"/>
    <w:rsid w:val="00217382"/>
    <w:rsid w:val="00221821"/>
    <w:rsid w:val="00221DC0"/>
    <w:rsid w:val="00223B44"/>
    <w:rsid w:val="002243BC"/>
    <w:rsid w:val="00225D1A"/>
    <w:rsid w:val="0022634A"/>
    <w:rsid w:val="00226C32"/>
    <w:rsid w:val="002304F7"/>
    <w:rsid w:val="00231D57"/>
    <w:rsid w:val="002334A8"/>
    <w:rsid w:val="002335F9"/>
    <w:rsid w:val="00234111"/>
    <w:rsid w:val="002356B8"/>
    <w:rsid w:val="002365B5"/>
    <w:rsid w:val="00237391"/>
    <w:rsid w:val="002376C5"/>
    <w:rsid w:val="00241181"/>
    <w:rsid w:val="002417BC"/>
    <w:rsid w:val="00243A3C"/>
    <w:rsid w:val="00243F2A"/>
    <w:rsid w:val="00244E1E"/>
    <w:rsid w:val="00245051"/>
    <w:rsid w:val="00245FC5"/>
    <w:rsid w:val="00246C21"/>
    <w:rsid w:val="0024711C"/>
    <w:rsid w:val="00250284"/>
    <w:rsid w:val="002508CA"/>
    <w:rsid w:val="00252EA2"/>
    <w:rsid w:val="00261541"/>
    <w:rsid w:val="00262D76"/>
    <w:rsid w:val="002631F0"/>
    <w:rsid w:val="002639C1"/>
    <w:rsid w:val="00264035"/>
    <w:rsid w:val="002646DD"/>
    <w:rsid w:val="00265968"/>
    <w:rsid w:val="00273BA6"/>
    <w:rsid w:val="00273C9A"/>
    <w:rsid w:val="00273F7D"/>
    <w:rsid w:val="002741A3"/>
    <w:rsid w:val="002754DA"/>
    <w:rsid w:val="00277C6C"/>
    <w:rsid w:val="00280809"/>
    <w:rsid w:val="0028163F"/>
    <w:rsid w:val="002820B9"/>
    <w:rsid w:val="00283D43"/>
    <w:rsid w:val="00285693"/>
    <w:rsid w:val="00285BF7"/>
    <w:rsid w:val="0028667F"/>
    <w:rsid w:val="00286E1A"/>
    <w:rsid w:val="002930AF"/>
    <w:rsid w:val="00295176"/>
    <w:rsid w:val="00297E5D"/>
    <w:rsid w:val="002A4734"/>
    <w:rsid w:val="002A7719"/>
    <w:rsid w:val="002B0649"/>
    <w:rsid w:val="002B29CA"/>
    <w:rsid w:val="002B3783"/>
    <w:rsid w:val="002B50BA"/>
    <w:rsid w:val="002B618B"/>
    <w:rsid w:val="002B648B"/>
    <w:rsid w:val="002C1D9A"/>
    <w:rsid w:val="002C3384"/>
    <w:rsid w:val="002C45A4"/>
    <w:rsid w:val="002C5CBE"/>
    <w:rsid w:val="002C6DDC"/>
    <w:rsid w:val="002D1669"/>
    <w:rsid w:val="002D1C03"/>
    <w:rsid w:val="002D5009"/>
    <w:rsid w:val="002D646D"/>
    <w:rsid w:val="002E035E"/>
    <w:rsid w:val="002E14B9"/>
    <w:rsid w:val="002E18B8"/>
    <w:rsid w:val="002E1C5A"/>
    <w:rsid w:val="002E259F"/>
    <w:rsid w:val="002E3602"/>
    <w:rsid w:val="002E66B3"/>
    <w:rsid w:val="002F03AF"/>
    <w:rsid w:val="002F14BC"/>
    <w:rsid w:val="002F2748"/>
    <w:rsid w:val="002F3B95"/>
    <w:rsid w:val="002F43AC"/>
    <w:rsid w:val="002F541E"/>
    <w:rsid w:val="002F57CD"/>
    <w:rsid w:val="002F5CF5"/>
    <w:rsid w:val="002F6254"/>
    <w:rsid w:val="002F7A5E"/>
    <w:rsid w:val="002F7E4F"/>
    <w:rsid w:val="00301C65"/>
    <w:rsid w:val="00302778"/>
    <w:rsid w:val="003029C5"/>
    <w:rsid w:val="0030388D"/>
    <w:rsid w:val="003053A8"/>
    <w:rsid w:val="00305FD9"/>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3042"/>
    <w:rsid w:val="00335A89"/>
    <w:rsid w:val="00347559"/>
    <w:rsid w:val="00351EA9"/>
    <w:rsid w:val="00354456"/>
    <w:rsid w:val="0035520E"/>
    <w:rsid w:val="0035550E"/>
    <w:rsid w:val="003560BC"/>
    <w:rsid w:val="00361340"/>
    <w:rsid w:val="00362F34"/>
    <w:rsid w:val="003639DC"/>
    <w:rsid w:val="00364257"/>
    <w:rsid w:val="00364378"/>
    <w:rsid w:val="00364389"/>
    <w:rsid w:val="00366A36"/>
    <w:rsid w:val="00367C9B"/>
    <w:rsid w:val="0037185C"/>
    <w:rsid w:val="00371932"/>
    <w:rsid w:val="00371DC5"/>
    <w:rsid w:val="00373A63"/>
    <w:rsid w:val="003748FA"/>
    <w:rsid w:val="003775F8"/>
    <w:rsid w:val="00382381"/>
    <w:rsid w:val="00383039"/>
    <w:rsid w:val="00383104"/>
    <w:rsid w:val="00385E7E"/>
    <w:rsid w:val="0039063F"/>
    <w:rsid w:val="0039106B"/>
    <w:rsid w:val="003911BB"/>
    <w:rsid w:val="00392446"/>
    <w:rsid w:val="00392671"/>
    <w:rsid w:val="0039343A"/>
    <w:rsid w:val="00395E0F"/>
    <w:rsid w:val="00397DF0"/>
    <w:rsid w:val="003A02C1"/>
    <w:rsid w:val="003A1593"/>
    <w:rsid w:val="003A1B06"/>
    <w:rsid w:val="003A5B08"/>
    <w:rsid w:val="003A67E2"/>
    <w:rsid w:val="003A6D85"/>
    <w:rsid w:val="003B02C5"/>
    <w:rsid w:val="003B08DD"/>
    <w:rsid w:val="003B1609"/>
    <w:rsid w:val="003B2C02"/>
    <w:rsid w:val="003B3EDD"/>
    <w:rsid w:val="003B509E"/>
    <w:rsid w:val="003B6B6E"/>
    <w:rsid w:val="003B6E62"/>
    <w:rsid w:val="003C07FF"/>
    <w:rsid w:val="003C40E6"/>
    <w:rsid w:val="003C418A"/>
    <w:rsid w:val="003C5D20"/>
    <w:rsid w:val="003C6F9B"/>
    <w:rsid w:val="003D02A5"/>
    <w:rsid w:val="003D1045"/>
    <w:rsid w:val="003D11FD"/>
    <w:rsid w:val="003D12ED"/>
    <w:rsid w:val="003D1AE4"/>
    <w:rsid w:val="003D4A36"/>
    <w:rsid w:val="003D513A"/>
    <w:rsid w:val="003D77F2"/>
    <w:rsid w:val="003E3149"/>
    <w:rsid w:val="003E53A5"/>
    <w:rsid w:val="003E71C8"/>
    <w:rsid w:val="003F0693"/>
    <w:rsid w:val="003F1168"/>
    <w:rsid w:val="003F12F6"/>
    <w:rsid w:val="003F2B7A"/>
    <w:rsid w:val="003F2EDC"/>
    <w:rsid w:val="00400B0C"/>
    <w:rsid w:val="00400DC5"/>
    <w:rsid w:val="00401876"/>
    <w:rsid w:val="0040576B"/>
    <w:rsid w:val="0040682D"/>
    <w:rsid w:val="00410FD2"/>
    <w:rsid w:val="00414108"/>
    <w:rsid w:val="00414CE4"/>
    <w:rsid w:val="004165DA"/>
    <w:rsid w:val="00420D38"/>
    <w:rsid w:val="00426C6E"/>
    <w:rsid w:val="00427A68"/>
    <w:rsid w:val="00432B12"/>
    <w:rsid w:val="004336CC"/>
    <w:rsid w:val="0043657B"/>
    <w:rsid w:val="004402EC"/>
    <w:rsid w:val="00441CD1"/>
    <w:rsid w:val="0044368B"/>
    <w:rsid w:val="00445241"/>
    <w:rsid w:val="00445F5C"/>
    <w:rsid w:val="00446B8D"/>
    <w:rsid w:val="00446B9A"/>
    <w:rsid w:val="00446EA2"/>
    <w:rsid w:val="00450386"/>
    <w:rsid w:val="00452002"/>
    <w:rsid w:val="00454961"/>
    <w:rsid w:val="004551C9"/>
    <w:rsid w:val="0045791D"/>
    <w:rsid w:val="004601F5"/>
    <w:rsid w:val="00460DA7"/>
    <w:rsid w:val="0046148C"/>
    <w:rsid w:val="004614E7"/>
    <w:rsid w:val="00462472"/>
    <w:rsid w:val="004643EE"/>
    <w:rsid w:val="004644F4"/>
    <w:rsid w:val="00464F96"/>
    <w:rsid w:val="004663E4"/>
    <w:rsid w:val="0046669D"/>
    <w:rsid w:val="0046679B"/>
    <w:rsid w:val="0047178F"/>
    <w:rsid w:val="004737C0"/>
    <w:rsid w:val="00474799"/>
    <w:rsid w:val="004750A7"/>
    <w:rsid w:val="004755DA"/>
    <w:rsid w:val="00477145"/>
    <w:rsid w:val="004803AD"/>
    <w:rsid w:val="00481358"/>
    <w:rsid w:val="00482B10"/>
    <w:rsid w:val="004838B2"/>
    <w:rsid w:val="00484260"/>
    <w:rsid w:val="00487042"/>
    <w:rsid w:val="00487D07"/>
    <w:rsid w:val="004901DA"/>
    <w:rsid w:val="00490DA0"/>
    <w:rsid w:val="0049441A"/>
    <w:rsid w:val="004946E2"/>
    <w:rsid w:val="00496072"/>
    <w:rsid w:val="00496964"/>
    <w:rsid w:val="004A0344"/>
    <w:rsid w:val="004A10C1"/>
    <w:rsid w:val="004A3AF2"/>
    <w:rsid w:val="004A5655"/>
    <w:rsid w:val="004A66FA"/>
    <w:rsid w:val="004A7C45"/>
    <w:rsid w:val="004B26C4"/>
    <w:rsid w:val="004B2700"/>
    <w:rsid w:val="004B75D9"/>
    <w:rsid w:val="004B7881"/>
    <w:rsid w:val="004C1F56"/>
    <w:rsid w:val="004C4B75"/>
    <w:rsid w:val="004C4D3C"/>
    <w:rsid w:val="004C7D6E"/>
    <w:rsid w:val="004D0C89"/>
    <w:rsid w:val="004D10A6"/>
    <w:rsid w:val="004D2050"/>
    <w:rsid w:val="004D29B8"/>
    <w:rsid w:val="004D3172"/>
    <w:rsid w:val="004D3A39"/>
    <w:rsid w:val="004D4A22"/>
    <w:rsid w:val="004D50D8"/>
    <w:rsid w:val="004D51D7"/>
    <w:rsid w:val="004D5B0F"/>
    <w:rsid w:val="004D645B"/>
    <w:rsid w:val="004D6DAF"/>
    <w:rsid w:val="004D71F4"/>
    <w:rsid w:val="004D75A3"/>
    <w:rsid w:val="004E1CBF"/>
    <w:rsid w:val="004E29B4"/>
    <w:rsid w:val="004E34B1"/>
    <w:rsid w:val="004E3B42"/>
    <w:rsid w:val="004E45B9"/>
    <w:rsid w:val="004E576E"/>
    <w:rsid w:val="004F1E4C"/>
    <w:rsid w:val="004F3938"/>
    <w:rsid w:val="004F40B8"/>
    <w:rsid w:val="004F54BD"/>
    <w:rsid w:val="004F6A66"/>
    <w:rsid w:val="00504620"/>
    <w:rsid w:val="0050658A"/>
    <w:rsid w:val="005072DC"/>
    <w:rsid w:val="0050746C"/>
    <w:rsid w:val="00507E46"/>
    <w:rsid w:val="005106D7"/>
    <w:rsid w:val="00511EE0"/>
    <w:rsid w:val="00513EAD"/>
    <w:rsid w:val="0051400B"/>
    <w:rsid w:val="00515C63"/>
    <w:rsid w:val="0051627D"/>
    <w:rsid w:val="00517169"/>
    <w:rsid w:val="00520290"/>
    <w:rsid w:val="00523AAE"/>
    <w:rsid w:val="00526CAF"/>
    <w:rsid w:val="00531A0D"/>
    <w:rsid w:val="00531FFD"/>
    <w:rsid w:val="00533D36"/>
    <w:rsid w:val="0053493F"/>
    <w:rsid w:val="00536A2B"/>
    <w:rsid w:val="00536E84"/>
    <w:rsid w:val="00536EA7"/>
    <w:rsid w:val="005375BA"/>
    <w:rsid w:val="00537866"/>
    <w:rsid w:val="00537DCD"/>
    <w:rsid w:val="00540A9A"/>
    <w:rsid w:val="00541DED"/>
    <w:rsid w:val="005428BD"/>
    <w:rsid w:val="00542CAB"/>
    <w:rsid w:val="00551DC5"/>
    <w:rsid w:val="00551DFA"/>
    <w:rsid w:val="005556AA"/>
    <w:rsid w:val="00560287"/>
    <w:rsid w:val="00560F81"/>
    <w:rsid w:val="00561E8E"/>
    <w:rsid w:val="00563785"/>
    <w:rsid w:val="00563EAE"/>
    <w:rsid w:val="005647E9"/>
    <w:rsid w:val="00564CCD"/>
    <w:rsid w:val="00566273"/>
    <w:rsid w:val="00566454"/>
    <w:rsid w:val="00566809"/>
    <w:rsid w:val="00567C0E"/>
    <w:rsid w:val="005706F7"/>
    <w:rsid w:val="005710D5"/>
    <w:rsid w:val="0057247C"/>
    <w:rsid w:val="00572B32"/>
    <w:rsid w:val="00573C2E"/>
    <w:rsid w:val="00574574"/>
    <w:rsid w:val="00576198"/>
    <w:rsid w:val="00576D39"/>
    <w:rsid w:val="00580480"/>
    <w:rsid w:val="00580B5A"/>
    <w:rsid w:val="00580FC2"/>
    <w:rsid w:val="0058123A"/>
    <w:rsid w:val="00586EA7"/>
    <w:rsid w:val="0058773B"/>
    <w:rsid w:val="005923BB"/>
    <w:rsid w:val="00592DAA"/>
    <w:rsid w:val="005932FE"/>
    <w:rsid w:val="00596329"/>
    <w:rsid w:val="005A0E17"/>
    <w:rsid w:val="005A3333"/>
    <w:rsid w:val="005A3A17"/>
    <w:rsid w:val="005A3E02"/>
    <w:rsid w:val="005A4563"/>
    <w:rsid w:val="005A5885"/>
    <w:rsid w:val="005A6B98"/>
    <w:rsid w:val="005A6D5F"/>
    <w:rsid w:val="005B0D57"/>
    <w:rsid w:val="005B2865"/>
    <w:rsid w:val="005B4589"/>
    <w:rsid w:val="005B4EC2"/>
    <w:rsid w:val="005B5C44"/>
    <w:rsid w:val="005B6F90"/>
    <w:rsid w:val="005C03B9"/>
    <w:rsid w:val="005C05C0"/>
    <w:rsid w:val="005C0868"/>
    <w:rsid w:val="005C1BF8"/>
    <w:rsid w:val="005C3A90"/>
    <w:rsid w:val="005C46E4"/>
    <w:rsid w:val="005C736E"/>
    <w:rsid w:val="005C7FB4"/>
    <w:rsid w:val="005D0297"/>
    <w:rsid w:val="005D03A2"/>
    <w:rsid w:val="005D1BF7"/>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223"/>
    <w:rsid w:val="005F1763"/>
    <w:rsid w:val="005F1E2C"/>
    <w:rsid w:val="005F2CE3"/>
    <w:rsid w:val="005F342F"/>
    <w:rsid w:val="005F39DC"/>
    <w:rsid w:val="005F3F4B"/>
    <w:rsid w:val="005F5241"/>
    <w:rsid w:val="005F5D55"/>
    <w:rsid w:val="005F6226"/>
    <w:rsid w:val="005F7805"/>
    <w:rsid w:val="00601E9E"/>
    <w:rsid w:val="00603009"/>
    <w:rsid w:val="00603508"/>
    <w:rsid w:val="0060588E"/>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34EC"/>
    <w:rsid w:val="0063362B"/>
    <w:rsid w:val="00640D4E"/>
    <w:rsid w:val="00640DBB"/>
    <w:rsid w:val="00640F1C"/>
    <w:rsid w:val="00643F55"/>
    <w:rsid w:val="006453AE"/>
    <w:rsid w:val="00645BB8"/>
    <w:rsid w:val="00647146"/>
    <w:rsid w:val="00650ACD"/>
    <w:rsid w:val="00651B09"/>
    <w:rsid w:val="006535DA"/>
    <w:rsid w:val="00653648"/>
    <w:rsid w:val="00654409"/>
    <w:rsid w:val="00654F8F"/>
    <w:rsid w:val="0065756C"/>
    <w:rsid w:val="0066042A"/>
    <w:rsid w:val="006649DB"/>
    <w:rsid w:val="0066600B"/>
    <w:rsid w:val="00667328"/>
    <w:rsid w:val="00667B58"/>
    <w:rsid w:val="00667F37"/>
    <w:rsid w:val="00670364"/>
    <w:rsid w:val="00673DAD"/>
    <w:rsid w:val="00675CD7"/>
    <w:rsid w:val="0067766A"/>
    <w:rsid w:val="00677776"/>
    <w:rsid w:val="00682FC7"/>
    <w:rsid w:val="006830EF"/>
    <w:rsid w:val="00683D3B"/>
    <w:rsid w:val="00683E61"/>
    <w:rsid w:val="00686CA6"/>
    <w:rsid w:val="0069092F"/>
    <w:rsid w:val="006910E1"/>
    <w:rsid w:val="00692AFB"/>
    <w:rsid w:val="00693A55"/>
    <w:rsid w:val="006955C0"/>
    <w:rsid w:val="0069598A"/>
    <w:rsid w:val="006A020F"/>
    <w:rsid w:val="006A0627"/>
    <w:rsid w:val="006A0D94"/>
    <w:rsid w:val="006A105B"/>
    <w:rsid w:val="006A2A50"/>
    <w:rsid w:val="006A445C"/>
    <w:rsid w:val="006A54AA"/>
    <w:rsid w:val="006A7010"/>
    <w:rsid w:val="006A7AB3"/>
    <w:rsid w:val="006B07C3"/>
    <w:rsid w:val="006B0E9C"/>
    <w:rsid w:val="006B25FA"/>
    <w:rsid w:val="006B419D"/>
    <w:rsid w:val="006B5E37"/>
    <w:rsid w:val="006B6F43"/>
    <w:rsid w:val="006C0157"/>
    <w:rsid w:val="006C3029"/>
    <w:rsid w:val="006C3796"/>
    <w:rsid w:val="006C4B76"/>
    <w:rsid w:val="006C5C78"/>
    <w:rsid w:val="006C6AF2"/>
    <w:rsid w:val="006D0FB1"/>
    <w:rsid w:val="006D1BB7"/>
    <w:rsid w:val="006D28F6"/>
    <w:rsid w:val="006D2EAD"/>
    <w:rsid w:val="006E3BD3"/>
    <w:rsid w:val="006E5188"/>
    <w:rsid w:val="006F0C75"/>
    <w:rsid w:val="006F0F27"/>
    <w:rsid w:val="006F13F6"/>
    <w:rsid w:val="006F4848"/>
    <w:rsid w:val="006F64F9"/>
    <w:rsid w:val="006F71A5"/>
    <w:rsid w:val="0070089C"/>
    <w:rsid w:val="00700939"/>
    <w:rsid w:val="00702A8A"/>
    <w:rsid w:val="00703CF8"/>
    <w:rsid w:val="007101AC"/>
    <w:rsid w:val="00711C05"/>
    <w:rsid w:val="00711F83"/>
    <w:rsid w:val="00711FCB"/>
    <w:rsid w:val="00712101"/>
    <w:rsid w:val="007132D5"/>
    <w:rsid w:val="00713E79"/>
    <w:rsid w:val="0072246C"/>
    <w:rsid w:val="007248A6"/>
    <w:rsid w:val="00725AFB"/>
    <w:rsid w:val="00725C90"/>
    <w:rsid w:val="00726591"/>
    <w:rsid w:val="00727076"/>
    <w:rsid w:val="0072738D"/>
    <w:rsid w:val="00727CB0"/>
    <w:rsid w:val="007310ED"/>
    <w:rsid w:val="00737FD5"/>
    <w:rsid w:val="00740261"/>
    <w:rsid w:val="00740358"/>
    <w:rsid w:val="00740CA3"/>
    <w:rsid w:val="00742392"/>
    <w:rsid w:val="0074345C"/>
    <w:rsid w:val="0074369E"/>
    <w:rsid w:val="007442CF"/>
    <w:rsid w:val="00745777"/>
    <w:rsid w:val="00746A32"/>
    <w:rsid w:val="00747129"/>
    <w:rsid w:val="00747378"/>
    <w:rsid w:val="00747DD2"/>
    <w:rsid w:val="007508E5"/>
    <w:rsid w:val="007510C2"/>
    <w:rsid w:val="007544C7"/>
    <w:rsid w:val="00754D76"/>
    <w:rsid w:val="00756C10"/>
    <w:rsid w:val="007600AD"/>
    <w:rsid w:val="0076162E"/>
    <w:rsid w:val="00761B67"/>
    <w:rsid w:val="00764A62"/>
    <w:rsid w:val="0076526D"/>
    <w:rsid w:val="00770735"/>
    <w:rsid w:val="00771065"/>
    <w:rsid w:val="00771A33"/>
    <w:rsid w:val="007733B4"/>
    <w:rsid w:val="0077360A"/>
    <w:rsid w:val="00773D8C"/>
    <w:rsid w:val="0077432D"/>
    <w:rsid w:val="00774F70"/>
    <w:rsid w:val="00775A11"/>
    <w:rsid w:val="0078414E"/>
    <w:rsid w:val="00784CD4"/>
    <w:rsid w:val="00786F94"/>
    <w:rsid w:val="0078763B"/>
    <w:rsid w:val="00791A2E"/>
    <w:rsid w:val="00795429"/>
    <w:rsid w:val="00796CDC"/>
    <w:rsid w:val="00797D59"/>
    <w:rsid w:val="007A020E"/>
    <w:rsid w:val="007A11EB"/>
    <w:rsid w:val="007A2E8C"/>
    <w:rsid w:val="007A3111"/>
    <w:rsid w:val="007A3D0E"/>
    <w:rsid w:val="007A5C97"/>
    <w:rsid w:val="007A6D7B"/>
    <w:rsid w:val="007A6FDB"/>
    <w:rsid w:val="007A7B3A"/>
    <w:rsid w:val="007B0211"/>
    <w:rsid w:val="007B13DE"/>
    <w:rsid w:val="007B262C"/>
    <w:rsid w:val="007B3E28"/>
    <w:rsid w:val="007B5727"/>
    <w:rsid w:val="007B63AE"/>
    <w:rsid w:val="007B648F"/>
    <w:rsid w:val="007B666D"/>
    <w:rsid w:val="007C1733"/>
    <w:rsid w:val="007C212A"/>
    <w:rsid w:val="007C3212"/>
    <w:rsid w:val="007C5EF6"/>
    <w:rsid w:val="007C731A"/>
    <w:rsid w:val="007D3352"/>
    <w:rsid w:val="007D69A3"/>
    <w:rsid w:val="007D72B4"/>
    <w:rsid w:val="007D7540"/>
    <w:rsid w:val="007E13E3"/>
    <w:rsid w:val="007E216A"/>
    <w:rsid w:val="007E240B"/>
    <w:rsid w:val="007E2F58"/>
    <w:rsid w:val="007E51C2"/>
    <w:rsid w:val="007E54CD"/>
    <w:rsid w:val="007E5A7C"/>
    <w:rsid w:val="007F2715"/>
    <w:rsid w:val="007F2CD4"/>
    <w:rsid w:val="007F35A8"/>
    <w:rsid w:val="007F37E8"/>
    <w:rsid w:val="007F58E2"/>
    <w:rsid w:val="007F6A5C"/>
    <w:rsid w:val="0080252D"/>
    <w:rsid w:val="008107B3"/>
    <w:rsid w:val="00810E09"/>
    <w:rsid w:val="00810EAA"/>
    <w:rsid w:val="008114C7"/>
    <w:rsid w:val="00811A7F"/>
    <w:rsid w:val="008123BE"/>
    <w:rsid w:val="00812AF5"/>
    <w:rsid w:val="008136E5"/>
    <w:rsid w:val="00814294"/>
    <w:rsid w:val="00815395"/>
    <w:rsid w:val="008169DC"/>
    <w:rsid w:val="0082006B"/>
    <w:rsid w:val="00823471"/>
    <w:rsid w:val="008237DD"/>
    <w:rsid w:val="00823823"/>
    <w:rsid w:val="008264D8"/>
    <w:rsid w:val="00826FF7"/>
    <w:rsid w:val="0082729D"/>
    <w:rsid w:val="0083029D"/>
    <w:rsid w:val="00830A82"/>
    <w:rsid w:val="008347E0"/>
    <w:rsid w:val="00834C0C"/>
    <w:rsid w:val="0083629C"/>
    <w:rsid w:val="00836BB5"/>
    <w:rsid w:val="00837DE7"/>
    <w:rsid w:val="00837E76"/>
    <w:rsid w:val="008403D8"/>
    <w:rsid w:val="00841B2E"/>
    <w:rsid w:val="00841F3B"/>
    <w:rsid w:val="00844B28"/>
    <w:rsid w:val="00845FAD"/>
    <w:rsid w:val="00851338"/>
    <w:rsid w:val="008516C7"/>
    <w:rsid w:val="00851AA3"/>
    <w:rsid w:val="00851AD5"/>
    <w:rsid w:val="008530CC"/>
    <w:rsid w:val="008539CC"/>
    <w:rsid w:val="00856645"/>
    <w:rsid w:val="00856E35"/>
    <w:rsid w:val="0085731A"/>
    <w:rsid w:val="008613C6"/>
    <w:rsid w:val="00862E71"/>
    <w:rsid w:val="008648D6"/>
    <w:rsid w:val="008649F4"/>
    <w:rsid w:val="00865023"/>
    <w:rsid w:val="0086565F"/>
    <w:rsid w:val="00865AE4"/>
    <w:rsid w:val="00866492"/>
    <w:rsid w:val="008666FE"/>
    <w:rsid w:val="0086681C"/>
    <w:rsid w:val="00866FF1"/>
    <w:rsid w:val="00867438"/>
    <w:rsid w:val="0087329D"/>
    <w:rsid w:val="0087391C"/>
    <w:rsid w:val="008743F8"/>
    <w:rsid w:val="008750A4"/>
    <w:rsid w:val="008758BA"/>
    <w:rsid w:val="00875EEC"/>
    <w:rsid w:val="00880606"/>
    <w:rsid w:val="008806AA"/>
    <w:rsid w:val="0088118A"/>
    <w:rsid w:val="00883D38"/>
    <w:rsid w:val="00886ACB"/>
    <w:rsid w:val="0088795D"/>
    <w:rsid w:val="00893BBD"/>
    <w:rsid w:val="00893C82"/>
    <w:rsid w:val="008943B0"/>
    <w:rsid w:val="00896C60"/>
    <w:rsid w:val="008A1B16"/>
    <w:rsid w:val="008A1B97"/>
    <w:rsid w:val="008A2BA0"/>
    <w:rsid w:val="008A339A"/>
    <w:rsid w:val="008A7318"/>
    <w:rsid w:val="008B0297"/>
    <w:rsid w:val="008B0F16"/>
    <w:rsid w:val="008B24C7"/>
    <w:rsid w:val="008B2CE3"/>
    <w:rsid w:val="008B697B"/>
    <w:rsid w:val="008C15EA"/>
    <w:rsid w:val="008C17EA"/>
    <w:rsid w:val="008C1C05"/>
    <w:rsid w:val="008C22EA"/>
    <w:rsid w:val="008C3E4D"/>
    <w:rsid w:val="008C564C"/>
    <w:rsid w:val="008C5E14"/>
    <w:rsid w:val="008C70C6"/>
    <w:rsid w:val="008D03B2"/>
    <w:rsid w:val="008D054E"/>
    <w:rsid w:val="008D0899"/>
    <w:rsid w:val="008D1832"/>
    <w:rsid w:val="008D261C"/>
    <w:rsid w:val="008D269B"/>
    <w:rsid w:val="008D30B0"/>
    <w:rsid w:val="008D58F3"/>
    <w:rsid w:val="008D6EDA"/>
    <w:rsid w:val="008D7F27"/>
    <w:rsid w:val="008E0810"/>
    <w:rsid w:val="008E0FBA"/>
    <w:rsid w:val="008E1CE8"/>
    <w:rsid w:val="008E38AA"/>
    <w:rsid w:val="008E3F36"/>
    <w:rsid w:val="008F0E1B"/>
    <w:rsid w:val="008F2979"/>
    <w:rsid w:val="008F4B42"/>
    <w:rsid w:val="008F61BE"/>
    <w:rsid w:val="00901F5A"/>
    <w:rsid w:val="00902C2B"/>
    <w:rsid w:val="00902DD2"/>
    <w:rsid w:val="00902F51"/>
    <w:rsid w:val="0090346D"/>
    <w:rsid w:val="00903B98"/>
    <w:rsid w:val="00904DE3"/>
    <w:rsid w:val="00906B3F"/>
    <w:rsid w:val="0090725E"/>
    <w:rsid w:val="0091223F"/>
    <w:rsid w:val="00913716"/>
    <w:rsid w:val="009138D3"/>
    <w:rsid w:val="009143E7"/>
    <w:rsid w:val="00915A59"/>
    <w:rsid w:val="0091656E"/>
    <w:rsid w:val="00920DEA"/>
    <w:rsid w:val="00922C5C"/>
    <w:rsid w:val="00923054"/>
    <w:rsid w:val="00923DAF"/>
    <w:rsid w:val="00925E86"/>
    <w:rsid w:val="009274C0"/>
    <w:rsid w:val="00930CC1"/>
    <w:rsid w:val="00931080"/>
    <w:rsid w:val="00931E3C"/>
    <w:rsid w:val="00933033"/>
    <w:rsid w:val="009330BE"/>
    <w:rsid w:val="0093338B"/>
    <w:rsid w:val="009341C8"/>
    <w:rsid w:val="00936DA9"/>
    <w:rsid w:val="009422EE"/>
    <w:rsid w:val="00944282"/>
    <w:rsid w:val="0095110D"/>
    <w:rsid w:val="00951BD2"/>
    <w:rsid w:val="00951C8A"/>
    <w:rsid w:val="009537AB"/>
    <w:rsid w:val="00953B22"/>
    <w:rsid w:val="00954BA3"/>
    <w:rsid w:val="0095527E"/>
    <w:rsid w:val="00956AB3"/>
    <w:rsid w:val="00960427"/>
    <w:rsid w:val="00961446"/>
    <w:rsid w:val="0096384D"/>
    <w:rsid w:val="00963AE0"/>
    <w:rsid w:val="00964D6A"/>
    <w:rsid w:val="00964DF1"/>
    <w:rsid w:val="009658EE"/>
    <w:rsid w:val="00965C23"/>
    <w:rsid w:val="00971E55"/>
    <w:rsid w:val="00972959"/>
    <w:rsid w:val="009753EF"/>
    <w:rsid w:val="00975B8D"/>
    <w:rsid w:val="00975EB5"/>
    <w:rsid w:val="00983085"/>
    <w:rsid w:val="00983A16"/>
    <w:rsid w:val="0098575B"/>
    <w:rsid w:val="00987167"/>
    <w:rsid w:val="00990EBF"/>
    <w:rsid w:val="0099246A"/>
    <w:rsid w:val="0099509E"/>
    <w:rsid w:val="009953E8"/>
    <w:rsid w:val="00995C52"/>
    <w:rsid w:val="009A0E8B"/>
    <w:rsid w:val="009A10F1"/>
    <w:rsid w:val="009A2201"/>
    <w:rsid w:val="009A5818"/>
    <w:rsid w:val="009A6586"/>
    <w:rsid w:val="009A6A78"/>
    <w:rsid w:val="009A6C65"/>
    <w:rsid w:val="009A751C"/>
    <w:rsid w:val="009B275F"/>
    <w:rsid w:val="009B7499"/>
    <w:rsid w:val="009B7A93"/>
    <w:rsid w:val="009C016D"/>
    <w:rsid w:val="009C0441"/>
    <w:rsid w:val="009C0444"/>
    <w:rsid w:val="009C6E7B"/>
    <w:rsid w:val="009D168C"/>
    <w:rsid w:val="009D170F"/>
    <w:rsid w:val="009D1C9A"/>
    <w:rsid w:val="009D22E7"/>
    <w:rsid w:val="009D2F82"/>
    <w:rsid w:val="009D3275"/>
    <w:rsid w:val="009D3C1D"/>
    <w:rsid w:val="009D553D"/>
    <w:rsid w:val="009D71C6"/>
    <w:rsid w:val="009D74CE"/>
    <w:rsid w:val="009E1511"/>
    <w:rsid w:val="009E1990"/>
    <w:rsid w:val="009E2AD2"/>
    <w:rsid w:val="009E3804"/>
    <w:rsid w:val="009E77D7"/>
    <w:rsid w:val="009F7F64"/>
    <w:rsid w:val="00A00F6E"/>
    <w:rsid w:val="00A01BD3"/>
    <w:rsid w:val="00A03112"/>
    <w:rsid w:val="00A03312"/>
    <w:rsid w:val="00A04B33"/>
    <w:rsid w:val="00A05346"/>
    <w:rsid w:val="00A05D85"/>
    <w:rsid w:val="00A069E3"/>
    <w:rsid w:val="00A070BA"/>
    <w:rsid w:val="00A10074"/>
    <w:rsid w:val="00A10BF8"/>
    <w:rsid w:val="00A126E5"/>
    <w:rsid w:val="00A128A7"/>
    <w:rsid w:val="00A136DF"/>
    <w:rsid w:val="00A15C8C"/>
    <w:rsid w:val="00A21B02"/>
    <w:rsid w:val="00A23BB5"/>
    <w:rsid w:val="00A2430F"/>
    <w:rsid w:val="00A25FC5"/>
    <w:rsid w:val="00A27676"/>
    <w:rsid w:val="00A3093C"/>
    <w:rsid w:val="00A30C18"/>
    <w:rsid w:val="00A30D40"/>
    <w:rsid w:val="00A3308C"/>
    <w:rsid w:val="00A333B8"/>
    <w:rsid w:val="00A34BD0"/>
    <w:rsid w:val="00A34C98"/>
    <w:rsid w:val="00A3518E"/>
    <w:rsid w:val="00A35D16"/>
    <w:rsid w:val="00A3679B"/>
    <w:rsid w:val="00A36AE5"/>
    <w:rsid w:val="00A36E74"/>
    <w:rsid w:val="00A40CD0"/>
    <w:rsid w:val="00A41BF5"/>
    <w:rsid w:val="00A423F6"/>
    <w:rsid w:val="00A432C2"/>
    <w:rsid w:val="00A4394E"/>
    <w:rsid w:val="00A43CBB"/>
    <w:rsid w:val="00A46E44"/>
    <w:rsid w:val="00A51DE9"/>
    <w:rsid w:val="00A53017"/>
    <w:rsid w:val="00A548F9"/>
    <w:rsid w:val="00A5490F"/>
    <w:rsid w:val="00A54B68"/>
    <w:rsid w:val="00A55B1C"/>
    <w:rsid w:val="00A55EA3"/>
    <w:rsid w:val="00A63C12"/>
    <w:rsid w:val="00A63D34"/>
    <w:rsid w:val="00A63D90"/>
    <w:rsid w:val="00A6472F"/>
    <w:rsid w:val="00A66755"/>
    <w:rsid w:val="00A67D32"/>
    <w:rsid w:val="00A70FC5"/>
    <w:rsid w:val="00A72018"/>
    <w:rsid w:val="00A73931"/>
    <w:rsid w:val="00A740AA"/>
    <w:rsid w:val="00A7557D"/>
    <w:rsid w:val="00A75F4A"/>
    <w:rsid w:val="00A811F8"/>
    <w:rsid w:val="00A81890"/>
    <w:rsid w:val="00A83D84"/>
    <w:rsid w:val="00A84168"/>
    <w:rsid w:val="00A84330"/>
    <w:rsid w:val="00A86234"/>
    <w:rsid w:val="00A9158D"/>
    <w:rsid w:val="00A9223F"/>
    <w:rsid w:val="00A95B0D"/>
    <w:rsid w:val="00A968C7"/>
    <w:rsid w:val="00AA081D"/>
    <w:rsid w:val="00AA0B75"/>
    <w:rsid w:val="00AA1C5E"/>
    <w:rsid w:val="00AA3662"/>
    <w:rsid w:val="00AA3806"/>
    <w:rsid w:val="00AA405F"/>
    <w:rsid w:val="00AA69AC"/>
    <w:rsid w:val="00AB036E"/>
    <w:rsid w:val="00AB0EF6"/>
    <w:rsid w:val="00AB2A78"/>
    <w:rsid w:val="00AB309B"/>
    <w:rsid w:val="00AB430C"/>
    <w:rsid w:val="00AB4BD9"/>
    <w:rsid w:val="00AB630F"/>
    <w:rsid w:val="00AB74B8"/>
    <w:rsid w:val="00AB7813"/>
    <w:rsid w:val="00AC455B"/>
    <w:rsid w:val="00AC535D"/>
    <w:rsid w:val="00AC5770"/>
    <w:rsid w:val="00AC5B7B"/>
    <w:rsid w:val="00AD3847"/>
    <w:rsid w:val="00AD4A51"/>
    <w:rsid w:val="00AE16EB"/>
    <w:rsid w:val="00AE622C"/>
    <w:rsid w:val="00AE724B"/>
    <w:rsid w:val="00AF0799"/>
    <w:rsid w:val="00AF424C"/>
    <w:rsid w:val="00AF4DD3"/>
    <w:rsid w:val="00AF4E41"/>
    <w:rsid w:val="00AF4F9B"/>
    <w:rsid w:val="00AF726A"/>
    <w:rsid w:val="00AF7C15"/>
    <w:rsid w:val="00B000E2"/>
    <w:rsid w:val="00B00C50"/>
    <w:rsid w:val="00B01B1B"/>
    <w:rsid w:val="00B027B0"/>
    <w:rsid w:val="00B02894"/>
    <w:rsid w:val="00B03C99"/>
    <w:rsid w:val="00B04598"/>
    <w:rsid w:val="00B04679"/>
    <w:rsid w:val="00B052C9"/>
    <w:rsid w:val="00B061BF"/>
    <w:rsid w:val="00B06785"/>
    <w:rsid w:val="00B11579"/>
    <w:rsid w:val="00B117D2"/>
    <w:rsid w:val="00B12FAB"/>
    <w:rsid w:val="00B17D6D"/>
    <w:rsid w:val="00B2427B"/>
    <w:rsid w:val="00B25B5C"/>
    <w:rsid w:val="00B2616D"/>
    <w:rsid w:val="00B267B7"/>
    <w:rsid w:val="00B300DE"/>
    <w:rsid w:val="00B311C4"/>
    <w:rsid w:val="00B31FEA"/>
    <w:rsid w:val="00B3451C"/>
    <w:rsid w:val="00B34DA3"/>
    <w:rsid w:val="00B366E6"/>
    <w:rsid w:val="00B4056D"/>
    <w:rsid w:val="00B410F6"/>
    <w:rsid w:val="00B434B1"/>
    <w:rsid w:val="00B448EB"/>
    <w:rsid w:val="00B45378"/>
    <w:rsid w:val="00B46EAD"/>
    <w:rsid w:val="00B47219"/>
    <w:rsid w:val="00B503EC"/>
    <w:rsid w:val="00B53DCB"/>
    <w:rsid w:val="00B5566F"/>
    <w:rsid w:val="00B56241"/>
    <w:rsid w:val="00B56C9C"/>
    <w:rsid w:val="00B57970"/>
    <w:rsid w:val="00B57BDF"/>
    <w:rsid w:val="00B60011"/>
    <w:rsid w:val="00B61DCD"/>
    <w:rsid w:val="00B61F06"/>
    <w:rsid w:val="00B64784"/>
    <w:rsid w:val="00B649BC"/>
    <w:rsid w:val="00B651D9"/>
    <w:rsid w:val="00B66843"/>
    <w:rsid w:val="00B713EA"/>
    <w:rsid w:val="00B73053"/>
    <w:rsid w:val="00B73B38"/>
    <w:rsid w:val="00B74E1A"/>
    <w:rsid w:val="00B75794"/>
    <w:rsid w:val="00B7645C"/>
    <w:rsid w:val="00B80925"/>
    <w:rsid w:val="00B815CE"/>
    <w:rsid w:val="00B8295B"/>
    <w:rsid w:val="00B838CD"/>
    <w:rsid w:val="00B83CE0"/>
    <w:rsid w:val="00B84304"/>
    <w:rsid w:val="00B85B10"/>
    <w:rsid w:val="00B8778B"/>
    <w:rsid w:val="00B9342D"/>
    <w:rsid w:val="00B93B87"/>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C0091"/>
    <w:rsid w:val="00BC1206"/>
    <w:rsid w:val="00BC120F"/>
    <w:rsid w:val="00BC20CA"/>
    <w:rsid w:val="00BC22EE"/>
    <w:rsid w:val="00BC2C68"/>
    <w:rsid w:val="00BC3FCA"/>
    <w:rsid w:val="00BC4DD7"/>
    <w:rsid w:val="00BC67D1"/>
    <w:rsid w:val="00BD1EA3"/>
    <w:rsid w:val="00BD385F"/>
    <w:rsid w:val="00BD5051"/>
    <w:rsid w:val="00BD64FA"/>
    <w:rsid w:val="00BD760F"/>
    <w:rsid w:val="00BE0218"/>
    <w:rsid w:val="00BE05C7"/>
    <w:rsid w:val="00BE1645"/>
    <w:rsid w:val="00BE20E7"/>
    <w:rsid w:val="00BE32E6"/>
    <w:rsid w:val="00BE3BE2"/>
    <w:rsid w:val="00BE4210"/>
    <w:rsid w:val="00BE594A"/>
    <w:rsid w:val="00BE5ED2"/>
    <w:rsid w:val="00BE5EE7"/>
    <w:rsid w:val="00BF086D"/>
    <w:rsid w:val="00BF3349"/>
    <w:rsid w:val="00BF3F31"/>
    <w:rsid w:val="00BF4641"/>
    <w:rsid w:val="00BF4AAD"/>
    <w:rsid w:val="00C02B55"/>
    <w:rsid w:val="00C1089B"/>
    <w:rsid w:val="00C11589"/>
    <w:rsid w:val="00C132E7"/>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5514"/>
    <w:rsid w:val="00C472D0"/>
    <w:rsid w:val="00C47A6B"/>
    <w:rsid w:val="00C50028"/>
    <w:rsid w:val="00C53882"/>
    <w:rsid w:val="00C55506"/>
    <w:rsid w:val="00C628FA"/>
    <w:rsid w:val="00C62D6E"/>
    <w:rsid w:val="00C63C41"/>
    <w:rsid w:val="00C642C3"/>
    <w:rsid w:val="00C64F04"/>
    <w:rsid w:val="00C66309"/>
    <w:rsid w:val="00C67699"/>
    <w:rsid w:val="00C70683"/>
    <w:rsid w:val="00C716E2"/>
    <w:rsid w:val="00C734DA"/>
    <w:rsid w:val="00C7544E"/>
    <w:rsid w:val="00C76505"/>
    <w:rsid w:val="00C77916"/>
    <w:rsid w:val="00C80AA9"/>
    <w:rsid w:val="00C80B2F"/>
    <w:rsid w:val="00C81034"/>
    <w:rsid w:val="00C81CBC"/>
    <w:rsid w:val="00C81CCE"/>
    <w:rsid w:val="00C847ED"/>
    <w:rsid w:val="00C9096A"/>
    <w:rsid w:val="00C9213C"/>
    <w:rsid w:val="00C92678"/>
    <w:rsid w:val="00C93E0C"/>
    <w:rsid w:val="00C960D8"/>
    <w:rsid w:val="00C97674"/>
    <w:rsid w:val="00CA581D"/>
    <w:rsid w:val="00CB60F2"/>
    <w:rsid w:val="00CB7A9C"/>
    <w:rsid w:val="00CB7CC1"/>
    <w:rsid w:val="00CC0393"/>
    <w:rsid w:val="00CC13F2"/>
    <w:rsid w:val="00CC1A5D"/>
    <w:rsid w:val="00CC307A"/>
    <w:rsid w:val="00CC498D"/>
    <w:rsid w:val="00CC4EE1"/>
    <w:rsid w:val="00CC5108"/>
    <w:rsid w:val="00CC5BEB"/>
    <w:rsid w:val="00CD0AD0"/>
    <w:rsid w:val="00CD10A1"/>
    <w:rsid w:val="00CD1ABD"/>
    <w:rsid w:val="00CD2143"/>
    <w:rsid w:val="00CD3699"/>
    <w:rsid w:val="00CD7241"/>
    <w:rsid w:val="00CE155F"/>
    <w:rsid w:val="00CE3655"/>
    <w:rsid w:val="00CE3AF2"/>
    <w:rsid w:val="00CE5A51"/>
    <w:rsid w:val="00CE6685"/>
    <w:rsid w:val="00CF0D9B"/>
    <w:rsid w:val="00CF15F6"/>
    <w:rsid w:val="00CF1F45"/>
    <w:rsid w:val="00CF2509"/>
    <w:rsid w:val="00CF44C5"/>
    <w:rsid w:val="00CF713C"/>
    <w:rsid w:val="00CF7AD5"/>
    <w:rsid w:val="00D03664"/>
    <w:rsid w:val="00D04A36"/>
    <w:rsid w:val="00D057EA"/>
    <w:rsid w:val="00D11B33"/>
    <w:rsid w:val="00D12B10"/>
    <w:rsid w:val="00D1320B"/>
    <w:rsid w:val="00D13E78"/>
    <w:rsid w:val="00D1408C"/>
    <w:rsid w:val="00D143DC"/>
    <w:rsid w:val="00D15F6C"/>
    <w:rsid w:val="00D15FEC"/>
    <w:rsid w:val="00D160E9"/>
    <w:rsid w:val="00D17CFF"/>
    <w:rsid w:val="00D17E6E"/>
    <w:rsid w:val="00D2061E"/>
    <w:rsid w:val="00D2067B"/>
    <w:rsid w:val="00D209FD"/>
    <w:rsid w:val="00D22584"/>
    <w:rsid w:val="00D2288E"/>
    <w:rsid w:val="00D2383D"/>
    <w:rsid w:val="00D25659"/>
    <w:rsid w:val="00D33840"/>
    <w:rsid w:val="00D3469C"/>
    <w:rsid w:val="00D3693C"/>
    <w:rsid w:val="00D4156F"/>
    <w:rsid w:val="00D41E58"/>
    <w:rsid w:val="00D422ED"/>
    <w:rsid w:val="00D50509"/>
    <w:rsid w:val="00D51C42"/>
    <w:rsid w:val="00D5200B"/>
    <w:rsid w:val="00D525CC"/>
    <w:rsid w:val="00D52D84"/>
    <w:rsid w:val="00D56B22"/>
    <w:rsid w:val="00D63F69"/>
    <w:rsid w:val="00D6413D"/>
    <w:rsid w:val="00D64974"/>
    <w:rsid w:val="00D65BAA"/>
    <w:rsid w:val="00D66469"/>
    <w:rsid w:val="00D67112"/>
    <w:rsid w:val="00D6783B"/>
    <w:rsid w:val="00D73637"/>
    <w:rsid w:val="00D8031B"/>
    <w:rsid w:val="00D83758"/>
    <w:rsid w:val="00D84676"/>
    <w:rsid w:val="00D84A2F"/>
    <w:rsid w:val="00D85031"/>
    <w:rsid w:val="00D85F19"/>
    <w:rsid w:val="00D85FEA"/>
    <w:rsid w:val="00D8601B"/>
    <w:rsid w:val="00D8754C"/>
    <w:rsid w:val="00D87EC9"/>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C0679"/>
    <w:rsid w:val="00DC0D41"/>
    <w:rsid w:val="00DC2A0F"/>
    <w:rsid w:val="00DC2AFF"/>
    <w:rsid w:val="00DC3E2A"/>
    <w:rsid w:val="00DC525F"/>
    <w:rsid w:val="00DC7F56"/>
    <w:rsid w:val="00DD077C"/>
    <w:rsid w:val="00DD1790"/>
    <w:rsid w:val="00DD40A9"/>
    <w:rsid w:val="00DD4209"/>
    <w:rsid w:val="00DD56DD"/>
    <w:rsid w:val="00DD5F52"/>
    <w:rsid w:val="00DD6842"/>
    <w:rsid w:val="00DD6AE6"/>
    <w:rsid w:val="00DD7D6E"/>
    <w:rsid w:val="00DE1252"/>
    <w:rsid w:val="00DE1EC4"/>
    <w:rsid w:val="00DE3365"/>
    <w:rsid w:val="00DE3853"/>
    <w:rsid w:val="00DE39BD"/>
    <w:rsid w:val="00DE3C75"/>
    <w:rsid w:val="00DE5625"/>
    <w:rsid w:val="00DE58D9"/>
    <w:rsid w:val="00DF0141"/>
    <w:rsid w:val="00DF0E38"/>
    <w:rsid w:val="00DF143A"/>
    <w:rsid w:val="00DF2B36"/>
    <w:rsid w:val="00DF2FB3"/>
    <w:rsid w:val="00DF3E7F"/>
    <w:rsid w:val="00DF52A8"/>
    <w:rsid w:val="00DF619B"/>
    <w:rsid w:val="00DF61F9"/>
    <w:rsid w:val="00DF6254"/>
    <w:rsid w:val="00E00817"/>
    <w:rsid w:val="00E0548A"/>
    <w:rsid w:val="00E056FD"/>
    <w:rsid w:val="00E06711"/>
    <w:rsid w:val="00E07AF0"/>
    <w:rsid w:val="00E13222"/>
    <w:rsid w:val="00E132BC"/>
    <w:rsid w:val="00E15736"/>
    <w:rsid w:val="00E15B3F"/>
    <w:rsid w:val="00E16314"/>
    <w:rsid w:val="00E1687C"/>
    <w:rsid w:val="00E16C08"/>
    <w:rsid w:val="00E16EB7"/>
    <w:rsid w:val="00E17666"/>
    <w:rsid w:val="00E17799"/>
    <w:rsid w:val="00E177CD"/>
    <w:rsid w:val="00E20690"/>
    <w:rsid w:val="00E22CFC"/>
    <w:rsid w:val="00E23424"/>
    <w:rsid w:val="00E24631"/>
    <w:rsid w:val="00E25E47"/>
    <w:rsid w:val="00E32970"/>
    <w:rsid w:val="00E329CE"/>
    <w:rsid w:val="00E332C7"/>
    <w:rsid w:val="00E338DA"/>
    <w:rsid w:val="00E351A8"/>
    <w:rsid w:val="00E3637E"/>
    <w:rsid w:val="00E36698"/>
    <w:rsid w:val="00E421A5"/>
    <w:rsid w:val="00E42402"/>
    <w:rsid w:val="00E42BEE"/>
    <w:rsid w:val="00E43499"/>
    <w:rsid w:val="00E441FC"/>
    <w:rsid w:val="00E44857"/>
    <w:rsid w:val="00E44875"/>
    <w:rsid w:val="00E45125"/>
    <w:rsid w:val="00E51A44"/>
    <w:rsid w:val="00E51C7C"/>
    <w:rsid w:val="00E52656"/>
    <w:rsid w:val="00E53AB2"/>
    <w:rsid w:val="00E55723"/>
    <w:rsid w:val="00E55FED"/>
    <w:rsid w:val="00E57117"/>
    <w:rsid w:val="00E57901"/>
    <w:rsid w:val="00E605AD"/>
    <w:rsid w:val="00E60B87"/>
    <w:rsid w:val="00E61BF9"/>
    <w:rsid w:val="00E6513C"/>
    <w:rsid w:val="00E663C5"/>
    <w:rsid w:val="00E6680F"/>
    <w:rsid w:val="00E66BB8"/>
    <w:rsid w:val="00E66D8D"/>
    <w:rsid w:val="00E67080"/>
    <w:rsid w:val="00E67F3B"/>
    <w:rsid w:val="00E713B2"/>
    <w:rsid w:val="00E75E69"/>
    <w:rsid w:val="00E76774"/>
    <w:rsid w:val="00E776A9"/>
    <w:rsid w:val="00E8023A"/>
    <w:rsid w:val="00E816DC"/>
    <w:rsid w:val="00E83F8B"/>
    <w:rsid w:val="00E86F16"/>
    <w:rsid w:val="00E90829"/>
    <w:rsid w:val="00E9325B"/>
    <w:rsid w:val="00E95504"/>
    <w:rsid w:val="00E95F93"/>
    <w:rsid w:val="00E97568"/>
    <w:rsid w:val="00EA0CC6"/>
    <w:rsid w:val="00EA55D1"/>
    <w:rsid w:val="00EB0E93"/>
    <w:rsid w:val="00EB1778"/>
    <w:rsid w:val="00EB1D5C"/>
    <w:rsid w:val="00EB31D1"/>
    <w:rsid w:val="00EB3620"/>
    <w:rsid w:val="00EB3BAC"/>
    <w:rsid w:val="00EB6B9F"/>
    <w:rsid w:val="00EB6E37"/>
    <w:rsid w:val="00EC02AD"/>
    <w:rsid w:val="00EC15A4"/>
    <w:rsid w:val="00EC288B"/>
    <w:rsid w:val="00EC2FB2"/>
    <w:rsid w:val="00EC49E3"/>
    <w:rsid w:val="00EC5D20"/>
    <w:rsid w:val="00EC7E0B"/>
    <w:rsid w:val="00ED0273"/>
    <w:rsid w:val="00ED13D6"/>
    <w:rsid w:val="00ED17B7"/>
    <w:rsid w:val="00ED1A11"/>
    <w:rsid w:val="00ED1EBB"/>
    <w:rsid w:val="00ED22FB"/>
    <w:rsid w:val="00ED5055"/>
    <w:rsid w:val="00ED6CEF"/>
    <w:rsid w:val="00EE049F"/>
    <w:rsid w:val="00EE156C"/>
    <w:rsid w:val="00EE168F"/>
    <w:rsid w:val="00EE1731"/>
    <w:rsid w:val="00EE3D43"/>
    <w:rsid w:val="00EE4248"/>
    <w:rsid w:val="00EE6B5E"/>
    <w:rsid w:val="00EE7638"/>
    <w:rsid w:val="00EE7A35"/>
    <w:rsid w:val="00EE7C9C"/>
    <w:rsid w:val="00EE7EC1"/>
    <w:rsid w:val="00EF0B37"/>
    <w:rsid w:val="00F00447"/>
    <w:rsid w:val="00F01495"/>
    <w:rsid w:val="00F01A46"/>
    <w:rsid w:val="00F01D70"/>
    <w:rsid w:val="00F0553A"/>
    <w:rsid w:val="00F05BDB"/>
    <w:rsid w:val="00F10C41"/>
    <w:rsid w:val="00F116C9"/>
    <w:rsid w:val="00F218A1"/>
    <w:rsid w:val="00F21A30"/>
    <w:rsid w:val="00F22325"/>
    <w:rsid w:val="00F2242F"/>
    <w:rsid w:val="00F22470"/>
    <w:rsid w:val="00F241A5"/>
    <w:rsid w:val="00F276BD"/>
    <w:rsid w:val="00F325C3"/>
    <w:rsid w:val="00F3352D"/>
    <w:rsid w:val="00F339C4"/>
    <w:rsid w:val="00F34FD2"/>
    <w:rsid w:val="00F40596"/>
    <w:rsid w:val="00F40E0A"/>
    <w:rsid w:val="00F41CD9"/>
    <w:rsid w:val="00F4259A"/>
    <w:rsid w:val="00F43BFB"/>
    <w:rsid w:val="00F453AC"/>
    <w:rsid w:val="00F4645F"/>
    <w:rsid w:val="00F50640"/>
    <w:rsid w:val="00F5138E"/>
    <w:rsid w:val="00F577F9"/>
    <w:rsid w:val="00F60F62"/>
    <w:rsid w:val="00F62F1C"/>
    <w:rsid w:val="00F64B9C"/>
    <w:rsid w:val="00F64CF9"/>
    <w:rsid w:val="00F7236E"/>
    <w:rsid w:val="00F72607"/>
    <w:rsid w:val="00F7527E"/>
    <w:rsid w:val="00F752E8"/>
    <w:rsid w:val="00F767F9"/>
    <w:rsid w:val="00F76CDD"/>
    <w:rsid w:val="00F77681"/>
    <w:rsid w:val="00F806D4"/>
    <w:rsid w:val="00F81057"/>
    <w:rsid w:val="00F8243C"/>
    <w:rsid w:val="00F844DC"/>
    <w:rsid w:val="00F84B8D"/>
    <w:rsid w:val="00F86CCD"/>
    <w:rsid w:val="00F87F40"/>
    <w:rsid w:val="00F90A4A"/>
    <w:rsid w:val="00F90DED"/>
    <w:rsid w:val="00F938D8"/>
    <w:rsid w:val="00F938DC"/>
    <w:rsid w:val="00F948BF"/>
    <w:rsid w:val="00F950EE"/>
    <w:rsid w:val="00F954B2"/>
    <w:rsid w:val="00F95A2C"/>
    <w:rsid w:val="00FA037C"/>
    <w:rsid w:val="00FA1794"/>
    <w:rsid w:val="00FA2FD1"/>
    <w:rsid w:val="00FA3EB4"/>
    <w:rsid w:val="00FA5E15"/>
    <w:rsid w:val="00FB07B8"/>
    <w:rsid w:val="00FB0897"/>
    <w:rsid w:val="00FB2282"/>
    <w:rsid w:val="00FB31EF"/>
    <w:rsid w:val="00FB3F0A"/>
    <w:rsid w:val="00FB68E3"/>
    <w:rsid w:val="00FB6B61"/>
    <w:rsid w:val="00FC00E1"/>
    <w:rsid w:val="00FC0DAB"/>
    <w:rsid w:val="00FC1663"/>
    <w:rsid w:val="00FC2749"/>
    <w:rsid w:val="00FC279B"/>
    <w:rsid w:val="00FC31B1"/>
    <w:rsid w:val="00FC326E"/>
    <w:rsid w:val="00FC442A"/>
    <w:rsid w:val="00FC79BD"/>
    <w:rsid w:val="00FD1B1D"/>
    <w:rsid w:val="00FD1FA2"/>
    <w:rsid w:val="00FD1FC0"/>
    <w:rsid w:val="00FD22F9"/>
    <w:rsid w:val="00FD2701"/>
    <w:rsid w:val="00FD30B3"/>
    <w:rsid w:val="00FD523E"/>
    <w:rsid w:val="00FD652F"/>
    <w:rsid w:val="00FD69DA"/>
    <w:rsid w:val="00FE0728"/>
    <w:rsid w:val="00FE6C41"/>
    <w:rsid w:val="00FE7C85"/>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qFormat/>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character" w:styleId="UnresolvedMention">
    <w:name w:val="Unresolved Mention"/>
    <w:basedOn w:val="DefaultParagraphFont"/>
    <w:uiPriority w:val="99"/>
    <w:semiHidden/>
    <w:unhideWhenUsed/>
    <w:rsid w:val="008C3E4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5.png"/><Relationship Id="rId16" Type="http://schemas.openxmlformats.org/officeDocument/2006/relationships/image" Target="media/image4.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hyperlink" Target="https://portal.azure.com/" TargetMode="External"/><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portal.azure.com/" TargetMode="External"/><Relationship Id="rId123" Type="http://schemas.openxmlformats.org/officeDocument/2006/relationships/header" Target="header2.xml"/><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79.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portal.azure.com" TargetMode="Externa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footer" Target="footer2.xm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portal.azure.com/" TargetMode="External"/><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image" Target="media/image1.png"/><Relationship Id="rId18" Type="http://schemas.openxmlformats.org/officeDocument/2006/relationships/hyperlink" Target="https://localhost/app1234" TargetMode="External"/><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hyperlink" Target="https://app.powerbi.com" TargetMode="External"/><Relationship Id="rId98" Type="http://schemas.openxmlformats.org/officeDocument/2006/relationships/image" Target="media/image82.png"/><Relationship Id="rId121"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9.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4.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3.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4.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5.xml><?xml version="1.0" encoding="utf-8"?>
<ds:datastoreItem xmlns:ds="http://schemas.openxmlformats.org/officeDocument/2006/customXml" ds:itemID="{495FC0FC-AEBC-43FA-89B3-1B85C26C5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3627</TotalTime>
  <Pages>34</Pages>
  <Words>7199</Words>
  <Characters>41039</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48142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36</cp:revision>
  <cp:lastPrinted>2018-04-04T14:37:00Z</cp:lastPrinted>
  <dcterms:created xsi:type="dcterms:W3CDTF">2018-04-04T14:36:00Z</dcterms:created>
  <dcterms:modified xsi:type="dcterms:W3CDTF">2019-06-03T16:41:00Z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