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DDCE9" w14:textId="20671082" w:rsidR="001C7B5E" w:rsidRPr="00C47A6B" w:rsidRDefault="002B0278" w:rsidP="008649F4">
      <w:pPr>
        <w:pStyle w:val="Heading2"/>
        <w:rPr>
          <w:b/>
        </w:rPr>
      </w:pPr>
      <w:r>
        <w:rPr>
          <w:b/>
        </w:rPr>
        <w:t xml:space="preserve">Developing </w:t>
      </w:r>
      <w:r w:rsidR="004D3A99">
        <w:rPr>
          <w:b/>
        </w:rPr>
        <w:t xml:space="preserve">Solutions using </w:t>
      </w:r>
      <w:r w:rsidR="00DE42EB">
        <w:rPr>
          <w:b/>
        </w:rPr>
        <w:t>Realtime Dashboards</w:t>
      </w:r>
    </w:p>
    <w:p w14:paraId="5CFFB7A2" w14:textId="6BDA13C7" w:rsidR="003E71C8" w:rsidRDefault="00162656" w:rsidP="003E71C8">
      <w:pPr>
        <w:pStyle w:val="LabExerciseText"/>
        <w:rPr>
          <w:sz w:val="20"/>
          <w:szCs w:val="20"/>
        </w:rPr>
      </w:pPr>
      <w:r>
        <w:rPr>
          <w:b/>
          <w:sz w:val="20"/>
          <w:szCs w:val="20"/>
        </w:rPr>
        <w:t>Setup Time</w:t>
      </w:r>
      <w:r w:rsidR="003E71C8">
        <w:rPr>
          <w:sz w:val="20"/>
          <w:szCs w:val="20"/>
        </w:rPr>
        <w:t xml:space="preserve">: </w:t>
      </w:r>
      <w:r>
        <w:rPr>
          <w:sz w:val="20"/>
          <w:szCs w:val="20"/>
        </w:rPr>
        <w:t>60 minutes</w:t>
      </w:r>
      <w:bookmarkStart w:id="0" w:name="_GoBack"/>
      <w:bookmarkEnd w:id="0"/>
    </w:p>
    <w:p w14:paraId="39DD67E6" w14:textId="35265359" w:rsidR="003E71C8" w:rsidRPr="003E71C8" w:rsidRDefault="003E71C8" w:rsidP="003E71C8">
      <w:pPr>
        <w:pStyle w:val="LabExerciseText"/>
        <w:rPr>
          <w:sz w:val="20"/>
          <w:szCs w:val="20"/>
        </w:rPr>
      </w:pPr>
      <w:r w:rsidRPr="003E71C8">
        <w:rPr>
          <w:b/>
          <w:sz w:val="20"/>
          <w:szCs w:val="20"/>
        </w:rPr>
        <w:t>Lab Folder</w:t>
      </w:r>
      <w:r w:rsidRPr="003E71C8">
        <w:rPr>
          <w:sz w:val="20"/>
          <w:szCs w:val="20"/>
        </w:rPr>
        <w:t>: C:\Student\</w:t>
      </w:r>
      <w:r w:rsidR="006872D3" w:rsidRPr="006872D3">
        <w:rPr>
          <w:sz w:val="20"/>
          <w:szCs w:val="20"/>
        </w:rPr>
        <w:t>Modules\0</w:t>
      </w:r>
      <w:r w:rsidR="00DE42EB">
        <w:rPr>
          <w:sz w:val="20"/>
          <w:szCs w:val="20"/>
        </w:rPr>
        <w:t>4</w:t>
      </w:r>
      <w:r w:rsidR="006872D3" w:rsidRPr="006872D3">
        <w:rPr>
          <w:sz w:val="20"/>
          <w:szCs w:val="20"/>
        </w:rPr>
        <w:t>_</w:t>
      </w:r>
      <w:r w:rsidR="00DE42EB">
        <w:rPr>
          <w:sz w:val="20"/>
          <w:szCs w:val="20"/>
        </w:rPr>
        <w:t>RealtimeDashboards</w:t>
      </w:r>
      <w:r w:rsidR="006872D3" w:rsidRPr="006872D3">
        <w:rPr>
          <w:sz w:val="20"/>
          <w:szCs w:val="20"/>
        </w:rPr>
        <w:t>\Lab</w:t>
      </w:r>
    </w:p>
    <w:p w14:paraId="1510685A" w14:textId="1B5936D0" w:rsidR="0077432D" w:rsidRDefault="001C7B5E" w:rsidP="003E71C8">
      <w:pPr>
        <w:pStyle w:val="LabExerciseText"/>
        <w:rPr>
          <w:sz w:val="20"/>
          <w:szCs w:val="20"/>
        </w:rPr>
      </w:pPr>
      <w:r>
        <w:rPr>
          <w:b/>
          <w:sz w:val="20"/>
          <w:szCs w:val="20"/>
        </w:rPr>
        <w:t>Overview</w:t>
      </w:r>
      <w:r>
        <w:rPr>
          <w:sz w:val="20"/>
          <w:szCs w:val="20"/>
        </w:rPr>
        <w:t>:</w:t>
      </w:r>
      <w:r w:rsidR="006872D3">
        <w:rPr>
          <w:sz w:val="20"/>
          <w:szCs w:val="20"/>
        </w:rPr>
        <w:t xml:space="preserve"> </w:t>
      </w:r>
      <w:r w:rsidR="00DE7270">
        <w:rPr>
          <w:sz w:val="20"/>
          <w:szCs w:val="20"/>
        </w:rPr>
        <w:t>This lab is available online on the GitHub repository for this workshop.</w:t>
      </w:r>
    </w:p>
    <w:p w14:paraId="144D7E82" w14:textId="727665E6" w:rsidR="00FE6C41" w:rsidRDefault="00162656" w:rsidP="00FE6C41">
      <w:pPr>
        <w:pStyle w:val="Heading3"/>
      </w:pPr>
      <w:r>
        <w:t xml:space="preserve">Exercise </w:t>
      </w:r>
      <w:r w:rsidR="00410FD2">
        <w:t>1</w:t>
      </w:r>
      <w:r w:rsidR="00FE6C41">
        <w:t xml:space="preserve">: </w:t>
      </w:r>
      <w:r w:rsidR="00DE42EB">
        <w:t>Create a Hybrid Dataset using the Power BI Service API</w:t>
      </w:r>
    </w:p>
    <w:p w14:paraId="7BFAFBBE" w14:textId="34E7F88F" w:rsidR="00FE6C41" w:rsidRDefault="00DE7270" w:rsidP="00FE6C41">
      <w:pPr>
        <w:pStyle w:val="LabExerciseLeadIn"/>
      </w:pPr>
      <w:r>
        <w:t xml:space="preserve">Access this lab </w:t>
      </w:r>
      <w:r w:rsidR="004D3A99">
        <w:t xml:space="preserve">online </w:t>
      </w:r>
      <w:r>
        <w:t xml:space="preserve">at </w:t>
      </w:r>
      <w:hyperlink r:id="rId12" w:history="1">
        <w:r w:rsidR="004D3A99">
          <w:rPr>
            <w:rStyle w:val="Hyperlink"/>
          </w:rPr>
          <w:t>https://github.com/CriticalPathTraining/DevInADay/tree/master/Modules/04_RealtimeDashboards</w:t>
        </w:r>
      </w:hyperlink>
      <w:r w:rsidR="004D3A99">
        <w:t>.</w:t>
      </w:r>
    </w:p>
    <w:p w14:paraId="3C7AB06A" w14:textId="77777777" w:rsidR="00DE7270" w:rsidRDefault="00DE7270" w:rsidP="00DE7270"/>
    <w:p w14:paraId="00DB75BB" w14:textId="1F41ECF0" w:rsidR="00D97FDB" w:rsidRDefault="00D97FDB" w:rsidP="00D97FDB">
      <w:pPr>
        <w:pStyle w:val="Heading3"/>
      </w:pPr>
      <w:r>
        <w:t>Exercise 2: Create a Realtime Dashboard using the Hybrid Dataset</w:t>
      </w:r>
    </w:p>
    <w:p w14:paraId="730DBAF4" w14:textId="77777777" w:rsidR="004D3A99" w:rsidRDefault="004D3A99" w:rsidP="004D3A99">
      <w:pPr>
        <w:pStyle w:val="LabExerciseLeadIn"/>
      </w:pPr>
      <w:r>
        <w:t xml:space="preserve">Access this lab online at </w:t>
      </w:r>
      <w:hyperlink r:id="rId13" w:history="1">
        <w:r>
          <w:rPr>
            <w:rStyle w:val="Hyperlink"/>
          </w:rPr>
          <w:t>https://github.com/CriticalPathTraining/DevInADay/tree/master/Modules/04_RealtimeDashboards</w:t>
        </w:r>
      </w:hyperlink>
      <w:r>
        <w:t>.</w:t>
      </w:r>
    </w:p>
    <w:p w14:paraId="70CA065E" w14:textId="77777777" w:rsidR="004D3A99" w:rsidRDefault="004D3A99" w:rsidP="004D3A99"/>
    <w:p w14:paraId="65B5DFC5" w14:textId="63C5798E" w:rsidR="00D97FDB" w:rsidRDefault="00D97FDB" w:rsidP="00D97FDB">
      <w:pPr>
        <w:pStyle w:val="Heading3"/>
      </w:pPr>
      <w:r>
        <w:t>Exercise 3: Create and Populate a Push Dataset with Campaign Contribution Data</w:t>
      </w:r>
    </w:p>
    <w:p w14:paraId="5662E687" w14:textId="77777777" w:rsidR="004D3A99" w:rsidRDefault="004D3A99" w:rsidP="004D3A99">
      <w:pPr>
        <w:pStyle w:val="LabExerciseLeadIn"/>
      </w:pPr>
      <w:r>
        <w:t xml:space="preserve">Access this lab online at </w:t>
      </w:r>
      <w:hyperlink r:id="rId14" w:history="1">
        <w:r>
          <w:rPr>
            <w:rStyle w:val="Hyperlink"/>
          </w:rPr>
          <w:t>https://github.com/CriticalPathTraining/DevInADay/tree/master/Modules/04_RealtimeDashboards</w:t>
        </w:r>
      </w:hyperlink>
      <w:r>
        <w:t>.</w:t>
      </w:r>
    </w:p>
    <w:p w14:paraId="2B32B2EB" w14:textId="77777777" w:rsidR="004D3A99" w:rsidRDefault="004D3A99" w:rsidP="004D3A99"/>
    <w:p w14:paraId="7591EA80" w14:textId="77777777" w:rsidR="00DE7270" w:rsidRDefault="00DE7270" w:rsidP="00DE7270"/>
    <w:sectPr w:rsidR="00DE7270" w:rsidSect="0074345C">
      <w:headerReference w:type="default" r:id="rId15"/>
      <w:footerReference w:type="default" r:id="rId16"/>
      <w:headerReference w:type="first" r:id="rId17"/>
      <w:footerReference w:type="first" r:id="rId18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36C94" w14:textId="77777777" w:rsidR="00AB6960" w:rsidRDefault="00AB6960" w:rsidP="002754DA">
      <w:pPr>
        <w:spacing w:before="0" w:after="0"/>
      </w:pPr>
      <w:r>
        <w:separator/>
      </w:r>
    </w:p>
  </w:endnote>
  <w:endnote w:type="continuationSeparator" w:id="0">
    <w:p w14:paraId="76BA874D" w14:textId="77777777" w:rsidR="00AB6960" w:rsidRDefault="00AB6960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FF3B5" w14:textId="773CDDDF" w:rsidR="00DE42EB" w:rsidRDefault="00DE42EB" w:rsidP="00D13E78">
    <w:pPr>
      <w:pStyle w:val="Footer"/>
      <w:pBdr>
        <w:top w:val="single" w:sz="4" w:space="0" w:color="auto"/>
      </w:pBdr>
      <w:spacing w:before="0"/>
    </w:pPr>
    <w:r>
      <w:t>© Critical Path Training. 2019.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24</w:t>
    </w:r>
    <w:r>
      <w:fldChar w:fldCharType="end"/>
    </w:r>
  </w:p>
  <w:p w14:paraId="6AA1DA7A" w14:textId="61E46A4D" w:rsidR="00DE42EB" w:rsidRDefault="00DE42EB" w:rsidP="00D13E78">
    <w:pPr>
      <w:pStyle w:val="Footer"/>
      <w:pBdr>
        <w:top w:val="single" w:sz="4" w:space="0" w:color="auto"/>
      </w:pBdr>
      <w:spacing w:before="0"/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233DD" w14:textId="72EE85CB" w:rsidR="00DE42EB" w:rsidRDefault="00DE42EB" w:rsidP="0074345C">
    <w:pPr>
      <w:pStyle w:val="Footer"/>
      <w:pBdr>
        <w:top w:val="single" w:sz="4" w:space="0" w:color="auto"/>
      </w:pBdr>
      <w:spacing w:before="0"/>
    </w:pPr>
    <w:r>
      <w:t>© Critical Path Training. 2019.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28910CAC" w14:textId="02C12EA1" w:rsidR="00DE42EB" w:rsidRDefault="00DE42EB" w:rsidP="0074345C">
    <w:pPr>
      <w:pStyle w:val="Footer"/>
      <w:pBdr>
        <w:top w:val="single" w:sz="4" w:space="0" w:color="auto"/>
      </w:pBdr>
      <w:spacing w:before="0"/>
    </w:pPr>
    <w:r>
      <w:t>www.CriticalPathTraining.com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5FED6" w14:textId="77777777" w:rsidR="00AB6960" w:rsidRDefault="00AB6960" w:rsidP="002754DA">
      <w:pPr>
        <w:spacing w:before="0" w:after="0"/>
      </w:pPr>
      <w:r>
        <w:separator/>
      </w:r>
    </w:p>
  </w:footnote>
  <w:footnote w:type="continuationSeparator" w:id="0">
    <w:p w14:paraId="0F289382" w14:textId="77777777" w:rsidR="00AB6960" w:rsidRDefault="00AB6960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42DD3" w14:textId="0B1F0D56" w:rsidR="00DE42EB" w:rsidRDefault="00DE42EB" w:rsidP="001E75B6">
    <w:pPr>
      <w:pStyle w:val="Header"/>
      <w:pBdr>
        <w:bottom w:val="single" w:sz="4" w:space="0" w:color="auto"/>
      </w:pBdr>
      <w:tabs>
        <w:tab w:val="clear" w:pos="6480"/>
        <w:tab w:val="clear" w:pos="10800"/>
        <w:tab w:val="left" w:pos="6195"/>
      </w:tabs>
      <w:spacing w:before="240"/>
    </w:pPr>
    <w:r>
      <w:t>DEVINADAY: Power BI Developer in a Day Workshop</w:t>
    </w:r>
    <w:r>
      <w:tab/>
    </w:r>
  </w:p>
  <w:p w14:paraId="077EFF5A" w14:textId="3F47BFDA" w:rsidR="00DE42EB" w:rsidRDefault="00DE42EB" w:rsidP="001E75B6">
    <w:pPr>
      <w:pStyle w:val="Header"/>
      <w:pBdr>
        <w:bottom w:val="single" w:sz="4" w:space="0" w:color="auto"/>
      </w:pBdr>
      <w:spacing w:before="240"/>
    </w:pPr>
    <w:r>
      <w:t>Module 0</w:t>
    </w:r>
    <w:r w:rsidR="00D97FDB">
      <w:t>4</w:t>
    </w:r>
    <w:r>
      <w:t xml:space="preserve"> Lab:</w:t>
    </w:r>
    <w:r w:rsidRPr="00E730F4">
      <w:t xml:space="preserve"> </w:t>
    </w:r>
    <w:r>
      <w:t xml:space="preserve">Developing </w:t>
    </w:r>
    <w:r w:rsidR="00D97FDB">
      <w:t>with Push Datasets and Realtime Dashboards</w:t>
    </w:r>
    <w:r>
      <w:tab/>
    </w:r>
    <w:r>
      <w:tab/>
    </w:r>
    <w:r w:rsidRPr="0031080D">
      <w:rPr>
        <w:rFonts w:cs="Arial"/>
      </w:rPr>
      <w:t xml:space="preserve">Live Lab </w:t>
    </w:r>
    <w:r>
      <w:rPr>
        <w:rFonts w:cs="Arial"/>
      </w:rPr>
      <w:t>Version:</w:t>
    </w:r>
    <w:r w:rsidRPr="0031080D">
      <w:rPr>
        <w:rFonts w:cs="Arial"/>
      </w:rPr>
      <w:t xml:space="preserve"> </w:t>
    </w:r>
    <w:r>
      <w:rPr>
        <w:rFonts w:cs="Arial"/>
      </w:rPr>
      <w:fldChar w:fldCharType="begin"/>
    </w:r>
    <w:r>
      <w:rPr>
        <w:rFonts w:cs="Arial"/>
      </w:rPr>
      <w:instrText xml:space="preserve"> DATE  \@ "MMM d, yyyy"  \* MERGEFORMAT </w:instrText>
    </w:r>
    <w:r>
      <w:rPr>
        <w:rFonts w:cs="Arial"/>
      </w:rPr>
      <w:fldChar w:fldCharType="separate"/>
    </w:r>
    <w:r w:rsidR="00DE7270">
      <w:rPr>
        <w:rFonts w:cs="Arial"/>
        <w:noProof/>
      </w:rPr>
      <w:t>Jun 6, 2019</w:t>
    </w:r>
    <w:r>
      <w:rPr>
        <w:rFonts w:cs="Arial"/>
      </w:rP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97022" w14:textId="77777777" w:rsidR="00DE42EB" w:rsidRPr="00AF4E41" w:rsidRDefault="00DE42EB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3" w15:restartNumberingAfterBreak="0">
    <w:nsid w:val="2946127D"/>
    <w:multiLevelType w:val="multilevel"/>
    <w:tmpl w:val="A70A9C82"/>
    <w:numStyleLink w:val="LabStepsTemplate"/>
  </w:abstractNum>
  <w:abstractNum w:abstractNumId="4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13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"/>
  </w:num>
  <w:num w:numId="19">
    <w:abstractNumId w:val="10"/>
  </w:num>
  <w:num w:numId="20">
    <w:abstractNumId w:val="3"/>
  </w:num>
  <w:num w:numId="21">
    <w:abstractNumId w:val="0"/>
  </w:num>
  <w:num w:numId="22">
    <w:abstractNumId w:val="12"/>
  </w:num>
  <w:num w:numId="23">
    <w:abstractNumId w:val="11"/>
  </w:num>
  <w:num w:numId="24">
    <w:abstractNumId w:val="14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2"/>
  <w:activeWritingStyle w:appName="MSWord" w:lang="en-US" w:vendorID="64" w:dllVersion="0" w:nlCheck="1" w:checkStyle="0"/>
  <w:proofState w:spelling="clean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43B3"/>
    <w:rsid w:val="00056F50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4798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1C9"/>
    <w:rsid w:val="001B4693"/>
    <w:rsid w:val="001B4B69"/>
    <w:rsid w:val="001B60FC"/>
    <w:rsid w:val="001C2975"/>
    <w:rsid w:val="001C3C48"/>
    <w:rsid w:val="001C7B5E"/>
    <w:rsid w:val="001D3A64"/>
    <w:rsid w:val="001D668A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0AF1"/>
    <w:rsid w:val="00281181"/>
    <w:rsid w:val="0028163F"/>
    <w:rsid w:val="002820B9"/>
    <w:rsid w:val="00283D43"/>
    <w:rsid w:val="00285BF7"/>
    <w:rsid w:val="0028667F"/>
    <w:rsid w:val="00286E1A"/>
    <w:rsid w:val="002930AF"/>
    <w:rsid w:val="00295176"/>
    <w:rsid w:val="00297E5D"/>
    <w:rsid w:val="002A4734"/>
    <w:rsid w:val="002A4DCA"/>
    <w:rsid w:val="002A7719"/>
    <w:rsid w:val="002A7EAC"/>
    <w:rsid w:val="002B0278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3DBA"/>
    <w:rsid w:val="00316198"/>
    <w:rsid w:val="00316796"/>
    <w:rsid w:val="0031741B"/>
    <w:rsid w:val="00320D04"/>
    <w:rsid w:val="003241F2"/>
    <w:rsid w:val="003267C0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76B"/>
    <w:rsid w:val="00410FD2"/>
    <w:rsid w:val="00414108"/>
    <w:rsid w:val="00414CE4"/>
    <w:rsid w:val="004165DA"/>
    <w:rsid w:val="00420D38"/>
    <w:rsid w:val="00426C6E"/>
    <w:rsid w:val="00427A68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3A99"/>
    <w:rsid w:val="004D4A22"/>
    <w:rsid w:val="004D50D8"/>
    <w:rsid w:val="004D51D7"/>
    <w:rsid w:val="004D5B0F"/>
    <w:rsid w:val="004D645B"/>
    <w:rsid w:val="004D6DAF"/>
    <w:rsid w:val="004D71F4"/>
    <w:rsid w:val="004D75A3"/>
    <w:rsid w:val="004E1CBF"/>
    <w:rsid w:val="004E29B4"/>
    <w:rsid w:val="004E3B42"/>
    <w:rsid w:val="004E4527"/>
    <w:rsid w:val="004E45B9"/>
    <w:rsid w:val="004E576E"/>
    <w:rsid w:val="004F1E4C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6136"/>
    <w:rsid w:val="005A0E17"/>
    <w:rsid w:val="005A3333"/>
    <w:rsid w:val="005A3A17"/>
    <w:rsid w:val="005A3E02"/>
    <w:rsid w:val="005A4563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10D4F"/>
    <w:rsid w:val="00612226"/>
    <w:rsid w:val="006133C4"/>
    <w:rsid w:val="006141CC"/>
    <w:rsid w:val="0061494C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53AE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90F15"/>
    <w:rsid w:val="0079133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449C"/>
    <w:rsid w:val="007E51C2"/>
    <w:rsid w:val="007E54CD"/>
    <w:rsid w:val="007E5A7C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3A16"/>
    <w:rsid w:val="0098575B"/>
    <w:rsid w:val="00987167"/>
    <w:rsid w:val="00990EBF"/>
    <w:rsid w:val="0099246A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F7F64"/>
    <w:rsid w:val="00A00F6E"/>
    <w:rsid w:val="00A01BD3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5B0D"/>
    <w:rsid w:val="00A95B70"/>
    <w:rsid w:val="00A96719"/>
    <w:rsid w:val="00A968C7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6960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C0091"/>
    <w:rsid w:val="00BC013F"/>
    <w:rsid w:val="00BC1206"/>
    <w:rsid w:val="00BC120F"/>
    <w:rsid w:val="00BC22EE"/>
    <w:rsid w:val="00BC2C68"/>
    <w:rsid w:val="00BC3FCA"/>
    <w:rsid w:val="00BC4DD7"/>
    <w:rsid w:val="00BC67D1"/>
    <w:rsid w:val="00BD1EA3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3840"/>
    <w:rsid w:val="00D3469C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97FDB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48D9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42EB"/>
    <w:rsid w:val="00DE5625"/>
    <w:rsid w:val="00DE58D9"/>
    <w:rsid w:val="00DE7270"/>
    <w:rsid w:val="00DF0141"/>
    <w:rsid w:val="00DF0E38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72607"/>
    <w:rsid w:val="00F73683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38D8"/>
    <w:rsid w:val="00F938DC"/>
    <w:rsid w:val="00F948BF"/>
    <w:rsid w:val="00F950EE"/>
    <w:rsid w:val="00F95A2C"/>
    <w:rsid w:val="00FA037C"/>
    <w:rsid w:val="00FA1794"/>
    <w:rsid w:val="00FA3EB4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CriticalPathTraining/DevInADay/tree/master/Modules/04_RealtimeDashboards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CriticalPathTraining/DevInADay/tree/master/Modules/04_RealtimeDashboards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CriticalPathTraining/DevInADay/tree/master/Modules/04_RealtimeDashboard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96014BC-1F5A-4BBE-9C36-38AAE5885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5</cp:revision>
  <cp:lastPrinted>2015-10-27T18:03:00Z</cp:lastPrinted>
  <dcterms:created xsi:type="dcterms:W3CDTF">2019-06-06T22:32:00Z</dcterms:created>
  <dcterms:modified xsi:type="dcterms:W3CDTF">2019-06-06T22:56:00Z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