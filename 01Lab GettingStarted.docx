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C3EEF2" w14:textId="4495E417" w:rsidR="00047405" w:rsidRPr="00C47A6B" w:rsidRDefault="0006329E" w:rsidP="00047405">
      <w:pPr>
        <w:pStyle w:val="Heading2"/>
        <w:rPr>
          <w:b/>
        </w:rPr>
      </w:pPr>
      <w:bookmarkStart w:id="0" w:name="_GoBack"/>
      <w:bookmarkEnd w:id="0"/>
      <w:r>
        <w:rPr>
          <w:b/>
        </w:rPr>
        <w:t xml:space="preserve">Getting Started with </w:t>
      </w:r>
      <w:r w:rsidR="00FD7227">
        <w:rPr>
          <w:b/>
        </w:rPr>
        <w:t xml:space="preserve">Power BI </w:t>
      </w:r>
      <w:r w:rsidR="00065D50">
        <w:rPr>
          <w:b/>
        </w:rPr>
        <w:t>D</w:t>
      </w:r>
      <w:r w:rsidR="00FD7227">
        <w:rPr>
          <w:b/>
        </w:rPr>
        <w:t>evelop</w:t>
      </w:r>
      <w:r w:rsidR="00065D50">
        <w:rPr>
          <w:b/>
        </w:rPr>
        <w:t>m</w:t>
      </w:r>
      <w:r w:rsidR="00FD7227">
        <w:rPr>
          <w:b/>
        </w:rPr>
        <w:t>ent</w:t>
      </w:r>
    </w:p>
    <w:p w14:paraId="53B277BB" w14:textId="77777777" w:rsidR="00047405" w:rsidRDefault="00047405" w:rsidP="00047405">
      <w:pPr>
        <w:pStyle w:val="LabExerciseText"/>
        <w:rPr>
          <w:sz w:val="20"/>
          <w:szCs w:val="20"/>
        </w:rPr>
      </w:pPr>
      <w:r>
        <w:rPr>
          <w:b/>
          <w:sz w:val="20"/>
          <w:szCs w:val="20"/>
        </w:rPr>
        <w:t>Setup Time</w:t>
      </w:r>
      <w:r>
        <w:rPr>
          <w:sz w:val="20"/>
          <w:szCs w:val="20"/>
        </w:rPr>
        <w:t>: 60 minutes</w:t>
      </w:r>
    </w:p>
    <w:p w14:paraId="00A81528" w14:textId="77777777" w:rsidR="00047405" w:rsidRPr="003E71C8" w:rsidRDefault="00047405" w:rsidP="00047405">
      <w:pPr>
        <w:pStyle w:val="LabExerciseText"/>
        <w:rPr>
          <w:sz w:val="20"/>
          <w:szCs w:val="20"/>
        </w:rPr>
      </w:pPr>
      <w:r w:rsidRPr="003E71C8">
        <w:rPr>
          <w:b/>
          <w:sz w:val="20"/>
          <w:szCs w:val="20"/>
        </w:rPr>
        <w:t>Lab Folder</w:t>
      </w:r>
      <w:r w:rsidRPr="003E71C8">
        <w:rPr>
          <w:sz w:val="20"/>
          <w:szCs w:val="20"/>
        </w:rPr>
        <w:t>: C:\Student\Modules\</w:t>
      </w:r>
      <w:r>
        <w:t>01_</w:t>
      </w:r>
      <w:r>
        <w:rPr>
          <w:sz w:val="20"/>
          <w:szCs w:val="20"/>
        </w:rPr>
        <w:t>GettingStarted</w:t>
      </w:r>
      <w:r w:rsidRPr="003E71C8">
        <w:rPr>
          <w:sz w:val="20"/>
          <w:szCs w:val="20"/>
        </w:rPr>
        <w:t>\Lab</w:t>
      </w:r>
    </w:p>
    <w:p w14:paraId="4B40594D" w14:textId="696C4C2A" w:rsidR="00047405" w:rsidRPr="003E71C8" w:rsidRDefault="00047405" w:rsidP="00047405">
      <w:pPr>
        <w:pStyle w:val="LabExerciseText"/>
      </w:pPr>
      <w:r>
        <w:rPr>
          <w:b/>
          <w:sz w:val="20"/>
          <w:szCs w:val="20"/>
        </w:rPr>
        <w:t>Overview</w:t>
      </w:r>
      <w:r>
        <w:rPr>
          <w:sz w:val="20"/>
          <w:szCs w:val="20"/>
        </w:rPr>
        <w:t xml:space="preserve">: You will begin this lab by downloading the student files for this </w:t>
      </w:r>
      <w:r w:rsidR="00065D50">
        <w:rPr>
          <w:sz w:val="20"/>
          <w:szCs w:val="20"/>
        </w:rPr>
        <w:t xml:space="preserve">workshop </w:t>
      </w:r>
      <w:r>
        <w:rPr>
          <w:sz w:val="20"/>
          <w:szCs w:val="20"/>
        </w:rPr>
        <w:t xml:space="preserve">and then by following </w:t>
      </w:r>
      <w:r w:rsidRPr="00481F6E">
        <w:rPr>
          <w:sz w:val="20"/>
          <w:szCs w:val="20"/>
        </w:rPr>
        <w:t xml:space="preserve">step-by-step instructions to create </w:t>
      </w:r>
      <w:r w:rsidR="00E87F45">
        <w:rPr>
          <w:sz w:val="20"/>
          <w:szCs w:val="20"/>
        </w:rPr>
        <w:t xml:space="preserve">a new Azure AD tenant </w:t>
      </w:r>
      <w:r>
        <w:rPr>
          <w:sz w:val="20"/>
          <w:szCs w:val="20"/>
        </w:rPr>
        <w:t xml:space="preserve">with </w:t>
      </w:r>
      <w:r w:rsidR="00065D50">
        <w:rPr>
          <w:sz w:val="20"/>
          <w:szCs w:val="20"/>
        </w:rPr>
        <w:t xml:space="preserve">25 </w:t>
      </w:r>
      <w:r>
        <w:rPr>
          <w:sz w:val="20"/>
          <w:szCs w:val="20"/>
        </w:rPr>
        <w:t xml:space="preserve">Office 365 E5 </w:t>
      </w:r>
      <w:r w:rsidR="00065D50">
        <w:rPr>
          <w:sz w:val="20"/>
          <w:szCs w:val="20"/>
        </w:rPr>
        <w:t xml:space="preserve">trial </w:t>
      </w:r>
      <w:r>
        <w:rPr>
          <w:sz w:val="20"/>
          <w:szCs w:val="20"/>
        </w:rPr>
        <w:t>license</w:t>
      </w:r>
      <w:r w:rsidR="00065D50">
        <w:rPr>
          <w:sz w:val="20"/>
          <w:szCs w:val="20"/>
        </w:rPr>
        <w:t>s</w:t>
      </w:r>
      <w:r w:rsidR="00E87F45">
        <w:rPr>
          <w:sz w:val="20"/>
          <w:szCs w:val="20"/>
        </w:rPr>
        <w:t xml:space="preserve"> which will serve as </w:t>
      </w:r>
      <w:r>
        <w:rPr>
          <w:sz w:val="20"/>
          <w:szCs w:val="20"/>
        </w:rPr>
        <w:t xml:space="preserve">your </w:t>
      </w:r>
      <w:r w:rsidRPr="00481F6E">
        <w:rPr>
          <w:sz w:val="20"/>
          <w:szCs w:val="20"/>
        </w:rPr>
        <w:t xml:space="preserve">Power BI development environment. </w:t>
      </w:r>
      <w:r w:rsidR="00065D50">
        <w:rPr>
          <w:sz w:val="20"/>
          <w:szCs w:val="20"/>
        </w:rPr>
        <w:t xml:space="preserve">Note that the Office 365 E5 license includes a Power BI Pro license which is required to publish and manage content in a Power BI app workspace. </w:t>
      </w:r>
      <w:r>
        <w:rPr>
          <w:sz w:val="20"/>
          <w:szCs w:val="20"/>
        </w:rPr>
        <w:t>Next</w:t>
      </w:r>
      <w:r w:rsidRPr="00481F6E">
        <w:rPr>
          <w:sz w:val="20"/>
          <w:szCs w:val="20"/>
        </w:rPr>
        <w:t xml:space="preserve">, you will create </w:t>
      </w:r>
      <w:r>
        <w:rPr>
          <w:sz w:val="20"/>
          <w:szCs w:val="20"/>
        </w:rPr>
        <w:t>a set of Azure AD user accounts that you will use in your testing efforts</w:t>
      </w:r>
      <w:r w:rsidRPr="00481F6E">
        <w:rPr>
          <w:sz w:val="20"/>
          <w:szCs w:val="20"/>
        </w:rPr>
        <w:t>.</w:t>
      </w:r>
      <w:r>
        <w:rPr>
          <w:sz w:val="20"/>
          <w:szCs w:val="20"/>
        </w:rPr>
        <w:t xml:space="preserve"> After that, you will create a new app workspace and populate it with content using the Power BI portal.</w:t>
      </w:r>
    </w:p>
    <w:p w14:paraId="7EAEBA88" w14:textId="77777777" w:rsidR="00047405" w:rsidRDefault="00047405" w:rsidP="00047405">
      <w:pPr>
        <w:pStyle w:val="Heading3"/>
      </w:pPr>
      <w:bookmarkStart w:id="1" w:name="_Toc519340168"/>
      <w:r>
        <w:t>Exercise 1: Download a Local Copy of the Student Lab Files</w:t>
      </w:r>
    </w:p>
    <w:p w14:paraId="1036FDBA" w14:textId="3CC3CE4C" w:rsidR="00047405" w:rsidRDefault="00047405" w:rsidP="00047405">
      <w:pPr>
        <w:pStyle w:val="LabExerciseLeadIn"/>
      </w:pPr>
      <w:r>
        <w:t xml:space="preserve">In this exercise, you will use the GIT utility to download a local copy of the student files from the </w:t>
      </w:r>
      <w:r>
        <w:rPr>
          <w:b/>
        </w:rPr>
        <w:t>DPBIE</w:t>
      </w:r>
      <w:r>
        <w:t xml:space="preserve"> repository in</w:t>
      </w:r>
      <w:r w:rsidR="00FF39F6">
        <w:t xml:space="preserve"> GitHub</w:t>
      </w:r>
      <w:r>
        <w:t>.</w:t>
      </w:r>
    </w:p>
    <w:p w14:paraId="28B08809" w14:textId="77777777" w:rsidR="00047405" w:rsidRDefault="00047405" w:rsidP="00047405">
      <w:pPr>
        <w:pStyle w:val="LabStepNumbered"/>
        <w:numPr>
          <w:ilvl w:val="0"/>
          <w:numId w:val="7"/>
        </w:numPr>
        <w:tabs>
          <w:tab w:val="clear" w:pos="360"/>
          <w:tab w:val="num" w:pos="432"/>
        </w:tabs>
        <w:ind w:left="432"/>
      </w:pPr>
      <w:r>
        <w:t>Launch a browser and navigate to the GitHub repository for this course at the following URL.</w:t>
      </w:r>
    </w:p>
    <w:p w14:paraId="175F9558" w14:textId="4E95412A" w:rsidR="00047405" w:rsidRDefault="00CA175A" w:rsidP="00047405">
      <w:pPr>
        <w:pStyle w:val="LabStepCodeBlock"/>
      </w:pPr>
      <w:hyperlink r:id="rId12" w:history="1">
        <w:r w:rsidR="00E87F45">
          <w:rPr>
            <w:rStyle w:val="Hyperlink"/>
          </w:rPr>
          <w:t>https://github.com/CriticalPathTraining/DevInADay</w:t>
        </w:r>
      </w:hyperlink>
      <w:r w:rsidR="00E87F45">
        <w:t xml:space="preserve"> </w:t>
      </w:r>
    </w:p>
    <w:p w14:paraId="48F0FCCD" w14:textId="77777777" w:rsidR="00047405" w:rsidRDefault="00047405" w:rsidP="00047405">
      <w:pPr>
        <w:pStyle w:val="LabStepNumbered"/>
        <w:numPr>
          <w:ilvl w:val="0"/>
          <w:numId w:val="7"/>
        </w:numPr>
        <w:tabs>
          <w:tab w:val="clear" w:pos="360"/>
          <w:tab w:val="num" w:pos="432"/>
        </w:tabs>
        <w:ind w:left="432"/>
      </w:pPr>
      <w:r>
        <w:t>You should see the home page for the repository as shown in the following screenshot.</w:t>
      </w:r>
    </w:p>
    <w:p w14:paraId="601F2847" w14:textId="5B239890" w:rsidR="00047405" w:rsidRDefault="00105118" w:rsidP="00047405">
      <w:pPr>
        <w:pStyle w:val="LabStepScreenshot"/>
      </w:pPr>
      <w:r>
        <w:rPr>
          <w:noProof/>
        </w:rPr>
        <w:drawing>
          <wp:inline distT="0" distB="0" distL="0" distR="0" wp14:anchorId="32EA0FA1" wp14:editId="3DB808B3">
            <wp:extent cx="4906106" cy="2087880"/>
            <wp:effectExtent l="19050" t="19050" r="2794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92" b="1"/>
                    <a:stretch/>
                  </pic:blipFill>
                  <pic:spPr bwMode="auto">
                    <a:xfrm>
                      <a:off x="0" y="0"/>
                      <a:ext cx="4912988" cy="209080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1ECEF81" w14:textId="013F40D9" w:rsidR="00FF39F6" w:rsidRDefault="00FF39F6" w:rsidP="00FF39F6">
      <w:pPr>
        <w:pStyle w:val="LabExerciseCallout"/>
      </w:pPr>
      <w:r>
        <w:t xml:space="preserve">Note that </w:t>
      </w:r>
      <w:hyperlink r:id="rId14" w:history="1">
        <w:r w:rsidRPr="00FF39F6">
          <w:rPr>
            <w:rStyle w:val="Hyperlink"/>
          </w:rPr>
          <w:t>setup.pdf</w:t>
        </w:r>
      </w:hyperlink>
      <w:r>
        <w:t xml:space="preserve"> is the setup guide used to configure your student PC and install the software you need to complete lab exercises. This exercise assumes that GIT has already been installed on your PC as discussed in the setup guide.</w:t>
      </w:r>
    </w:p>
    <w:p w14:paraId="26590389" w14:textId="77777777" w:rsidR="00047405" w:rsidRDefault="00047405" w:rsidP="00047405">
      <w:pPr>
        <w:pStyle w:val="LabStepNumbered"/>
        <w:tabs>
          <w:tab w:val="clear" w:pos="360"/>
          <w:tab w:val="num" w:pos="432"/>
        </w:tabs>
        <w:ind w:left="432"/>
      </w:pPr>
      <w:r>
        <w:t>Copy the URL to clone the repository to the Windows clipboard.</w:t>
      </w:r>
    </w:p>
    <w:p w14:paraId="3FE96D25" w14:textId="0DB02D14" w:rsidR="00047405" w:rsidRDefault="00047405" w:rsidP="00047405">
      <w:pPr>
        <w:pStyle w:val="LabStepNumberedLevel2"/>
        <w:tabs>
          <w:tab w:val="clear" w:pos="720"/>
          <w:tab w:val="num" w:pos="792"/>
        </w:tabs>
        <w:ind w:left="792"/>
      </w:pPr>
      <w:r>
        <w:t xml:space="preserve">On the home page of the </w:t>
      </w:r>
      <w:proofErr w:type="spellStart"/>
      <w:r w:rsidR="00E87F45">
        <w:rPr>
          <w:b/>
        </w:rPr>
        <w:t>DevInADay</w:t>
      </w:r>
      <w:proofErr w:type="spellEnd"/>
      <w:r>
        <w:t xml:space="preserve"> repository, click the green </w:t>
      </w:r>
      <w:r w:rsidRPr="00275C26">
        <w:rPr>
          <w:b/>
        </w:rPr>
        <w:t>Clone or download</w:t>
      </w:r>
      <w:r>
        <w:t xml:space="preserve"> dropdown menu.</w:t>
      </w:r>
    </w:p>
    <w:p w14:paraId="790CFE21" w14:textId="77777777" w:rsidR="00047405" w:rsidRDefault="00047405" w:rsidP="00047405">
      <w:pPr>
        <w:pStyle w:val="LabStepNumberedLevel2"/>
        <w:tabs>
          <w:tab w:val="clear" w:pos="720"/>
          <w:tab w:val="num" w:pos="792"/>
        </w:tabs>
        <w:ind w:left="792"/>
      </w:pPr>
      <w:r>
        <w:t xml:space="preserve">Click the </w:t>
      </w:r>
      <w:r w:rsidRPr="008027A2">
        <w:rPr>
          <w:b/>
        </w:rPr>
        <w:t>Copy to clipboard</w:t>
      </w:r>
      <w:r>
        <w:t xml:space="preserve"> button to copy the URL to the Widows clipboard.</w:t>
      </w:r>
    </w:p>
    <w:p w14:paraId="027E2217" w14:textId="77777777" w:rsidR="00047405" w:rsidRDefault="00047405" w:rsidP="00047405">
      <w:pPr>
        <w:pStyle w:val="LabStepScreenshotLevel2"/>
      </w:pPr>
      <w:r>
        <w:drawing>
          <wp:inline distT="0" distB="0" distL="0" distR="0" wp14:anchorId="6E74B798" wp14:editId="206AF8D3">
            <wp:extent cx="3042305" cy="1798655"/>
            <wp:effectExtent l="19050" t="19050" r="2476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5547" cy="1847869"/>
                    </a:xfrm>
                    <a:prstGeom prst="rect">
                      <a:avLst/>
                    </a:prstGeom>
                    <a:noFill/>
                    <a:ln>
                      <a:solidFill>
                        <a:schemeClr val="tx1">
                          <a:lumMod val="50000"/>
                          <a:lumOff val="50000"/>
                        </a:schemeClr>
                      </a:solidFill>
                    </a:ln>
                  </pic:spPr>
                </pic:pic>
              </a:graphicData>
            </a:graphic>
          </wp:inline>
        </w:drawing>
      </w:r>
    </w:p>
    <w:p w14:paraId="3BEE87A0" w14:textId="09697680" w:rsidR="00047405" w:rsidRDefault="00047405" w:rsidP="00047405">
      <w:pPr>
        <w:pStyle w:val="LabStepNumbered"/>
        <w:numPr>
          <w:ilvl w:val="0"/>
          <w:numId w:val="7"/>
        </w:numPr>
        <w:tabs>
          <w:tab w:val="clear" w:pos="360"/>
          <w:tab w:val="num" w:pos="432"/>
        </w:tabs>
        <w:ind w:left="432"/>
      </w:pPr>
      <w:r>
        <w:lastRenderedPageBreak/>
        <w:t xml:space="preserve">Use GIT to clone the </w:t>
      </w:r>
      <w:proofErr w:type="spellStart"/>
      <w:r w:rsidR="00E87F45">
        <w:rPr>
          <w:b/>
        </w:rPr>
        <w:t>DevInADay</w:t>
      </w:r>
      <w:proofErr w:type="spellEnd"/>
      <w:r>
        <w:t xml:space="preserve"> repository.</w:t>
      </w:r>
    </w:p>
    <w:p w14:paraId="48D5D29A" w14:textId="77777777" w:rsidR="00047405" w:rsidRDefault="00047405" w:rsidP="00047405">
      <w:pPr>
        <w:pStyle w:val="LabStepNumberedLevel2"/>
        <w:numPr>
          <w:ilvl w:val="1"/>
          <w:numId w:val="7"/>
        </w:numPr>
        <w:tabs>
          <w:tab w:val="clear" w:pos="720"/>
          <w:tab w:val="num" w:pos="792"/>
        </w:tabs>
        <w:ind w:left="792"/>
      </w:pPr>
      <w:r>
        <w:t>Open up a Windows PowerShell command prompt.</w:t>
      </w:r>
    </w:p>
    <w:p w14:paraId="4DFD47BE" w14:textId="77777777" w:rsidR="00047405" w:rsidRDefault="00047405" w:rsidP="00047405">
      <w:pPr>
        <w:pStyle w:val="LabStepNumberedLevel2"/>
        <w:numPr>
          <w:ilvl w:val="1"/>
          <w:numId w:val="7"/>
        </w:numPr>
        <w:tabs>
          <w:tab w:val="clear" w:pos="720"/>
          <w:tab w:val="num" w:pos="792"/>
        </w:tabs>
        <w:ind w:left="792"/>
      </w:pPr>
      <w:r>
        <w:t xml:space="preserve">Type in and execute the following </w:t>
      </w:r>
      <w:r w:rsidRPr="00275C26">
        <w:rPr>
          <w:b/>
        </w:rPr>
        <w:t>git</w:t>
      </w:r>
      <w:r>
        <w:t xml:space="preserve"> command to download the student files to a local folder named </w:t>
      </w:r>
      <w:r w:rsidRPr="0072207F">
        <w:rPr>
          <w:b/>
        </w:rPr>
        <w:t>C:\Student</w:t>
      </w:r>
      <w:r>
        <w:t xml:space="preserve">. Note that you copied the URL to github.com in the previous step and you can paste it from the Windows clipboard instead of typing it </w:t>
      </w:r>
      <w:proofErr w:type="spellStart"/>
      <w:r>
        <w:t>it</w:t>
      </w:r>
      <w:proofErr w:type="spellEnd"/>
      <w:r>
        <w:t>.</w:t>
      </w:r>
    </w:p>
    <w:p w14:paraId="08B63026" w14:textId="13477935" w:rsidR="00047405" w:rsidRDefault="00047405" w:rsidP="00047405">
      <w:pPr>
        <w:pStyle w:val="LabStepCodeBlockLevel2"/>
      </w:pPr>
      <w:r w:rsidRPr="00F61B4A">
        <w:t xml:space="preserve">git clone </w:t>
      </w:r>
      <w:r w:rsidR="00F10C3E" w:rsidRPr="00F10C3E">
        <w:t>https://github.com/CriticalPathTraining/</w:t>
      </w:r>
      <w:r w:rsidR="00E87F45" w:rsidRPr="00E87F45">
        <w:t>DevInADay</w:t>
      </w:r>
      <w:r w:rsidR="00F10C3E" w:rsidRPr="00F10C3E">
        <w:t>.git</w:t>
      </w:r>
      <w:r w:rsidR="00F10C3E">
        <w:t xml:space="preserve"> </w:t>
      </w:r>
      <w:r>
        <w:t>C:\Student</w:t>
      </w:r>
    </w:p>
    <w:p w14:paraId="5061D967" w14:textId="77777777" w:rsidR="00047405" w:rsidRDefault="00047405" w:rsidP="00047405">
      <w:pPr>
        <w:pStyle w:val="LabStepNumberedLevel2"/>
        <w:tabs>
          <w:tab w:val="clear" w:pos="720"/>
          <w:tab w:val="num" w:pos="792"/>
        </w:tabs>
        <w:ind w:left="792"/>
      </w:pPr>
      <w:r>
        <w:t xml:space="preserve">When the </w:t>
      </w:r>
      <w:r w:rsidRPr="00275C26">
        <w:rPr>
          <w:b/>
        </w:rPr>
        <w:t>git clone</w:t>
      </w:r>
      <w:r>
        <w:t xml:space="preserve"> command runs, it will create a local copy of the repository on your local machine in the </w:t>
      </w:r>
      <w:r w:rsidRPr="008027A2">
        <w:rPr>
          <w:b/>
        </w:rPr>
        <w:t>C:\Student</w:t>
      </w:r>
      <w:r>
        <w:t xml:space="preserve"> folder.</w:t>
      </w:r>
    </w:p>
    <w:p w14:paraId="54DE15B7" w14:textId="52C831E6" w:rsidR="00047405" w:rsidRDefault="00F10C3E" w:rsidP="00B16AB4">
      <w:pPr>
        <w:pStyle w:val="LabStepScreenshotLevel2"/>
      </w:pPr>
      <w:r w:rsidRPr="00B16AB4">
        <w:drawing>
          <wp:inline distT="0" distB="0" distL="0" distR="0" wp14:anchorId="487772F6" wp14:editId="7170D0FC">
            <wp:extent cx="5097470" cy="181573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21701" cy="1859989"/>
                    </a:xfrm>
                    <a:prstGeom prst="rect">
                      <a:avLst/>
                    </a:prstGeom>
                    <a:noFill/>
                    <a:ln>
                      <a:noFill/>
                    </a:ln>
                  </pic:spPr>
                </pic:pic>
              </a:graphicData>
            </a:graphic>
          </wp:inline>
        </w:drawing>
      </w:r>
    </w:p>
    <w:p w14:paraId="66F3EA64" w14:textId="58E6949D" w:rsidR="00047405" w:rsidRDefault="00047405" w:rsidP="00047405">
      <w:pPr>
        <w:pStyle w:val="LabStepNumberedLevel2"/>
        <w:tabs>
          <w:tab w:val="clear" w:pos="720"/>
          <w:tab w:val="num" w:pos="792"/>
        </w:tabs>
        <w:ind w:left="792"/>
      </w:pPr>
      <w:r>
        <w:t xml:space="preserve">When the </w:t>
      </w:r>
      <w:r w:rsidRPr="00275C26">
        <w:rPr>
          <w:b/>
        </w:rPr>
        <w:t>git clone</w:t>
      </w:r>
      <w:r>
        <w:t xml:space="preserve"> command completes, open Windows Explorer and examine the </w:t>
      </w:r>
      <w:r>
        <w:rPr>
          <w:b/>
        </w:rPr>
        <w:t>Student</w:t>
      </w:r>
      <w:r>
        <w:t xml:space="preserve"> folder. You should be able to see the </w:t>
      </w:r>
      <w:r>
        <w:rPr>
          <w:b/>
        </w:rPr>
        <w:t>Student</w:t>
      </w:r>
      <w:r>
        <w:t xml:space="preserve"> folder has child folders named </w:t>
      </w:r>
      <w:r>
        <w:rPr>
          <w:b/>
        </w:rPr>
        <w:t>E</w:t>
      </w:r>
      <w:r w:rsidRPr="002D71F1">
        <w:rPr>
          <w:b/>
        </w:rPr>
        <w:t>xtras</w:t>
      </w:r>
      <w:r>
        <w:t xml:space="preserve">, </w:t>
      </w:r>
      <w:r w:rsidRPr="002D71F1">
        <w:rPr>
          <w:b/>
        </w:rPr>
        <w:t>Modules</w:t>
      </w:r>
      <w:r>
        <w:t>,</w:t>
      </w:r>
      <w:r>
        <w:rPr>
          <w:b/>
        </w:rPr>
        <w:t xml:space="preserve"> PBIX</w:t>
      </w:r>
      <w:r>
        <w:t xml:space="preserve"> and </w:t>
      </w:r>
      <w:r w:rsidRPr="002D71F1">
        <w:rPr>
          <w:b/>
        </w:rPr>
        <w:t>Scripts</w:t>
      </w:r>
      <w:r>
        <w:t>.</w:t>
      </w:r>
    </w:p>
    <w:p w14:paraId="3673E129" w14:textId="73090623" w:rsidR="00047405" w:rsidRDefault="008A5E8A" w:rsidP="00047405">
      <w:pPr>
        <w:pStyle w:val="LabStepScreenshotLevel2"/>
      </w:pPr>
      <w:r>
        <w:drawing>
          <wp:inline distT="0" distB="0" distL="0" distR="0" wp14:anchorId="5B6F0D6F" wp14:editId="0F6DA07E">
            <wp:extent cx="5887574" cy="1867989"/>
            <wp:effectExtent l="19050" t="19050" r="1841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8669"/>
                    <a:stretch/>
                  </pic:blipFill>
                  <pic:spPr bwMode="auto">
                    <a:xfrm>
                      <a:off x="0" y="0"/>
                      <a:ext cx="6006679" cy="190577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691ABC7" w14:textId="282BEE51" w:rsidR="00047405" w:rsidRDefault="00047405" w:rsidP="00047405">
      <w:pPr>
        <w:pStyle w:val="LabStepNumberedLevel2"/>
        <w:tabs>
          <w:tab w:val="clear" w:pos="720"/>
          <w:tab w:val="num" w:pos="792"/>
        </w:tabs>
        <w:ind w:left="792"/>
      </w:pPr>
      <w:r>
        <w:t xml:space="preserve">Drill into the </w:t>
      </w:r>
      <w:r w:rsidRPr="002D71F1">
        <w:rPr>
          <w:b/>
        </w:rPr>
        <w:t>Modules</w:t>
      </w:r>
      <w:r>
        <w:t xml:space="preserve"> folder and </w:t>
      </w:r>
      <w:r w:rsidR="0076158A">
        <w:t xml:space="preserve">locate the child </w:t>
      </w:r>
      <w:r>
        <w:t xml:space="preserve">folder inside named </w:t>
      </w:r>
      <w:r w:rsidRPr="002D71F1">
        <w:rPr>
          <w:b/>
        </w:rPr>
        <w:t>01_GettingStarted</w:t>
      </w:r>
      <w:r>
        <w:t>.</w:t>
      </w:r>
    </w:p>
    <w:p w14:paraId="6D77A883" w14:textId="3BD4D0FE" w:rsidR="00047405" w:rsidRDefault="008A5E8A" w:rsidP="00047405">
      <w:pPr>
        <w:pStyle w:val="LabStepScreenshotLevel2"/>
      </w:pPr>
      <w:r>
        <w:drawing>
          <wp:inline distT="0" distB="0" distL="0" distR="0" wp14:anchorId="24ECCAFD" wp14:editId="1F1ABCD9">
            <wp:extent cx="5773783" cy="1732135"/>
            <wp:effectExtent l="19050" t="19050" r="1778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5117" cy="1753535"/>
                    </a:xfrm>
                    <a:prstGeom prst="rect">
                      <a:avLst/>
                    </a:prstGeom>
                    <a:noFill/>
                    <a:ln>
                      <a:solidFill>
                        <a:schemeClr val="tx1">
                          <a:lumMod val="50000"/>
                          <a:lumOff val="50000"/>
                        </a:schemeClr>
                      </a:solidFill>
                    </a:ln>
                  </pic:spPr>
                </pic:pic>
              </a:graphicData>
            </a:graphic>
          </wp:inline>
        </w:drawing>
      </w:r>
    </w:p>
    <w:p w14:paraId="2288A4C6" w14:textId="0995F50C" w:rsidR="00047405" w:rsidRPr="002D71F1" w:rsidRDefault="00047405" w:rsidP="00047405">
      <w:pPr>
        <w:pStyle w:val="LabExerciseCallout"/>
      </w:pPr>
      <w:r>
        <w:t xml:space="preserve">You can see that the </w:t>
      </w:r>
      <w:r w:rsidRPr="002D71F1">
        <w:rPr>
          <w:b/>
        </w:rPr>
        <w:t>01_GettingStarted</w:t>
      </w:r>
      <w:r>
        <w:t xml:space="preserve"> folder contains folder</w:t>
      </w:r>
      <w:r w:rsidR="008A5E8A">
        <w:t>s</w:t>
      </w:r>
      <w:r>
        <w:t xml:space="preserve"> named </w:t>
      </w:r>
      <w:r w:rsidR="008A5E8A" w:rsidRPr="008A5E8A">
        <w:rPr>
          <w:b/>
        </w:rPr>
        <w:t>Demo</w:t>
      </w:r>
      <w:r w:rsidR="008A5E8A">
        <w:t xml:space="preserve"> and </w:t>
      </w:r>
      <w:r w:rsidRPr="002D71F1">
        <w:rPr>
          <w:b/>
        </w:rPr>
        <w:t>Lab</w:t>
      </w:r>
      <w:r>
        <w:t xml:space="preserve"> as well as </w:t>
      </w:r>
      <w:r w:rsidRPr="0096170D">
        <w:rPr>
          <w:b/>
        </w:rPr>
        <w:t>Lab.pdf</w:t>
      </w:r>
      <w:r>
        <w:t xml:space="preserve"> and </w:t>
      </w:r>
      <w:r w:rsidRPr="0096170D">
        <w:rPr>
          <w:b/>
        </w:rPr>
        <w:t>Slides.pdf</w:t>
      </w:r>
      <w:r>
        <w:t>.</w:t>
      </w:r>
    </w:p>
    <w:bookmarkEnd w:id="1"/>
    <w:p w14:paraId="230F29D0" w14:textId="77777777" w:rsidR="00265062" w:rsidRDefault="00265062" w:rsidP="00265062">
      <w:pPr>
        <w:pStyle w:val="Heading3"/>
      </w:pPr>
      <w:r>
        <w:lastRenderedPageBreak/>
        <w:t>Exercise 2: Create an Office 365 Trial Tenant</w:t>
      </w:r>
    </w:p>
    <w:p w14:paraId="17C3C803" w14:textId="77777777" w:rsidR="00265062" w:rsidRDefault="00265062" w:rsidP="00265062">
      <w:pPr>
        <w:pStyle w:val="LabExerciseLeadIn"/>
      </w:pPr>
      <w:bookmarkStart w:id="2" w:name="_Toc519340170"/>
      <w:r>
        <w:t>In this exercise you will create a new Office 365 trial tenant. As you work through the sign up process for this free trial, you will be asked to provide a user name and a password for an Azure AD user account that will be configured as the tenant Global administrator. You will log in with this account when developing and testing applications that use Power BI embedding. However, it's a good practice that you also test your applications with standard user Azure AD accounts that have no administrative permissions. The trial tenant that you are going to create will allow you to create up to 25 user accounts with Office 365 E5 subscriptions. Remember that any user with an Office 365 E5 subscription is automatically assigned a Power BI Pro license as well.</w:t>
      </w:r>
    </w:p>
    <w:p w14:paraId="4CDCDE73" w14:textId="77777777" w:rsidR="00265062" w:rsidRPr="00265062" w:rsidRDefault="00265062" w:rsidP="00265062">
      <w:pPr>
        <w:pStyle w:val="LabStepNumbered"/>
        <w:numPr>
          <w:ilvl w:val="0"/>
          <w:numId w:val="35"/>
        </w:numPr>
        <w:tabs>
          <w:tab w:val="clear" w:pos="360"/>
          <w:tab w:val="num" w:pos="432"/>
        </w:tabs>
        <w:rPr>
          <w:sz w:val="20"/>
          <w:szCs w:val="20"/>
        </w:rPr>
      </w:pPr>
      <w:r w:rsidRPr="00265062">
        <w:rPr>
          <w:sz w:val="20"/>
          <w:szCs w:val="20"/>
        </w:rPr>
        <w:t>Navigate to the Office 365 trial sign up page using an Incognito browser window.</w:t>
      </w:r>
    </w:p>
    <w:p w14:paraId="504EC6EE" w14:textId="77777777" w:rsidR="00265062" w:rsidRDefault="00265062" w:rsidP="00265062">
      <w:pPr>
        <w:pStyle w:val="LabStepNumberedLevel2"/>
        <w:numPr>
          <w:ilvl w:val="1"/>
          <w:numId w:val="7"/>
        </w:numPr>
        <w:tabs>
          <w:tab w:val="clear" w:pos="720"/>
          <w:tab w:val="num" w:pos="792"/>
        </w:tabs>
        <w:ind w:left="792"/>
        <w:rPr>
          <w:sz w:val="20"/>
          <w:szCs w:val="20"/>
        </w:rPr>
      </w:pPr>
      <w:r>
        <w:rPr>
          <w:sz w:val="20"/>
          <w:szCs w:val="20"/>
        </w:rPr>
        <w:t>Launch the Chrome browser.</w:t>
      </w:r>
    </w:p>
    <w:p w14:paraId="79327A8A" w14:textId="77777777" w:rsidR="00265062" w:rsidRDefault="00265062" w:rsidP="00265062">
      <w:pPr>
        <w:pStyle w:val="LabStepNumberedLevel2"/>
        <w:numPr>
          <w:ilvl w:val="1"/>
          <w:numId w:val="7"/>
        </w:numPr>
        <w:tabs>
          <w:tab w:val="clear" w:pos="720"/>
          <w:tab w:val="num" w:pos="792"/>
        </w:tabs>
        <w:ind w:left="792"/>
        <w:rPr>
          <w:sz w:val="20"/>
          <w:szCs w:val="20"/>
        </w:rPr>
      </w:pPr>
      <w:r>
        <w:rPr>
          <w:sz w:val="20"/>
          <w:szCs w:val="20"/>
        </w:rPr>
        <w:t xml:space="preserve">Using the dropdown menu in the upper right, select the command to open a </w:t>
      </w:r>
      <w:r w:rsidRPr="00904D31">
        <w:rPr>
          <w:b/>
          <w:sz w:val="20"/>
          <w:szCs w:val="20"/>
        </w:rPr>
        <w:t>New incognito window</w:t>
      </w:r>
      <w:r>
        <w:rPr>
          <w:sz w:val="20"/>
          <w:szCs w:val="20"/>
        </w:rPr>
        <w:t>.</w:t>
      </w:r>
    </w:p>
    <w:p w14:paraId="2093F76C" w14:textId="77777777" w:rsidR="00265062" w:rsidRPr="00904D31" w:rsidRDefault="00265062" w:rsidP="00265062">
      <w:pPr>
        <w:pStyle w:val="LabStepNumberedLevel2"/>
        <w:numPr>
          <w:ilvl w:val="1"/>
          <w:numId w:val="7"/>
        </w:numPr>
        <w:tabs>
          <w:tab w:val="clear" w:pos="720"/>
          <w:tab w:val="num" w:pos="792"/>
        </w:tabs>
        <w:ind w:left="792"/>
        <w:rPr>
          <w:sz w:val="20"/>
          <w:szCs w:val="20"/>
        </w:rPr>
      </w:pPr>
      <w:r>
        <w:rPr>
          <w:sz w:val="20"/>
          <w:szCs w:val="20"/>
        </w:rPr>
        <w:t>Copy and paste the following URL into the address bar of the incognito window to navigate to the signup page.</w:t>
      </w:r>
    </w:p>
    <w:p w14:paraId="6787A44D" w14:textId="77777777" w:rsidR="00265062" w:rsidRPr="00630874" w:rsidRDefault="00CA175A" w:rsidP="00265062">
      <w:pPr>
        <w:pStyle w:val="LabStepCodeBlockLevel2"/>
      </w:pPr>
      <w:hyperlink r:id="rId19" w:history="1">
        <w:r w:rsidR="00265062" w:rsidRPr="00D41D9F">
          <w:rPr>
            <w:rStyle w:val="Hyperlink"/>
          </w:rPr>
          <w:t>https://go.microsoft.com/fwlink/p/?LinkID=698279&amp;culture=en-US&amp;country=US</w:t>
        </w:r>
      </w:hyperlink>
      <w:r w:rsidR="00265062">
        <w:t xml:space="preserve">  </w:t>
      </w:r>
    </w:p>
    <w:p w14:paraId="59B71568" w14:textId="77777777" w:rsidR="00265062" w:rsidRDefault="00265062" w:rsidP="00265062">
      <w:pPr>
        <w:pStyle w:val="LabExerciseCallout"/>
      </w:pPr>
      <w:r>
        <w:t>It’s not always necessary to sign up for an Office 365 trial account using an incognito window. However, most errors that occur when attempting to sign up for a new trial account are caused by user-specific browser settings such as cached credentials from another Office 365 account. The solution to overcoming errors when signing up for an Office 365 trial account is using an incognito window.</w:t>
      </w:r>
    </w:p>
    <w:p w14:paraId="5FBD2526" w14:textId="77777777" w:rsidR="00265062" w:rsidRDefault="00265062" w:rsidP="00265062">
      <w:pPr>
        <w:pStyle w:val="LabStepNumbered"/>
        <w:tabs>
          <w:tab w:val="clear" w:pos="360"/>
          <w:tab w:val="num" w:pos="432"/>
        </w:tabs>
        <w:ind w:left="432"/>
      </w:pPr>
      <w:r>
        <w:t xml:space="preserve">Fill out the form with your personal information and click </w:t>
      </w:r>
      <w:r>
        <w:rPr>
          <w:b/>
        </w:rPr>
        <w:t>Next</w:t>
      </w:r>
      <w:r>
        <w:t>.</w:t>
      </w:r>
    </w:p>
    <w:p w14:paraId="764711FF" w14:textId="77777777" w:rsidR="00265062" w:rsidRDefault="00265062" w:rsidP="00265062">
      <w:pPr>
        <w:pStyle w:val="LabStepScreenshot"/>
      </w:pPr>
      <w:r>
        <w:rPr>
          <w:noProof/>
        </w:rPr>
        <w:drawing>
          <wp:inline distT="0" distB="0" distL="0" distR="0" wp14:anchorId="43408EDB" wp14:editId="4DA134CD">
            <wp:extent cx="2671483" cy="1561171"/>
            <wp:effectExtent l="19050" t="19050" r="14605"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8307" cy="1594378"/>
                    </a:xfrm>
                    <a:prstGeom prst="rect">
                      <a:avLst/>
                    </a:prstGeom>
                    <a:noFill/>
                    <a:ln>
                      <a:solidFill>
                        <a:schemeClr val="tx1">
                          <a:lumMod val="50000"/>
                          <a:lumOff val="50000"/>
                        </a:schemeClr>
                      </a:solidFill>
                    </a:ln>
                  </pic:spPr>
                </pic:pic>
              </a:graphicData>
            </a:graphic>
          </wp:inline>
        </w:drawing>
      </w:r>
    </w:p>
    <w:p w14:paraId="1F8A52C2" w14:textId="78140430" w:rsidR="00265062" w:rsidRDefault="00265062" w:rsidP="00265062">
      <w:pPr>
        <w:pStyle w:val="LabExerciseCallout"/>
      </w:pPr>
      <w:r>
        <w:rPr>
          <w:sz w:val="20"/>
          <w:szCs w:val="20"/>
        </w:rPr>
        <w:t xml:space="preserve">The information you provide on the next page of the signup process will be used to name your new </w:t>
      </w:r>
      <w:r w:rsidR="0076158A">
        <w:rPr>
          <w:sz w:val="20"/>
          <w:szCs w:val="20"/>
        </w:rPr>
        <w:t xml:space="preserve">Azure AD </w:t>
      </w:r>
      <w:r>
        <w:rPr>
          <w:sz w:val="20"/>
          <w:szCs w:val="20"/>
        </w:rPr>
        <w:t>tenant.</w:t>
      </w:r>
    </w:p>
    <w:p w14:paraId="18959E57" w14:textId="77777777" w:rsidR="00265062" w:rsidRDefault="00265062" w:rsidP="00265062">
      <w:pPr>
        <w:pStyle w:val="LabStepNumbered"/>
        <w:tabs>
          <w:tab w:val="clear" w:pos="360"/>
          <w:tab w:val="num" w:pos="432"/>
        </w:tabs>
        <w:ind w:left="432"/>
      </w:pPr>
      <w:r>
        <w:t xml:space="preserve">On the </w:t>
      </w:r>
      <w:r w:rsidRPr="00497AD7">
        <w:rPr>
          <w:b/>
        </w:rPr>
        <w:t>Create your user ID</w:t>
      </w:r>
      <w:r>
        <w:t xml:space="preserve"> page…</w:t>
      </w:r>
    </w:p>
    <w:p w14:paraId="6E652275" w14:textId="01D7B2CB" w:rsidR="00265062" w:rsidRDefault="00265062" w:rsidP="0076512D">
      <w:pPr>
        <w:pStyle w:val="LabStepNumberedLevel2"/>
        <w:tabs>
          <w:tab w:val="clear" w:pos="720"/>
          <w:tab w:val="num" w:pos="792"/>
        </w:tabs>
        <w:ind w:left="792"/>
      </w:pPr>
      <w:r>
        <w:t>Enter a user name</w:t>
      </w:r>
      <w:r w:rsidR="00A61D95">
        <w:t xml:space="preserve"> and </w:t>
      </w:r>
      <w:r w:rsidRPr="0082006B">
        <w:t xml:space="preserve">a </w:t>
      </w:r>
      <w:r>
        <w:t xml:space="preserve">unique </w:t>
      </w:r>
      <w:r w:rsidRPr="0082006B">
        <w:t>company name</w:t>
      </w:r>
      <w:r>
        <w:t xml:space="preserve"> </w:t>
      </w:r>
      <w:r w:rsidRPr="00A61D95">
        <w:rPr>
          <w:i/>
        </w:rPr>
        <w:t>(you might have to try a few before you get one that’s unique)</w:t>
      </w:r>
    </w:p>
    <w:p w14:paraId="38012508" w14:textId="42E82389" w:rsidR="00A61D95" w:rsidRDefault="00265062" w:rsidP="0015414E">
      <w:pPr>
        <w:pStyle w:val="LabStepNumberedLevel2"/>
        <w:tabs>
          <w:tab w:val="clear" w:pos="720"/>
          <w:tab w:val="num" w:pos="792"/>
        </w:tabs>
        <w:ind w:left="792"/>
      </w:pPr>
      <w:r>
        <w:t>Enter a password that you will remember</w:t>
      </w:r>
      <w:r w:rsidR="00A61D95">
        <w:t xml:space="preserve"> and then click </w:t>
      </w:r>
      <w:r w:rsidR="00A61D95" w:rsidRPr="00A61D95">
        <w:rPr>
          <w:b/>
        </w:rPr>
        <w:t>Create my account</w:t>
      </w:r>
      <w:r w:rsidR="00A61D95">
        <w:t>.</w:t>
      </w:r>
    </w:p>
    <w:p w14:paraId="307B87C0" w14:textId="77777777" w:rsidR="00265062" w:rsidRDefault="00265062" w:rsidP="00265062">
      <w:pPr>
        <w:pStyle w:val="LabStepScreenshot"/>
      </w:pPr>
      <w:r>
        <w:rPr>
          <w:noProof/>
        </w:rPr>
        <w:drawing>
          <wp:inline distT="0" distB="0" distL="0" distR="0" wp14:anchorId="2BE268FC" wp14:editId="34809293">
            <wp:extent cx="2521764" cy="1458259"/>
            <wp:effectExtent l="19050" t="19050" r="12065"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71196" cy="1486844"/>
                    </a:xfrm>
                    <a:prstGeom prst="rect">
                      <a:avLst/>
                    </a:prstGeom>
                    <a:noFill/>
                    <a:ln>
                      <a:solidFill>
                        <a:schemeClr val="tx1">
                          <a:lumMod val="50000"/>
                          <a:lumOff val="50000"/>
                        </a:schemeClr>
                      </a:solidFill>
                    </a:ln>
                  </pic:spPr>
                </pic:pic>
              </a:graphicData>
            </a:graphic>
          </wp:inline>
        </w:drawing>
      </w:r>
    </w:p>
    <w:p w14:paraId="0E1397EF" w14:textId="6030D1A4" w:rsidR="00265062" w:rsidRDefault="00265062" w:rsidP="00265062">
      <w:pPr>
        <w:pStyle w:val="LabExerciseCallout"/>
      </w:pPr>
      <w:r w:rsidRPr="00056F50">
        <w:t xml:space="preserve">Note that the </w:t>
      </w:r>
      <w:r>
        <w:t xml:space="preserve">company name you enter on this page will be used to create the domain name for your new Office 365 trial tenant. For example, if you were to enter a company name of </w:t>
      </w:r>
      <w:proofErr w:type="spellStart"/>
      <w:r>
        <w:rPr>
          <w:b/>
        </w:rPr>
        <w:t>powerbiembedding</w:t>
      </w:r>
      <w:proofErr w:type="spellEnd"/>
      <w:r>
        <w:t xml:space="preserve">, it would result in the creation of a new Office 365 tenant within a domain of </w:t>
      </w:r>
      <w:r>
        <w:rPr>
          <w:b/>
        </w:rPr>
        <w:t>powerbiembedding</w:t>
      </w:r>
      <w:r w:rsidRPr="00056F50">
        <w:rPr>
          <w:b/>
        </w:rPr>
        <w:t>.onMicrosoft.com</w:t>
      </w:r>
      <w:r>
        <w:t xml:space="preserve">. The user name you enter </w:t>
      </w:r>
      <w:r w:rsidRPr="00056F50">
        <w:t xml:space="preserve">will be used to create the first user account which will be given </w:t>
      </w:r>
      <w:r w:rsidR="0076158A">
        <w:t xml:space="preserve">global </w:t>
      </w:r>
      <w:r w:rsidRPr="00056F50">
        <w:t xml:space="preserve">admin </w:t>
      </w:r>
      <w:r w:rsidR="0076158A">
        <w:t xml:space="preserve">permissions throughout </w:t>
      </w:r>
      <w:r w:rsidRPr="00056F50">
        <w:t xml:space="preserve">the </w:t>
      </w:r>
      <w:r>
        <w:t>Azure AD</w:t>
      </w:r>
      <w:r w:rsidRPr="00056F50">
        <w:t xml:space="preserve"> tenant.</w:t>
      </w:r>
      <w:r>
        <w:t xml:space="preserve"> If you enter a user name of </w:t>
      </w:r>
      <w:r w:rsidRPr="005C0868">
        <w:rPr>
          <w:b/>
        </w:rPr>
        <w:t>Student</w:t>
      </w:r>
      <w:r>
        <w:t xml:space="preserve">, then the email address as well as user principal name for this account will be </w:t>
      </w:r>
      <w:r>
        <w:rPr>
          <w:b/>
        </w:rPr>
        <w:t>student@powerbiembedding</w:t>
      </w:r>
      <w:r w:rsidRPr="00056F50">
        <w:rPr>
          <w:b/>
        </w:rPr>
        <w:t>.onMicrosoft.com</w:t>
      </w:r>
      <w:r w:rsidRPr="0082006B">
        <w:t>.</w:t>
      </w:r>
    </w:p>
    <w:p w14:paraId="5F62F9A8" w14:textId="4BE7619C" w:rsidR="00265062" w:rsidRDefault="00265062" w:rsidP="00265062">
      <w:pPr>
        <w:pStyle w:val="LabStepNumbered"/>
        <w:tabs>
          <w:tab w:val="clear" w:pos="360"/>
          <w:tab w:val="num" w:pos="432"/>
        </w:tabs>
        <w:ind w:left="432"/>
      </w:pPr>
      <w:r>
        <w:lastRenderedPageBreak/>
        <w:t>Complete the validation form by proving you are not a robot.</w:t>
      </w:r>
    </w:p>
    <w:p w14:paraId="7310860F" w14:textId="77777777" w:rsidR="00265062" w:rsidRDefault="00265062" w:rsidP="00265062">
      <w:pPr>
        <w:pStyle w:val="LabStepNumberedLevel2"/>
        <w:tabs>
          <w:tab w:val="clear" w:pos="720"/>
          <w:tab w:val="num" w:pos="792"/>
        </w:tabs>
        <w:ind w:left="792"/>
      </w:pPr>
      <w:r>
        <w:t xml:space="preserve">Select the </w:t>
      </w:r>
      <w:r w:rsidRPr="00246C21">
        <w:rPr>
          <w:b/>
        </w:rPr>
        <w:t>Text me</w:t>
      </w:r>
      <w:r>
        <w:t xml:space="preserve"> option and provide the number of your mobile phone.</w:t>
      </w:r>
    </w:p>
    <w:p w14:paraId="5BF3DA18" w14:textId="77777777" w:rsidR="00265062" w:rsidRDefault="00265062" w:rsidP="00265062">
      <w:pPr>
        <w:pStyle w:val="LabStepNumberedLevel2"/>
        <w:tabs>
          <w:tab w:val="clear" w:pos="720"/>
          <w:tab w:val="num" w:pos="792"/>
        </w:tabs>
        <w:ind w:left="792"/>
      </w:pPr>
      <w:r>
        <w:t>When you go through this process, a Microsoft service will send you a text message that contains an access code.</w:t>
      </w:r>
    </w:p>
    <w:p w14:paraId="3502B33F" w14:textId="77777777" w:rsidR="00265062" w:rsidRDefault="00265062" w:rsidP="00265062">
      <w:pPr>
        <w:pStyle w:val="LabStepNumberedLevel2"/>
        <w:tabs>
          <w:tab w:val="clear" w:pos="720"/>
          <w:tab w:val="num" w:pos="792"/>
        </w:tabs>
        <w:ind w:left="792"/>
      </w:pPr>
      <w:r>
        <w:t>Retrieve the access code form your mobile device and use it to complete the validation process.</w:t>
      </w:r>
    </w:p>
    <w:p w14:paraId="43A33A46" w14:textId="77777777" w:rsidR="00265062" w:rsidRDefault="00265062" w:rsidP="00265062">
      <w:pPr>
        <w:pStyle w:val="LabStepScreenshotLevel2"/>
      </w:pPr>
      <w:r>
        <w:drawing>
          <wp:inline distT="0" distB="0" distL="0" distR="0" wp14:anchorId="31DCE9B5" wp14:editId="19195FC0">
            <wp:extent cx="2168434" cy="790745"/>
            <wp:effectExtent l="19050" t="19050" r="2286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0641" cy="813429"/>
                    </a:xfrm>
                    <a:prstGeom prst="rect">
                      <a:avLst/>
                    </a:prstGeom>
                    <a:noFill/>
                    <a:ln>
                      <a:solidFill>
                        <a:schemeClr val="bg1">
                          <a:lumMod val="50000"/>
                        </a:schemeClr>
                      </a:solidFill>
                    </a:ln>
                  </pic:spPr>
                </pic:pic>
              </a:graphicData>
            </a:graphic>
          </wp:inline>
        </w:drawing>
      </w:r>
    </w:p>
    <w:p w14:paraId="67FF66B8" w14:textId="77777777" w:rsidR="00265062" w:rsidRDefault="00265062" w:rsidP="00265062">
      <w:pPr>
        <w:pStyle w:val="LabStepNumbered"/>
        <w:tabs>
          <w:tab w:val="clear" w:pos="360"/>
          <w:tab w:val="num" w:pos="432"/>
        </w:tabs>
        <w:ind w:left="432"/>
      </w:pPr>
      <w:r>
        <w:t xml:space="preserve">Once you have completed the validation process, click the </w:t>
      </w:r>
      <w:r>
        <w:rPr>
          <w:b/>
        </w:rPr>
        <w:t>You’re ready to go…</w:t>
      </w:r>
      <w:r>
        <w:t xml:space="preserve"> link to navigate to the portal welcome page for your new Office 365 trial tenant. Note that you should already be logged on using the user account that was created during the signup process.</w:t>
      </w:r>
    </w:p>
    <w:p w14:paraId="4C149223" w14:textId="7D11E48A" w:rsidR="00265062" w:rsidRDefault="00265062" w:rsidP="00265062">
      <w:pPr>
        <w:pStyle w:val="LabStepScreenshot"/>
      </w:pPr>
      <w:r>
        <w:rPr>
          <w:noProof/>
        </w:rPr>
        <w:drawing>
          <wp:inline distT="0" distB="0" distL="0" distR="0" wp14:anchorId="7E0E33C4" wp14:editId="0D6CE556">
            <wp:extent cx="2011680" cy="1129193"/>
            <wp:effectExtent l="19050" t="19050" r="2667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329" cy="1154817"/>
                    </a:xfrm>
                    <a:prstGeom prst="rect">
                      <a:avLst/>
                    </a:prstGeom>
                    <a:noFill/>
                    <a:ln>
                      <a:solidFill>
                        <a:schemeClr val="tx1">
                          <a:lumMod val="50000"/>
                          <a:lumOff val="50000"/>
                        </a:schemeClr>
                      </a:solidFill>
                    </a:ln>
                  </pic:spPr>
                </pic:pic>
              </a:graphicData>
            </a:graphic>
          </wp:inline>
        </w:drawing>
      </w:r>
    </w:p>
    <w:p w14:paraId="4C3714C4" w14:textId="77777777" w:rsidR="00265062" w:rsidRDefault="00265062" w:rsidP="00265062">
      <w:pPr>
        <w:pStyle w:val="LabStepNumbered"/>
        <w:tabs>
          <w:tab w:val="clear" w:pos="360"/>
          <w:tab w:val="num" w:pos="432"/>
        </w:tabs>
        <w:ind w:left="432"/>
      </w:pPr>
      <w:r>
        <w:t xml:space="preserve">Click the </w:t>
      </w:r>
      <w:r w:rsidRPr="00E85C83">
        <w:rPr>
          <w:b/>
        </w:rPr>
        <w:t>Admin button</w:t>
      </w:r>
      <w:r>
        <w:t xml:space="preserve"> to navigate the Microsoft 365 Admin center at </w:t>
      </w:r>
      <w:r w:rsidRPr="00E85C83">
        <w:rPr>
          <w:b/>
        </w:rPr>
        <w:t>https://admin.microsoft.com/AdminPortal</w:t>
      </w:r>
      <w:r>
        <w:t>.</w:t>
      </w:r>
    </w:p>
    <w:p w14:paraId="78248B0D" w14:textId="621D7B68" w:rsidR="00265062" w:rsidRDefault="00F92D7A" w:rsidP="00265062">
      <w:pPr>
        <w:pStyle w:val="LabStepScreenshot"/>
      </w:pPr>
      <w:r>
        <w:rPr>
          <w:noProof/>
        </w:rPr>
        <w:drawing>
          <wp:inline distT="0" distB="0" distL="0" distR="0" wp14:anchorId="2014249E" wp14:editId="5895421E">
            <wp:extent cx="2560320" cy="1253372"/>
            <wp:effectExtent l="19050" t="19050" r="1143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71570" cy="1258879"/>
                    </a:xfrm>
                    <a:prstGeom prst="rect">
                      <a:avLst/>
                    </a:prstGeom>
                    <a:noFill/>
                    <a:ln>
                      <a:solidFill>
                        <a:schemeClr val="tx1">
                          <a:lumMod val="50000"/>
                          <a:lumOff val="50000"/>
                        </a:schemeClr>
                      </a:solidFill>
                    </a:ln>
                  </pic:spPr>
                </pic:pic>
              </a:graphicData>
            </a:graphic>
          </wp:inline>
        </w:drawing>
      </w:r>
    </w:p>
    <w:p w14:paraId="2D66BA9B" w14:textId="77777777" w:rsidR="00265062" w:rsidRDefault="00265062" w:rsidP="00265062">
      <w:pPr>
        <w:pStyle w:val="LabStepNumbered"/>
        <w:tabs>
          <w:tab w:val="clear" w:pos="360"/>
          <w:tab w:val="num" w:pos="432"/>
        </w:tabs>
        <w:ind w:left="432"/>
      </w:pPr>
      <w:r>
        <w:t xml:space="preserve">At this point, you should be located at the </w:t>
      </w:r>
      <w:r w:rsidRPr="006F23B4">
        <w:rPr>
          <w:b/>
        </w:rPr>
        <w:t>Microsoft 365 admin center</w:t>
      </w:r>
      <w:r>
        <w:t xml:space="preserve"> at </w:t>
      </w:r>
      <w:r w:rsidRPr="00E85C83">
        <w:rPr>
          <w:b/>
        </w:rPr>
        <w:t>https://admin.microsoft.com/AdminPortal</w:t>
      </w:r>
      <w:r>
        <w:t>.</w:t>
      </w:r>
    </w:p>
    <w:p w14:paraId="59118D92" w14:textId="7577DFB8" w:rsidR="00265062" w:rsidRDefault="00F92D7A" w:rsidP="00265062">
      <w:pPr>
        <w:pStyle w:val="LabStepScreenshot"/>
        <w:rPr>
          <w:szCs w:val="20"/>
        </w:rPr>
      </w:pPr>
      <w:r>
        <w:rPr>
          <w:noProof/>
          <w:szCs w:val="20"/>
        </w:rPr>
        <w:drawing>
          <wp:inline distT="0" distB="0" distL="0" distR="0" wp14:anchorId="1600C8D3" wp14:editId="2BD867DA">
            <wp:extent cx="3868259" cy="1572567"/>
            <wp:effectExtent l="19050" t="19050" r="18415"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45688" cy="1604044"/>
                    </a:xfrm>
                    <a:prstGeom prst="rect">
                      <a:avLst/>
                    </a:prstGeom>
                    <a:noFill/>
                    <a:ln>
                      <a:solidFill>
                        <a:schemeClr val="tx1">
                          <a:lumMod val="50000"/>
                          <a:lumOff val="50000"/>
                        </a:schemeClr>
                      </a:solidFill>
                    </a:ln>
                  </pic:spPr>
                </pic:pic>
              </a:graphicData>
            </a:graphic>
          </wp:inline>
        </w:drawing>
      </w:r>
    </w:p>
    <w:p w14:paraId="19D8021D" w14:textId="2814DDE7" w:rsidR="00F92D7A" w:rsidRDefault="00F92D7A" w:rsidP="00F92D7A">
      <w:pPr>
        <w:pStyle w:val="LabExerciseCallout"/>
      </w:pPr>
      <w:r>
        <w:t xml:space="preserve">At this point, you have created a new Azure AD tenant which can support creating up to 25 user accounts with Office 365 Enterprise E5 trial licenses. Note that some </w:t>
      </w:r>
      <w:r w:rsidR="0076158A">
        <w:t xml:space="preserve">Microsoft cloud </w:t>
      </w:r>
      <w:r>
        <w:t xml:space="preserve">services within your new </w:t>
      </w:r>
      <w:r w:rsidR="0076158A">
        <w:t xml:space="preserve">Azure AD </w:t>
      </w:r>
      <w:r>
        <w:t xml:space="preserve">tenant such as the Microsoft 365 admin center, PowerApps, Flow and Power BI can be accessed immediately. Other </w:t>
      </w:r>
      <w:r w:rsidR="0076158A">
        <w:t xml:space="preserve">Office 365 </w:t>
      </w:r>
      <w:r>
        <w:t xml:space="preserve">services in your tenant such as SharePoint Online, OneDrive for Business and </w:t>
      </w:r>
      <w:r w:rsidR="0076158A">
        <w:t xml:space="preserve">your </w:t>
      </w:r>
      <w:r>
        <w:t xml:space="preserve">Outlook </w:t>
      </w:r>
      <w:r w:rsidR="0076158A">
        <w:t xml:space="preserve">mailbox </w:t>
      </w:r>
      <w:r>
        <w:t>will not be ready immediately and can take some time to provision.</w:t>
      </w:r>
    </w:p>
    <w:p w14:paraId="4391BA3D" w14:textId="77777777" w:rsidR="0076158A" w:rsidRDefault="0076158A" w:rsidP="0076158A"/>
    <w:p w14:paraId="0ED5C770" w14:textId="4AFC6C14" w:rsidR="00F92D7A" w:rsidRDefault="00F92D7A" w:rsidP="00F92D7A">
      <w:pPr>
        <w:pStyle w:val="LabExerciseCallout"/>
      </w:pPr>
      <w:r>
        <w:lastRenderedPageBreak/>
        <w:t xml:space="preserve">There is no more need to run the browser in incognito mode anymore because it’s only required to get through the signup process. </w:t>
      </w:r>
    </w:p>
    <w:p w14:paraId="51CC6F62" w14:textId="373AE105" w:rsidR="00CB5D39" w:rsidRDefault="00CB5D39" w:rsidP="00CB5D39">
      <w:pPr>
        <w:pStyle w:val="LabStepNumbered"/>
      </w:pPr>
      <w:r>
        <w:t>Close the browser and then relaunch it without using Incognito mode.</w:t>
      </w:r>
    </w:p>
    <w:p w14:paraId="24E902B1" w14:textId="5D9EC4FC" w:rsidR="00CB5D39" w:rsidRDefault="00CB5D39" w:rsidP="00CB5D39">
      <w:pPr>
        <w:pStyle w:val="LabStepNumberedLevel2"/>
      </w:pPr>
      <w:r>
        <w:t>In the browser, navigate to the Microsoft 365 Admin center at the following URL and log on with your new Office 365 account.</w:t>
      </w:r>
    </w:p>
    <w:p w14:paraId="70F3A7A2" w14:textId="3A26693C" w:rsidR="00CB5D39" w:rsidRDefault="00CA175A" w:rsidP="00CB5D39">
      <w:pPr>
        <w:pStyle w:val="LabStepCodeBlockLevel2"/>
      </w:pPr>
      <w:hyperlink r:id="rId26" w:history="1">
        <w:r w:rsidR="00CB5D39">
          <w:rPr>
            <w:rStyle w:val="Hyperlink"/>
          </w:rPr>
          <w:t>https://admin.microsoft.com/Adminportal</w:t>
        </w:r>
      </w:hyperlink>
    </w:p>
    <w:p w14:paraId="7E6D4D79" w14:textId="330E6440" w:rsidR="00CB5D39" w:rsidRDefault="00CB5D39" w:rsidP="00CB5D39">
      <w:pPr>
        <w:pStyle w:val="LabStepNumberedLevel2"/>
      </w:pPr>
      <w:r>
        <w:t xml:space="preserve">When prompted to </w:t>
      </w:r>
      <w:r w:rsidRPr="00CB5D39">
        <w:rPr>
          <w:b/>
        </w:rPr>
        <w:t>Try the new admin center</w:t>
      </w:r>
      <w:r>
        <w:t xml:space="preserve">, click </w:t>
      </w:r>
      <w:r w:rsidRPr="00CB5D39">
        <w:rPr>
          <w:b/>
        </w:rPr>
        <w:t>Try now</w:t>
      </w:r>
      <w:r>
        <w:t>.</w:t>
      </w:r>
    </w:p>
    <w:p w14:paraId="0E120538" w14:textId="76E1363C" w:rsidR="00CB5D39" w:rsidRDefault="00CB5D39" w:rsidP="00CB5D39">
      <w:pPr>
        <w:pStyle w:val="LabStepScreenshotLevel2"/>
      </w:pPr>
      <w:r>
        <w:drawing>
          <wp:inline distT="0" distB="0" distL="0" distR="0" wp14:anchorId="714184C7" wp14:editId="6C1BD41B">
            <wp:extent cx="2324894" cy="1240972"/>
            <wp:effectExtent l="19050" t="19050" r="1841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9886" cy="1259650"/>
                    </a:xfrm>
                    <a:prstGeom prst="rect">
                      <a:avLst/>
                    </a:prstGeom>
                    <a:noFill/>
                    <a:ln>
                      <a:solidFill>
                        <a:schemeClr val="tx1">
                          <a:lumMod val="50000"/>
                          <a:lumOff val="50000"/>
                        </a:schemeClr>
                      </a:solidFill>
                    </a:ln>
                  </pic:spPr>
                </pic:pic>
              </a:graphicData>
            </a:graphic>
          </wp:inline>
        </w:drawing>
      </w:r>
    </w:p>
    <w:p w14:paraId="38EA95EE" w14:textId="31A75A11" w:rsidR="00CB5D39" w:rsidRDefault="00CB5D39" w:rsidP="00CB5D39">
      <w:pPr>
        <w:pStyle w:val="LabStepNumberedLevel2"/>
      </w:pPr>
      <w:r>
        <w:t xml:space="preserve">The Microsoft 365 admin center should </w:t>
      </w:r>
      <w:r w:rsidR="001210C5">
        <w:t xml:space="preserve">switch the UI mode over to its </w:t>
      </w:r>
      <w:r w:rsidR="00A61D95">
        <w:t xml:space="preserve">new </w:t>
      </w:r>
      <w:r w:rsidR="001210C5">
        <w:t xml:space="preserve">thoroughly-modern UI </w:t>
      </w:r>
      <w:r w:rsidR="00A61D95">
        <w:t>experience.</w:t>
      </w:r>
    </w:p>
    <w:p w14:paraId="00D9BF4B" w14:textId="5A363A10" w:rsidR="00CB5D39" w:rsidRDefault="00CB5D39" w:rsidP="00CB5D39">
      <w:pPr>
        <w:pStyle w:val="LabStepScreenshotLevel2"/>
      </w:pPr>
      <w:r>
        <w:drawing>
          <wp:inline distT="0" distB="0" distL="0" distR="0" wp14:anchorId="2A13B2DA" wp14:editId="01CA4D0B">
            <wp:extent cx="6160740" cy="1306286"/>
            <wp:effectExtent l="19050" t="19050" r="12065"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73079" cy="1330106"/>
                    </a:xfrm>
                    <a:prstGeom prst="rect">
                      <a:avLst/>
                    </a:prstGeom>
                    <a:noFill/>
                    <a:ln>
                      <a:solidFill>
                        <a:schemeClr val="tx1">
                          <a:lumMod val="65000"/>
                          <a:lumOff val="35000"/>
                        </a:schemeClr>
                      </a:solidFill>
                    </a:ln>
                  </pic:spPr>
                </pic:pic>
              </a:graphicData>
            </a:graphic>
          </wp:inline>
        </w:drawing>
      </w:r>
    </w:p>
    <w:p w14:paraId="1170FBE6" w14:textId="597F78FF" w:rsidR="00265062" w:rsidRDefault="00265062" w:rsidP="00265062">
      <w:pPr>
        <w:pStyle w:val="LabStepNumbered"/>
        <w:tabs>
          <w:tab w:val="clear" w:pos="360"/>
          <w:tab w:val="num" w:pos="432"/>
        </w:tabs>
        <w:ind w:left="432"/>
      </w:pPr>
      <w:r>
        <w:t xml:space="preserve">Inspect the set of </w:t>
      </w:r>
      <w:r w:rsidR="0056461E">
        <w:t>a</w:t>
      </w:r>
      <w:r>
        <w:t xml:space="preserve">ctive </w:t>
      </w:r>
      <w:r w:rsidR="0056461E">
        <w:t>u</w:t>
      </w:r>
      <w:r>
        <w:t xml:space="preserve">sers in the current Azure AD </w:t>
      </w:r>
      <w:bookmarkStart w:id="3" w:name="_Hlk531072977"/>
      <w:r>
        <w:t>tenant</w:t>
      </w:r>
      <w:bookmarkEnd w:id="3"/>
      <w:r>
        <w:t>.</w:t>
      </w:r>
    </w:p>
    <w:p w14:paraId="367C6293" w14:textId="2F8073F4" w:rsidR="00265062" w:rsidRDefault="00265062" w:rsidP="00265062">
      <w:pPr>
        <w:pStyle w:val="LabStepNumberedLevel2"/>
        <w:tabs>
          <w:tab w:val="clear" w:pos="720"/>
          <w:tab w:val="num" w:pos="792"/>
        </w:tabs>
        <w:ind w:left="792"/>
      </w:pPr>
      <w:r>
        <w:t xml:space="preserve">Locate the top </w:t>
      </w:r>
      <w:r w:rsidR="002C07F1">
        <w:rPr>
          <w:b/>
        </w:rPr>
        <w:t>Collapse navigation m</w:t>
      </w:r>
      <w:r w:rsidRPr="00B12FAB">
        <w:rPr>
          <w:b/>
        </w:rPr>
        <w:t>enu</w:t>
      </w:r>
      <w:r>
        <w:t xml:space="preserve"> </w:t>
      </w:r>
      <w:r w:rsidR="001210C5">
        <w:t xml:space="preserve">with the hamburger icon just under </w:t>
      </w:r>
      <w:r>
        <w:t xml:space="preserve">the </w:t>
      </w:r>
      <w:r w:rsidR="002C07F1">
        <w:t xml:space="preserve">Microsoft </w:t>
      </w:r>
      <w:r>
        <w:t>365 App Launcher menu.</w:t>
      </w:r>
    </w:p>
    <w:p w14:paraId="5CDE67D5" w14:textId="30F6F9C2" w:rsidR="00265062" w:rsidRDefault="002C07F1" w:rsidP="00265062">
      <w:pPr>
        <w:pStyle w:val="LabStepScreenshotLevel2"/>
      </w:pPr>
      <w:r>
        <w:drawing>
          <wp:inline distT="0" distB="0" distL="0" distR="0" wp14:anchorId="7B673120" wp14:editId="386CF5FE">
            <wp:extent cx="2548551" cy="1397726"/>
            <wp:effectExtent l="19050" t="19050" r="23495" b="1206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8504" cy="1414154"/>
                    </a:xfrm>
                    <a:prstGeom prst="rect">
                      <a:avLst/>
                    </a:prstGeom>
                    <a:noFill/>
                    <a:ln>
                      <a:solidFill>
                        <a:schemeClr val="bg1">
                          <a:lumMod val="85000"/>
                        </a:schemeClr>
                      </a:solidFill>
                    </a:ln>
                  </pic:spPr>
                </pic:pic>
              </a:graphicData>
            </a:graphic>
          </wp:inline>
        </w:drawing>
      </w:r>
    </w:p>
    <w:p w14:paraId="5B424CB0" w14:textId="31FB8A92" w:rsidR="00265062" w:rsidRDefault="0056461E" w:rsidP="00265062">
      <w:pPr>
        <w:pStyle w:val="LabStepNumberedLevel2"/>
        <w:tabs>
          <w:tab w:val="clear" w:pos="720"/>
          <w:tab w:val="num" w:pos="792"/>
        </w:tabs>
        <w:ind w:left="792"/>
      </w:pPr>
      <w:r>
        <w:t xml:space="preserve">Toggle </w:t>
      </w:r>
      <w:r w:rsidR="00265062">
        <w:t xml:space="preserve">the </w:t>
      </w:r>
      <w:r w:rsidR="002C07F1">
        <w:rPr>
          <w:b/>
        </w:rPr>
        <w:t>Collapse navigation m</w:t>
      </w:r>
      <w:r w:rsidR="002C07F1" w:rsidRPr="00B12FAB">
        <w:rPr>
          <w:b/>
        </w:rPr>
        <w:t>enu</w:t>
      </w:r>
      <w:r w:rsidR="002C07F1">
        <w:t xml:space="preserve"> </w:t>
      </w:r>
      <w:r w:rsidR="00265062">
        <w:t xml:space="preserve">button </w:t>
      </w:r>
      <w:r w:rsidR="002C07F1">
        <w:t xml:space="preserve">to </w:t>
      </w:r>
      <w:r w:rsidR="00265062">
        <w:t>see how it collapse</w:t>
      </w:r>
      <w:r>
        <w:t>s</w:t>
      </w:r>
      <w:r w:rsidR="00265062">
        <w:t xml:space="preserve"> and expand</w:t>
      </w:r>
      <w:r>
        <w:t>s</w:t>
      </w:r>
      <w:r w:rsidR="00265062">
        <w:t xml:space="preserve"> </w:t>
      </w:r>
      <w:r>
        <w:t>the left navigation</w:t>
      </w:r>
      <w:r w:rsidR="00587F63">
        <w:t xml:space="preserve"> menu</w:t>
      </w:r>
      <w:r w:rsidR="00265062">
        <w:t>.</w:t>
      </w:r>
    </w:p>
    <w:p w14:paraId="1984F4E0" w14:textId="6EF27CF8" w:rsidR="00265062" w:rsidRDefault="002C07F1" w:rsidP="00265062">
      <w:pPr>
        <w:pStyle w:val="LabStepScreenshotLevel2"/>
      </w:pPr>
      <w:r>
        <w:drawing>
          <wp:inline distT="0" distB="0" distL="0" distR="0" wp14:anchorId="545FCF18" wp14:editId="3FA3E705">
            <wp:extent cx="1909187" cy="1369943"/>
            <wp:effectExtent l="19050" t="19050" r="15240" b="2095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14719" cy="1373913"/>
                    </a:xfrm>
                    <a:prstGeom prst="rect">
                      <a:avLst/>
                    </a:prstGeom>
                    <a:noFill/>
                    <a:ln>
                      <a:solidFill>
                        <a:schemeClr val="tx1">
                          <a:lumMod val="50000"/>
                          <a:lumOff val="50000"/>
                        </a:schemeClr>
                      </a:solidFill>
                    </a:ln>
                  </pic:spPr>
                </pic:pic>
              </a:graphicData>
            </a:graphic>
          </wp:inline>
        </w:drawing>
      </w:r>
    </w:p>
    <w:p w14:paraId="1CB2EF4C" w14:textId="5E14032F" w:rsidR="00265062" w:rsidRDefault="00F64CDF" w:rsidP="00265062">
      <w:pPr>
        <w:pStyle w:val="LabStepNumberedLevel2"/>
        <w:tabs>
          <w:tab w:val="clear" w:pos="720"/>
          <w:tab w:val="num" w:pos="792"/>
        </w:tabs>
        <w:ind w:left="792"/>
      </w:pPr>
      <w:r>
        <w:lastRenderedPageBreak/>
        <w:t xml:space="preserve">Navigate to the </w:t>
      </w:r>
      <w:r w:rsidR="00265062" w:rsidRPr="001B1E38">
        <w:rPr>
          <w:b/>
        </w:rPr>
        <w:t xml:space="preserve">Active </w:t>
      </w:r>
      <w:r>
        <w:rPr>
          <w:b/>
        </w:rPr>
        <w:t>u</w:t>
      </w:r>
      <w:r w:rsidR="00265062" w:rsidRPr="001B1E38">
        <w:rPr>
          <w:b/>
        </w:rPr>
        <w:t>sers</w:t>
      </w:r>
      <w:r w:rsidR="00265062">
        <w:t xml:space="preserve"> </w:t>
      </w:r>
      <w:r>
        <w:t xml:space="preserve">view where </w:t>
      </w:r>
      <w:r w:rsidR="00265062">
        <w:t xml:space="preserve">you should be able to verify that the user account you are currently logged </w:t>
      </w:r>
      <w:r w:rsidR="001210C5">
        <w:t xml:space="preserve">in </w:t>
      </w:r>
      <w:r w:rsidR="00265062">
        <w:t xml:space="preserve">as is the only user account that exists in the current </w:t>
      </w:r>
      <w:r w:rsidR="00265062" w:rsidRPr="00884CF9">
        <w:t>tenant</w:t>
      </w:r>
      <w:r w:rsidR="00265062">
        <w:t>.</w:t>
      </w:r>
    </w:p>
    <w:p w14:paraId="1792F9BF" w14:textId="17E6DB36" w:rsidR="00265062" w:rsidRDefault="00F64CDF" w:rsidP="00265062">
      <w:pPr>
        <w:pStyle w:val="LabStepScreenshotLevel2"/>
      </w:pPr>
      <w:r>
        <w:drawing>
          <wp:inline distT="0" distB="0" distL="0" distR="0" wp14:anchorId="2A48A757" wp14:editId="10AA9D3A">
            <wp:extent cx="5074142" cy="940526"/>
            <wp:effectExtent l="19050" t="19050" r="12700" b="1206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30327" cy="950940"/>
                    </a:xfrm>
                    <a:prstGeom prst="rect">
                      <a:avLst/>
                    </a:prstGeom>
                    <a:noFill/>
                    <a:ln>
                      <a:solidFill>
                        <a:schemeClr val="tx1">
                          <a:lumMod val="50000"/>
                          <a:lumOff val="50000"/>
                        </a:schemeClr>
                      </a:solidFill>
                    </a:ln>
                  </pic:spPr>
                </pic:pic>
              </a:graphicData>
            </a:graphic>
          </wp:inline>
        </w:drawing>
      </w:r>
    </w:p>
    <w:p w14:paraId="0E7464A9" w14:textId="647C3731" w:rsidR="00F64CDF" w:rsidRDefault="00F64CDF" w:rsidP="00F64CDF">
      <w:pPr>
        <w:pStyle w:val="LabExerciseCallout"/>
      </w:pPr>
      <w:r>
        <w:t xml:space="preserve">Remember that </w:t>
      </w:r>
      <w:r w:rsidR="001210C5">
        <w:t xml:space="preserve">your </w:t>
      </w:r>
      <w:r>
        <w:t xml:space="preserve">account </w:t>
      </w:r>
      <w:r w:rsidR="001210C5">
        <w:t>is g</w:t>
      </w:r>
      <w:r>
        <w:t xml:space="preserve">lobal </w:t>
      </w:r>
      <w:r w:rsidR="001210C5">
        <w:t>t</w:t>
      </w:r>
      <w:r>
        <w:t xml:space="preserve">enant </w:t>
      </w:r>
      <w:r w:rsidR="001210C5">
        <w:t>a</w:t>
      </w:r>
      <w:r>
        <w:t>dministrator.</w:t>
      </w:r>
      <w:r w:rsidR="001210C5">
        <w:t xml:space="preserve"> You have permissions to configure any settings throughout the tenant.</w:t>
      </w:r>
    </w:p>
    <w:p w14:paraId="7C83E4A2" w14:textId="498C4B18" w:rsidR="00265062" w:rsidRDefault="00265062" w:rsidP="00265062">
      <w:pPr>
        <w:pStyle w:val="LabStepNumbered"/>
        <w:tabs>
          <w:tab w:val="clear" w:pos="360"/>
          <w:tab w:val="num" w:pos="432"/>
        </w:tabs>
        <w:ind w:left="432"/>
      </w:pPr>
      <w:r>
        <w:t xml:space="preserve">Create a </w:t>
      </w:r>
      <w:r w:rsidR="001210C5">
        <w:t xml:space="preserve">second Azure AD </w:t>
      </w:r>
      <w:r>
        <w:t>user account</w:t>
      </w:r>
      <w:r w:rsidR="001210C5">
        <w:t xml:space="preserve"> in your new Azure AD tenant</w:t>
      </w:r>
      <w:r>
        <w:t>.</w:t>
      </w:r>
    </w:p>
    <w:p w14:paraId="6AE7094B" w14:textId="77777777" w:rsidR="00265062" w:rsidRDefault="00265062" w:rsidP="00265062">
      <w:pPr>
        <w:pStyle w:val="LabStepNumberedLevel2"/>
        <w:tabs>
          <w:tab w:val="clear" w:pos="720"/>
          <w:tab w:val="num" w:pos="792"/>
        </w:tabs>
        <w:ind w:left="792"/>
      </w:pPr>
      <w:r>
        <w:t xml:space="preserve">On the </w:t>
      </w:r>
      <w:r w:rsidRPr="007733B4">
        <w:rPr>
          <w:b/>
        </w:rPr>
        <w:t>Active Users</w:t>
      </w:r>
      <w:r>
        <w:t xml:space="preserve"> page, click the button </w:t>
      </w:r>
      <w:r w:rsidRPr="001B1E38">
        <w:rPr>
          <w:b/>
        </w:rPr>
        <w:t>Add a user</w:t>
      </w:r>
      <w:r>
        <w:t xml:space="preserve"> button to create a new user account</w:t>
      </w:r>
    </w:p>
    <w:p w14:paraId="3C5C788F" w14:textId="4796E97D" w:rsidR="00265062" w:rsidRDefault="00265062" w:rsidP="00265062">
      <w:pPr>
        <w:pStyle w:val="LabStepScreenshotLevel2"/>
      </w:pPr>
      <w:r>
        <w:t>.</w:t>
      </w:r>
      <w:r w:rsidRPr="00C64F04">
        <w:t xml:space="preserve"> </w:t>
      </w:r>
      <w:r w:rsidR="00F64CDF">
        <w:drawing>
          <wp:inline distT="0" distB="0" distL="0" distR="0" wp14:anchorId="7F4663AA" wp14:editId="4EB0285E">
            <wp:extent cx="3384550" cy="759797"/>
            <wp:effectExtent l="19050" t="19050" r="25400" b="215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0397" cy="763355"/>
                    </a:xfrm>
                    <a:prstGeom prst="rect">
                      <a:avLst/>
                    </a:prstGeom>
                    <a:noFill/>
                    <a:ln>
                      <a:solidFill>
                        <a:schemeClr val="tx1">
                          <a:lumMod val="50000"/>
                          <a:lumOff val="50000"/>
                        </a:schemeClr>
                      </a:solidFill>
                    </a:ln>
                  </pic:spPr>
                </pic:pic>
              </a:graphicData>
            </a:graphic>
          </wp:inline>
        </w:drawing>
      </w:r>
    </w:p>
    <w:p w14:paraId="4289D898" w14:textId="7244EA82" w:rsidR="00265062" w:rsidRDefault="00265062" w:rsidP="00265062">
      <w:pPr>
        <w:pStyle w:val="LabStepNumberedLevel2"/>
        <w:tabs>
          <w:tab w:val="clear" w:pos="720"/>
          <w:tab w:val="num" w:pos="792"/>
        </w:tabs>
        <w:ind w:left="792"/>
      </w:pPr>
      <w:r>
        <w:t xml:space="preserve">Fill in the </w:t>
      </w:r>
      <w:r w:rsidR="00F64CDF">
        <w:rPr>
          <w:b/>
        </w:rPr>
        <w:t>Set up the basics</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sidR="00F64CDF">
        <w:rPr>
          <w:b/>
        </w:rPr>
        <w:t>pbi0520</w:t>
      </w:r>
      <w:r w:rsidRPr="007733B4">
        <w:rPr>
          <w:b/>
        </w:rPr>
        <w:t>.onmicrosoft.com</w:t>
      </w:r>
      <w:r>
        <w:t>.</w:t>
      </w:r>
    </w:p>
    <w:p w14:paraId="3D472678" w14:textId="21D5A3E2" w:rsidR="00265062" w:rsidRDefault="00F64CDF" w:rsidP="00265062">
      <w:pPr>
        <w:pStyle w:val="LabStepScreenshotLevel2"/>
      </w:pPr>
      <w:r>
        <w:drawing>
          <wp:inline distT="0" distB="0" distL="0" distR="0" wp14:anchorId="5410B180" wp14:editId="4E927AF1">
            <wp:extent cx="3752850" cy="1700782"/>
            <wp:effectExtent l="19050" t="19050" r="19050" b="1397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0198" cy="1713176"/>
                    </a:xfrm>
                    <a:prstGeom prst="rect">
                      <a:avLst/>
                    </a:prstGeom>
                    <a:noFill/>
                    <a:ln>
                      <a:solidFill>
                        <a:schemeClr val="tx1">
                          <a:lumMod val="50000"/>
                          <a:lumOff val="50000"/>
                        </a:schemeClr>
                      </a:solidFill>
                    </a:ln>
                  </pic:spPr>
                </pic:pic>
              </a:graphicData>
            </a:graphic>
          </wp:inline>
        </w:drawing>
      </w:r>
    </w:p>
    <w:p w14:paraId="6D9BAEF8" w14:textId="62E8CF77" w:rsidR="00265062" w:rsidRPr="00F64CDF" w:rsidRDefault="00F64CDF" w:rsidP="00F64CDF">
      <w:pPr>
        <w:pStyle w:val="LabStepNumberedLevel2"/>
      </w:pPr>
      <w:r w:rsidRPr="00F64CDF">
        <w:t xml:space="preserve">Move below to the </w:t>
      </w:r>
      <w:r w:rsidR="00265062" w:rsidRPr="0056461E">
        <w:rPr>
          <w:b/>
        </w:rPr>
        <w:t>Password</w:t>
      </w:r>
      <w:r w:rsidRPr="0056461E">
        <w:rPr>
          <w:b/>
        </w:rPr>
        <w:t xml:space="preserve"> settings</w:t>
      </w:r>
      <w:r w:rsidR="00265062" w:rsidRPr="00F64CDF">
        <w:t xml:space="preserve"> section. </w:t>
      </w:r>
    </w:p>
    <w:p w14:paraId="08945715" w14:textId="77777777" w:rsidR="00265062" w:rsidRPr="00F64CDF" w:rsidRDefault="00265062" w:rsidP="00F64CDF">
      <w:pPr>
        <w:pStyle w:val="LabStepNumberedLevel2"/>
      </w:pPr>
      <w:r w:rsidRPr="00F64CDF">
        <w:t xml:space="preserve">Select the option for </w:t>
      </w:r>
      <w:r w:rsidRPr="0056461E">
        <w:rPr>
          <w:b/>
        </w:rPr>
        <w:t>Let me create the password</w:t>
      </w:r>
      <w:r w:rsidRPr="00F64CDF">
        <w:t>.</w:t>
      </w:r>
    </w:p>
    <w:p w14:paraId="3DDD8530" w14:textId="4F3A401B" w:rsidR="00265062" w:rsidRPr="00F64CDF" w:rsidRDefault="00265062" w:rsidP="00F64CDF">
      <w:pPr>
        <w:pStyle w:val="LabStepNumberedLevel2"/>
      </w:pPr>
      <w:r w:rsidRPr="00F64CDF">
        <w:t xml:space="preserve">Enter a password of </w:t>
      </w:r>
      <w:r w:rsidRPr="0056461E">
        <w:rPr>
          <w:b/>
        </w:rPr>
        <w:t>pass@word1</w:t>
      </w:r>
      <w:r w:rsidRPr="00F64CDF">
        <w:t xml:space="preserve"> into the textbox labeled </w:t>
      </w:r>
      <w:r w:rsidRPr="0056461E">
        <w:rPr>
          <w:b/>
        </w:rPr>
        <w:t>Password</w:t>
      </w:r>
      <w:r w:rsidRPr="00F64CDF">
        <w:t>.</w:t>
      </w:r>
    </w:p>
    <w:p w14:paraId="764B63FE" w14:textId="0FD03DBC" w:rsidR="00265062" w:rsidRPr="00F64CDF" w:rsidRDefault="00265062" w:rsidP="00F64CDF">
      <w:pPr>
        <w:pStyle w:val="LabStepNumberedLevel2"/>
      </w:pPr>
      <w:r w:rsidRPr="00F64CDF">
        <w:t xml:space="preserve">Uncheck the checkbox for the </w:t>
      </w:r>
      <w:r w:rsidR="00F64CDF" w:rsidRPr="0056461E">
        <w:rPr>
          <w:b/>
        </w:rPr>
        <w:t xml:space="preserve">Require </w:t>
      </w:r>
      <w:r w:rsidRPr="0056461E">
        <w:rPr>
          <w:b/>
        </w:rPr>
        <w:t>this user change their password when they first sign in</w:t>
      </w:r>
      <w:r w:rsidR="0056461E">
        <w:t xml:space="preserve"> </w:t>
      </w:r>
      <w:r w:rsidR="0056461E" w:rsidRPr="00F64CDF">
        <w:t>option</w:t>
      </w:r>
      <w:r w:rsidRPr="00F64CDF">
        <w:t>.</w:t>
      </w:r>
    </w:p>
    <w:p w14:paraId="70895E7A" w14:textId="5B460B67" w:rsidR="00F64CDF" w:rsidRPr="00F64CDF" w:rsidRDefault="00F64CDF" w:rsidP="00F64CDF">
      <w:pPr>
        <w:pStyle w:val="LabStepNumberedLevel2"/>
      </w:pPr>
      <w:r w:rsidRPr="00F64CDF">
        <w:t xml:space="preserve">Click </w:t>
      </w:r>
      <w:r w:rsidRPr="0056461E">
        <w:rPr>
          <w:b/>
        </w:rPr>
        <w:t>Next</w:t>
      </w:r>
      <w:r w:rsidRPr="00F64CDF">
        <w:t>.</w:t>
      </w:r>
    </w:p>
    <w:p w14:paraId="4547F425" w14:textId="00B50A0A" w:rsidR="00265062" w:rsidRDefault="00F64CDF" w:rsidP="00265062">
      <w:pPr>
        <w:pStyle w:val="LabStepScreenshotLevel2"/>
      </w:pPr>
      <w:r>
        <w:drawing>
          <wp:inline distT="0" distB="0" distL="0" distR="0" wp14:anchorId="5D5246CD" wp14:editId="476C4C26">
            <wp:extent cx="2795451" cy="1442239"/>
            <wp:effectExtent l="19050" t="19050" r="24130" b="2476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32158" cy="1461177"/>
                    </a:xfrm>
                    <a:prstGeom prst="rect">
                      <a:avLst/>
                    </a:prstGeom>
                    <a:noFill/>
                    <a:ln>
                      <a:solidFill>
                        <a:schemeClr val="tx1">
                          <a:lumMod val="50000"/>
                          <a:lumOff val="50000"/>
                        </a:schemeClr>
                      </a:solidFill>
                    </a:ln>
                  </pic:spPr>
                </pic:pic>
              </a:graphicData>
            </a:graphic>
          </wp:inline>
        </w:drawing>
      </w:r>
    </w:p>
    <w:p w14:paraId="35EDD434" w14:textId="2629B66E" w:rsidR="0056461E" w:rsidRDefault="0056461E" w:rsidP="00356DCA">
      <w:pPr>
        <w:pStyle w:val="LabStepNumberedLevel2"/>
        <w:tabs>
          <w:tab w:val="clear" w:pos="720"/>
          <w:tab w:val="num" w:pos="792"/>
        </w:tabs>
        <w:ind w:left="792"/>
      </w:pPr>
      <w:r>
        <w:lastRenderedPageBreak/>
        <w:t xml:space="preserve">In the </w:t>
      </w:r>
      <w:r w:rsidRPr="0056461E">
        <w:rPr>
          <w:b/>
        </w:rPr>
        <w:t>Product licenses</w:t>
      </w:r>
      <w:r>
        <w:t xml:space="preserve"> section, make sure the </w:t>
      </w:r>
      <w:r w:rsidRPr="0056461E">
        <w:rPr>
          <w:b/>
        </w:rPr>
        <w:t>Office 365 E5</w:t>
      </w:r>
      <w:r>
        <w:t xml:space="preserve"> license is set to </w:t>
      </w:r>
      <w:r w:rsidRPr="0056461E">
        <w:rPr>
          <w:b/>
        </w:rPr>
        <w:t>On</w:t>
      </w:r>
      <w:r>
        <w:t>.</w:t>
      </w:r>
    </w:p>
    <w:p w14:paraId="3BF9A5BE" w14:textId="40988B56" w:rsidR="00265062" w:rsidRDefault="0056461E" w:rsidP="00265062">
      <w:pPr>
        <w:pStyle w:val="LabStepScreenshotLevel2"/>
      </w:pPr>
      <w:r>
        <w:drawing>
          <wp:inline distT="0" distB="0" distL="0" distR="0" wp14:anchorId="09E64006" wp14:editId="570862E5">
            <wp:extent cx="2704011" cy="1387058"/>
            <wp:effectExtent l="19050" t="19050" r="20320" b="2286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0436" cy="1405743"/>
                    </a:xfrm>
                    <a:prstGeom prst="rect">
                      <a:avLst/>
                    </a:prstGeom>
                    <a:noFill/>
                    <a:ln>
                      <a:solidFill>
                        <a:schemeClr val="tx1">
                          <a:lumMod val="50000"/>
                          <a:lumOff val="50000"/>
                        </a:schemeClr>
                      </a:solidFill>
                    </a:ln>
                  </pic:spPr>
                </pic:pic>
              </a:graphicData>
            </a:graphic>
          </wp:inline>
        </w:drawing>
      </w:r>
    </w:p>
    <w:p w14:paraId="7358468F" w14:textId="59396C0B" w:rsidR="00265062" w:rsidRDefault="00265062" w:rsidP="00265062">
      <w:pPr>
        <w:pStyle w:val="LabExerciseCallout"/>
      </w:pPr>
      <w:r>
        <w:t xml:space="preserve">Note that the new account is usually assigned a trial license for </w:t>
      </w:r>
      <w:r w:rsidRPr="003C418A">
        <w:rPr>
          <w:b/>
        </w:rPr>
        <w:t>Office 365 E5</w:t>
      </w:r>
      <w:r>
        <w:t xml:space="preserve"> plan. However, it’s a good practice to check and make sure the new user has been assigned a license for </w:t>
      </w:r>
      <w:r w:rsidRPr="003C418A">
        <w:rPr>
          <w:b/>
        </w:rPr>
        <w:t>Office 365 E5</w:t>
      </w:r>
      <w:r>
        <w:t xml:space="preserve"> which includes the </w:t>
      </w:r>
      <w:r w:rsidRPr="003C418A">
        <w:rPr>
          <w:b/>
        </w:rPr>
        <w:t>Power BI Pro</w:t>
      </w:r>
      <w:r>
        <w:t xml:space="preserve"> license.</w:t>
      </w:r>
    </w:p>
    <w:p w14:paraId="39609929" w14:textId="14182067" w:rsidR="0056461E" w:rsidRDefault="0056461E" w:rsidP="0056461E">
      <w:pPr>
        <w:pStyle w:val="LabStepNumberedLevel2"/>
      </w:pPr>
      <w:r>
        <w:t xml:space="preserve">Click the </w:t>
      </w:r>
      <w:r w:rsidRPr="0056461E">
        <w:rPr>
          <w:b/>
        </w:rPr>
        <w:t>Next</w:t>
      </w:r>
      <w:r>
        <w:t xml:space="preserve"> button down below.</w:t>
      </w:r>
    </w:p>
    <w:p w14:paraId="1C97C24E" w14:textId="46B878A6" w:rsidR="00265062" w:rsidRDefault="00587F63" w:rsidP="00265062">
      <w:pPr>
        <w:pStyle w:val="LabStepNumberedLevel2"/>
        <w:tabs>
          <w:tab w:val="clear" w:pos="720"/>
          <w:tab w:val="num" w:pos="792"/>
        </w:tabs>
        <w:ind w:left="792"/>
      </w:pPr>
      <w:r>
        <w:t xml:space="preserve">On </w:t>
      </w:r>
      <w:r w:rsidR="00265062">
        <w:t xml:space="preserve">the </w:t>
      </w:r>
      <w:r>
        <w:rPr>
          <w:b/>
        </w:rPr>
        <w:t xml:space="preserve">Optional settings </w:t>
      </w:r>
      <w:r w:rsidRPr="00587F63">
        <w:t>view</w:t>
      </w:r>
      <w:r w:rsidR="00265062">
        <w:t xml:space="preserve">, </w:t>
      </w:r>
      <w:r>
        <w:t xml:space="preserve">click </w:t>
      </w:r>
      <w:r w:rsidRPr="00587F63">
        <w:rPr>
          <w:b/>
        </w:rPr>
        <w:t>Next</w:t>
      </w:r>
      <w:r w:rsidR="00265062">
        <w:t>.</w:t>
      </w:r>
    </w:p>
    <w:p w14:paraId="0505E29C" w14:textId="20C6C08E" w:rsidR="00265062" w:rsidRDefault="0056461E" w:rsidP="00265062">
      <w:pPr>
        <w:pStyle w:val="LabStepScreenshotLevel2"/>
      </w:pPr>
      <w:r>
        <w:drawing>
          <wp:inline distT="0" distB="0" distL="0" distR="0" wp14:anchorId="088B0082" wp14:editId="58B269C7">
            <wp:extent cx="2808514" cy="1404257"/>
            <wp:effectExtent l="19050" t="19050" r="11430" b="2476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4250" cy="1407125"/>
                    </a:xfrm>
                    <a:prstGeom prst="rect">
                      <a:avLst/>
                    </a:prstGeom>
                    <a:noFill/>
                    <a:ln>
                      <a:solidFill>
                        <a:schemeClr val="tx1">
                          <a:lumMod val="50000"/>
                          <a:lumOff val="50000"/>
                        </a:schemeClr>
                      </a:solidFill>
                    </a:ln>
                  </pic:spPr>
                </pic:pic>
              </a:graphicData>
            </a:graphic>
          </wp:inline>
        </w:drawing>
      </w:r>
    </w:p>
    <w:p w14:paraId="4DD33DF5" w14:textId="76E78954" w:rsidR="00265062" w:rsidRDefault="00587F63" w:rsidP="00265062">
      <w:pPr>
        <w:pStyle w:val="LabStepNumberedLevel2"/>
        <w:tabs>
          <w:tab w:val="clear" w:pos="720"/>
          <w:tab w:val="num" w:pos="792"/>
        </w:tabs>
        <w:ind w:left="792"/>
      </w:pPr>
      <w:r>
        <w:t xml:space="preserve">On the </w:t>
      </w:r>
      <w:r w:rsidRPr="00587F63">
        <w:rPr>
          <w:b/>
        </w:rPr>
        <w:t>Finish</w:t>
      </w:r>
      <w:r>
        <w:t xml:space="preserve"> view, </w:t>
      </w:r>
      <w:r w:rsidR="00265062">
        <w:t xml:space="preserve">Click the </w:t>
      </w:r>
      <w:r>
        <w:rPr>
          <w:b/>
        </w:rPr>
        <w:t xml:space="preserve">Finish adding </w:t>
      </w:r>
      <w:r w:rsidR="00265062">
        <w:t>button at the bottom to create the new user account.</w:t>
      </w:r>
    </w:p>
    <w:p w14:paraId="56D83341" w14:textId="2D0C4E96" w:rsidR="0056461E" w:rsidRDefault="0056461E" w:rsidP="0056461E">
      <w:pPr>
        <w:pStyle w:val="LabStepScreenshotLevel2"/>
      </w:pPr>
      <w:r>
        <w:drawing>
          <wp:inline distT="0" distB="0" distL="0" distR="0" wp14:anchorId="40415D01" wp14:editId="5AFD8950">
            <wp:extent cx="2596955" cy="1776548"/>
            <wp:effectExtent l="19050" t="19050" r="13335" b="146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16903" cy="1790194"/>
                    </a:xfrm>
                    <a:prstGeom prst="rect">
                      <a:avLst/>
                    </a:prstGeom>
                    <a:noFill/>
                    <a:ln>
                      <a:solidFill>
                        <a:schemeClr val="tx1">
                          <a:lumMod val="50000"/>
                          <a:lumOff val="50000"/>
                        </a:schemeClr>
                      </a:solidFill>
                    </a:ln>
                  </pic:spPr>
                </pic:pic>
              </a:graphicData>
            </a:graphic>
          </wp:inline>
        </w:drawing>
      </w:r>
    </w:p>
    <w:p w14:paraId="4C2F8AA3" w14:textId="161F8572" w:rsidR="00587F63" w:rsidRDefault="00587F63" w:rsidP="00587F63">
      <w:pPr>
        <w:pStyle w:val="LabStepNumberedLevel2"/>
      </w:pPr>
      <w:r>
        <w:t xml:space="preserve">You should see the </w:t>
      </w:r>
      <w:r w:rsidRPr="00587F63">
        <w:rPr>
          <w:b/>
        </w:rPr>
        <w:t>Finish</w:t>
      </w:r>
      <w:r>
        <w:t xml:space="preserve"> view with a message indicating that the new user account has been created.</w:t>
      </w:r>
    </w:p>
    <w:p w14:paraId="4741960E" w14:textId="3AFF3379" w:rsidR="0056461E" w:rsidRDefault="0056461E" w:rsidP="0056461E">
      <w:pPr>
        <w:pStyle w:val="LabStepScreenshotLevel2"/>
      </w:pPr>
      <w:r>
        <w:drawing>
          <wp:inline distT="0" distB="0" distL="0" distR="0" wp14:anchorId="39D76D34" wp14:editId="1F7F1E51">
            <wp:extent cx="3540034" cy="1397641"/>
            <wp:effectExtent l="19050" t="19050" r="22860" b="1206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2605" cy="1406552"/>
                    </a:xfrm>
                    <a:prstGeom prst="rect">
                      <a:avLst/>
                    </a:prstGeom>
                    <a:noFill/>
                    <a:ln>
                      <a:solidFill>
                        <a:schemeClr val="tx1">
                          <a:lumMod val="50000"/>
                          <a:lumOff val="50000"/>
                        </a:schemeClr>
                      </a:solidFill>
                    </a:ln>
                  </pic:spPr>
                </pic:pic>
              </a:graphicData>
            </a:graphic>
          </wp:inline>
        </w:drawing>
      </w:r>
    </w:p>
    <w:p w14:paraId="3BFCBE30" w14:textId="1F057C6E" w:rsidR="00265062" w:rsidRDefault="00587F63" w:rsidP="00265062">
      <w:pPr>
        <w:pStyle w:val="LabStepNumberedLevel2"/>
        <w:tabs>
          <w:tab w:val="clear" w:pos="720"/>
          <w:tab w:val="num" w:pos="792"/>
        </w:tabs>
        <w:ind w:left="792"/>
      </w:pPr>
      <w:r>
        <w:lastRenderedPageBreak/>
        <w:t xml:space="preserve">Click the </w:t>
      </w:r>
      <w:r w:rsidRPr="00587F63">
        <w:rPr>
          <w:b/>
        </w:rPr>
        <w:t>Close</w:t>
      </w:r>
      <w:r>
        <w:t xml:space="preserve"> button at the bottom of the </w:t>
      </w:r>
      <w:r w:rsidRPr="001210C5">
        <w:rPr>
          <w:b/>
        </w:rPr>
        <w:t>Finish</w:t>
      </w:r>
      <w:r>
        <w:t xml:space="preserve"> view </w:t>
      </w:r>
      <w:r w:rsidR="001210C5">
        <w:t>t</w:t>
      </w:r>
      <w:r>
        <w:t xml:space="preserve">o close the </w:t>
      </w:r>
      <w:r w:rsidRPr="00906305">
        <w:rPr>
          <w:b/>
        </w:rPr>
        <w:t>Add User</w:t>
      </w:r>
      <w:r>
        <w:t xml:space="preserve"> pane on the right</w:t>
      </w:r>
      <w:r w:rsidR="00265062">
        <w:t>.</w:t>
      </w:r>
    </w:p>
    <w:p w14:paraId="6A191DA3" w14:textId="005EC98F" w:rsidR="00265062" w:rsidRDefault="00265062" w:rsidP="00265062">
      <w:pPr>
        <w:pStyle w:val="LabStepNumberedLevel2"/>
        <w:tabs>
          <w:tab w:val="clear" w:pos="720"/>
          <w:tab w:val="num" w:pos="792"/>
        </w:tabs>
        <w:ind w:left="792"/>
      </w:pPr>
      <w:r>
        <w:t xml:space="preserve">Verify that the new user account has been created and is displayed along with your primary </w:t>
      </w:r>
      <w:r w:rsidR="00906305">
        <w:t xml:space="preserve">Office 365 </w:t>
      </w:r>
      <w:r>
        <w:t>user account.</w:t>
      </w:r>
    </w:p>
    <w:p w14:paraId="6092ED20" w14:textId="57C24B2C" w:rsidR="00265062" w:rsidRDefault="0056461E" w:rsidP="00265062">
      <w:pPr>
        <w:pStyle w:val="LabStepScreenshotLevel2"/>
      </w:pPr>
      <w:r>
        <w:drawing>
          <wp:inline distT="0" distB="0" distL="0" distR="0" wp14:anchorId="6363BBD4" wp14:editId="619ACE2B">
            <wp:extent cx="4436443" cy="1306286"/>
            <wp:effectExtent l="19050" t="19050" r="21590" b="273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85450" cy="1320716"/>
                    </a:xfrm>
                    <a:prstGeom prst="rect">
                      <a:avLst/>
                    </a:prstGeom>
                    <a:noFill/>
                    <a:ln>
                      <a:solidFill>
                        <a:schemeClr val="tx1">
                          <a:lumMod val="50000"/>
                          <a:lumOff val="50000"/>
                        </a:schemeClr>
                      </a:solidFill>
                    </a:ln>
                  </pic:spPr>
                </pic:pic>
              </a:graphicData>
            </a:graphic>
          </wp:inline>
        </w:drawing>
      </w:r>
    </w:p>
    <w:p w14:paraId="7F9FC893" w14:textId="77777777" w:rsidR="00265062" w:rsidRDefault="00265062" w:rsidP="00265062">
      <w:pPr>
        <w:pStyle w:val="LabExerciseCallout"/>
      </w:pPr>
      <w:r>
        <w:t>Now you have a secondary user account that does not have any administrative permissions. It's important that you test applications which use first-party embedding with standard user accounts to ensure your application doesn't require users with special permissions.</w:t>
      </w:r>
    </w:p>
    <w:bookmarkEnd w:id="2"/>
    <w:p w14:paraId="02DC91BC" w14:textId="2D3FA0EF" w:rsidR="00265062" w:rsidRPr="00AB0146" w:rsidRDefault="00265062" w:rsidP="00265062">
      <w:pPr>
        <w:pStyle w:val="Heading3"/>
      </w:pPr>
      <w:r>
        <w:t xml:space="preserve">Exercise </w:t>
      </w:r>
      <w:r w:rsidR="00FF117C">
        <w:t>3</w:t>
      </w:r>
      <w:r>
        <w:t>: Create New App Workspaces for a Custom Solution</w:t>
      </w:r>
    </w:p>
    <w:p w14:paraId="62CF8CC5" w14:textId="77777777" w:rsidR="00265062" w:rsidRDefault="00265062" w:rsidP="00265062">
      <w:pPr>
        <w:pStyle w:val="LabExerciseLeadIn"/>
      </w:pPr>
      <w:r>
        <w:t>In this exercise, you will create a new app workspace so you have a place to publish Power BI content for your custom solutions.</w:t>
      </w:r>
    </w:p>
    <w:p w14:paraId="4F58599A" w14:textId="77777777" w:rsidR="00265062" w:rsidRDefault="00265062" w:rsidP="00265062">
      <w:pPr>
        <w:pStyle w:val="LabStepNumbered"/>
        <w:numPr>
          <w:ilvl w:val="0"/>
          <w:numId w:val="37"/>
        </w:numPr>
        <w:tabs>
          <w:tab w:val="clear" w:pos="360"/>
          <w:tab w:val="num" w:pos="432"/>
        </w:tabs>
      </w:pPr>
      <w:r>
        <w:t xml:space="preserve">Navigate the Power BI portal at </w:t>
      </w:r>
      <w:hyperlink r:id="rId40" w:history="1">
        <w:r w:rsidRPr="000D6283">
          <w:rPr>
            <w:rStyle w:val="Hyperlink"/>
          </w:rPr>
          <w:t>https://app.powerbi.com</w:t>
        </w:r>
      </w:hyperlink>
      <w:r>
        <w:t>.</w:t>
      </w:r>
    </w:p>
    <w:p w14:paraId="0B725957" w14:textId="77777777" w:rsidR="00265062" w:rsidRDefault="00265062" w:rsidP="00265062">
      <w:pPr>
        <w:pStyle w:val="LabStepNumberedLevel2"/>
        <w:numPr>
          <w:ilvl w:val="1"/>
          <w:numId w:val="7"/>
        </w:numPr>
        <w:tabs>
          <w:tab w:val="clear" w:pos="720"/>
          <w:tab w:val="num" w:pos="792"/>
        </w:tabs>
        <w:ind w:left="792"/>
      </w:pPr>
      <w:r>
        <w:t>If prompted, log in using your primary Office 365 user account.</w:t>
      </w:r>
    </w:p>
    <w:p w14:paraId="3CDA23C4" w14:textId="77777777" w:rsidR="00265062" w:rsidRDefault="00265062" w:rsidP="00265062">
      <w:pPr>
        <w:pStyle w:val="LabStepNumbered"/>
        <w:tabs>
          <w:tab w:val="clear" w:pos="360"/>
          <w:tab w:val="num" w:pos="432"/>
        </w:tabs>
        <w:ind w:left="432"/>
      </w:pPr>
      <w:r>
        <w:t xml:space="preserve">Create a new app workspace named </w:t>
      </w:r>
      <w:r w:rsidRPr="00CD0D6D">
        <w:rPr>
          <w:b/>
        </w:rPr>
        <w:t>Wingtip Sales</w:t>
      </w:r>
      <w:r>
        <w:t>.</w:t>
      </w:r>
    </w:p>
    <w:p w14:paraId="179AE2C8" w14:textId="77777777" w:rsidR="00265062" w:rsidRDefault="00265062" w:rsidP="00265062">
      <w:pPr>
        <w:pStyle w:val="LabStepNumberedLevel2"/>
        <w:tabs>
          <w:tab w:val="clear" w:pos="720"/>
          <w:tab w:val="num" w:pos="792"/>
        </w:tabs>
        <w:ind w:left="792"/>
      </w:pPr>
      <w:r>
        <w:t xml:space="preserve">Click the </w:t>
      </w:r>
      <w:r w:rsidRPr="00E3237A">
        <w:rPr>
          <w:b/>
        </w:rPr>
        <w:t>Workspace</w:t>
      </w:r>
      <w:r>
        <w:t xml:space="preserve"> flyout menu in the left navigation.</w:t>
      </w:r>
    </w:p>
    <w:p w14:paraId="2BFADE8F" w14:textId="77777777" w:rsidR="00265062" w:rsidRDefault="00265062" w:rsidP="00265062">
      <w:pPr>
        <w:pStyle w:val="LabStepScreenshotLevel2"/>
      </w:pPr>
      <w:r>
        <w:drawing>
          <wp:inline distT="0" distB="0" distL="0" distR="0" wp14:anchorId="4F2858FC" wp14:editId="68AEDDE1">
            <wp:extent cx="1619794" cy="1889756"/>
            <wp:effectExtent l="19050" t="19050" r="19050"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22862" cy="2010001"/>
                    </a:xfrm>
                    <a:prstGeom prst="rect">
                      <a:avLst/>
                    </a:prstGeom>
                    <a:noFill/>
                    <a:ln>
                      <a:solidFill>
                        <a:schemeClr val="tx1">
                          <a:lumMod val="50000"/>
                          <a:lumOff val="50000"/>
                        </a:schemeClr>
                      </a:solidFill>
                    </a:ln>
                  </pic:spPr>
                </pic:pic>
              </a:graphicData>
            </a:graphic>
          </wp:inline>
        </w:drawing>
      </w:r>
    </w:p>
    <w:p w14:paraId="5238EDDD" w14:textId="77777777" w:rsidR="00265062" w:rsidRDefault="00265062" w:rsidP="00265062">
      <w:pPr>
        <w:pStyle w:val="LabStepNumberedLevel2"/>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6D0A0FEC" w14:textId="77777777" w:rsidR="00265062" w:rsidRDefault="00265062" w:rsidP="00265062">
      <w:pPr>
        <w:pStyle w:val="LabStepScreenshotLevel2"/>
      </w:pPr>
      <w:r>
        <w:drawing>
          <wp:inline distT="0" distB="0" distL="0" distR="0" wp14:anchorId="163596DE" wp14:editId="3D18B957">
            <wp:extent cx="1943412" cy="1776549"/>
            <wp:effectExtent l="19050" t="19050" r="1905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31425" cy="1857006"/>
                    </a:xfrm>
                    <a:prstGeom prst="rect">
                      <a:avLst/>
                    </a:prstGeom>
                    <a:noFill/>
                    <a:ln>
                      <a:solidFill>
                        <a:schemeClr val="tx1">
                          <a:lumMod val="50000"/>
                          <a:lumOff val="50000"/>
                        </a:schemeClr>
                      </a:solidFill>
                    </a:ln>
                  </pic:spPr>
                </pic:pic>
              </a:graphicData>
            </a:graphic>
          </wp:inline>
        </w:drawing>
      </w:r>
    </w:p>
    <w:p w14:paraId="3D614DB9" w14:textId="5E472B68" w:rsidR="00265062" w:rsidRDefault="00265062" w:rsidP="00265062">
      <w:pPr>
        <w:pStyle w:val="LabStepNumberedLevel2"/>
        <w:tabs>
          <w:tab w:val="clear" w:pos="720"/>
          <w:tab w:val="num" w:pos="792"/>
        </w:tabs>
        <w:ind w:left="792"/>
      </w:pPr>
      <w:r>
        <w:t xml:space="preserve">In the </w:t>
      </w:r>
      <w:r w:rsidRPr="00CD0D6D">
        <w:rPr>
          <w:b/>
        </w:rPr>
        <w:t>Create an app workspace</w:t>
      </w:r>
      <w:r>
        <w:t xml:space="preserve"> pane, enter a workspace name of </w:t>
      </w:r>
      <w:r w:rsidRPr="004C0D66">
        <w:rPr>
          <w:b/>
        </w:rPr>
        <w:t xml:space="preserve">Wingtip </w:t>
      </w:r>
      <w:r>
        <w:rPr>
          <w:b/>
        </w:rPr>
        <w:t>Sales</w:t>
      </w:r>
      <w:r>
        <w:t>.</w:t>
      </w:r>
    </w:p>
    <w:p w14:paraId="54C34237" w14:textId="60186C27" w:rsidR="006719C9" w:rsidRDefault="006719C9" w:rsidP="006719C9">
      <w:pPr>
        <w:pStyle w:val="LabStepNumberedLevel2"/>
        <w:tabs>
          <w:tab w:val="clear" w:pos="720"/>
          <w:tab w:val="num" w:pos="792"/>
        </w:tabs>
        <w:ind w:left="792"/>
      </w:pPr>
      <w:r>
        <w:lastRenderedPageBreak/>
        <w:t xml:space="preserve">Click the </w:t>
      </w:r>
      <w:r w:rsidRPr="00913009">
        <w:rPr>
          <w:b/>
        </w:rPr>
        <w:t>Save</w:t>
      </w:r>
      <w:r>
        <w:t xml:space="preserve"> button to create the new </w:t>
      </w:r>
      <w:r w:rsidR="00906305">
        <w:t>app</w:t>
      </w:r>
      <w:r>
        <w:t xml:space="preserve"> workspace named </w:t>
      </w:r>
      <w:r w:rsidRPr="003B0466">
        <w:rPr>
          <w:b/>
        </w:rPr>
        <w:t xml:space="preserve">Wingtip </w:t>
      </w:r>
      <w:r>
        <w:rPr>
          <w:b/>
        </w:rPr>
        <w:t>Sales</w:t>
      </w:r>
      <w:r>
        <w:t>.</w:t>
      </w:r>
    </w:p>
    <w:p w14:paraId="414E60A3" w14:textId="13DA4DF2" w:rsidR="00265062" w:rsidRDefault="006719C9" w:rsidP="00265062">
      <w:pPr>
        <w:pStyle w:val="LabStepScreenshotLevel2"/>
      </w:pPr>
      <w:r>
        <w:drawing>
          <wp:inline distT="0" distB="0" distL="0" distR="0" wp14:anchorId="5F986C5C" wp14:editId="71955AF0">
            <wp:extent cx="2429691" cy="2714700"/>
            <wp:effectExtent l="19050" t="19050" r="279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45978" cy="2732898"/>
                    </a:xfrm>
                    <a:prstGeom prst="rect">
                      <a:avLst/>
                    </a:prstGeom>
                    <a:noFill/>
                    <a:ln>
                      <a:solidFill>
                        <a:schemeClr val="tx1">
                          <a:lumMod val="50000"/>
                          <a:lumOff val="50000"/>
                        </a:schemeClr>
                      </a:solidFill>
                    </a:ln>
                  </pic:spPr>
                </pic:pic>
              </a:graphicData>
            </a:graphic>
          </wp:inline>
        </w:drawing>
      </w:r>
    </w:p>
    <w:p w14:paraId="76DE2C25" w14:textId="77777777" w:rsidR="00265062" w:rsidRDefault="00265062" w:rsidP="00265062">
      <w:pPr>
        <w:pStyle w:val="LabStepNumberedLevel2"/>
        <w:tabs>
          <w:tab w:val="clear" w:pos="720"/>
          <w:tab w:val="num" w:pos="792"/>
        </w:tabs>
        <w:ind w:left="792"/>
      </w:pPr>
      <w:r>
        <w:t xml:space="preserve">When you click </w:t>
      </w:r>
      <w:r w:rsidRPr="008A41F1">
        <w:rPr>
          <w:b/>
        </w:rPr>
        <w:t>Save</w:t>
      </w:r>
      <w:r>
        <w:t>, the Power BI service should create the new app workspace and then switch your current Power BI session to be running within the context of this new app workspace.</w:t>
      </w:r>
    </w:p>
    <w:p w14:paraId="44508CF7" w14:textId="77777777" w:rsidR="00265062" w:rsidRDefault="00265062" w:rsidP="00265062">
      <w:pPr>
        <w:pStyle w:val="LabStepScreenshotLevel2"/>
      </w:pPr>
      <w:r>
        <w:drawing>
          <wp:inline distT="0" distB="0" distL="0" distR="0" wp14:anchorId="64B19B9C" wp14:editId="4630EAA3">
            <wp:extent cx="4182309" cy="1267097"/>
            <wp:effectExtent l="19050" t="19050" r="889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94896" cy="1301207"/>
                    </a:xfrm>
                    <a:prstGeom prst="rect">
                      <a:avLst/>
                    </a:prstGeom>
                    <a:noFill/>
                    <a:ln>
                      <a:solidFill>
                        <a:schemeClr val="tx1">
                          <a:lumMod val="50000"/>
                          <a:lumOff val="50000"/>
                        </a:schemeClr>
                      </a:solidFill>
                    </a:ln>
                  </pic:spPr>
                </pic:pic>
              </a:graphicData>
            </a:graphic>
          </wp:inline>
        </w:drawing>
      </w:r>
    </w:p>
    <w:p w14:paraId="613CAD94" w14:textId="0980A4E8" w:rsidR="00265062" w:rsidRDefault="00906305" w:rsidP="00265062">
      <w:pPr>
        <w:pStyle w:val="LabExerciseCallout"/>
      </w:pPr>
      <w:r>
        <w:t>Y</w:t>
      </w:r>
      <w:r w:rsidR="00265062">
        <w:t xml:space="preserve">ou have </w:t>
      </w:r>
      <w:r>
        <w:t xml:space="preserve">now </w:t>
      </w:r>
      <w:r w:rsidR="00265062">
        <w:t xml:space="preserve">created an app workspace which </w:t>
      </w:r>
      <w:r>
        <w:t xml:space="preserve">will </w:t>
      </w:r>
      <w:r w:rsidR="00265062">
        <w:t xml:space="preserve">provide the foundation for publishing and managing the Power BI </w:t>
      </w:r>
      <w:r>
        <w:t>datasets</w:t>
      </w:r>
      <w:r w:rsidR="00265062">
        <w:t xml:space="preserve">, reports and </w:t>
      </w:r>
      <w:r>
        <w:t xml:space="preserve">dashboards </w:t>
      </w:r>
      <w:r w:rsidR="00265062">
        <w:t>used by a custom solution.</w:t>
      </w:r>
    </w:p>
    <w:p w14:paraId="6FDBFC67" w14:textId="156F6A12" w:rsidR="00265062" w:rsidRPr="00AB0146" w:rsidRDefault="00265062" w:rsidP="00265062">
      <w:pPr>
        <w:pStyle w:val="Heading3"/>
      </w:pPr>
      <w:r>
        <w:t xml:space="preserve">Exercise </w:t>
      </w:r>
      <w:r w:rsidR="00FF117C">
        <w:t>4</w:t>
      </w:r>
      <w:r>
        <w:t>: Publish a Power BI Desktop Project to the Wingtip Sales App Workspace</w:t>
      </w:r>
    </w:p>
    <w:p w14:paraId="656EDC00" w14:textId="77777777" w:rsidR="00265062" w:rsidRDefault="00265062" w:rsidP="00265062">
      <w:pPr>
        <w:pStyle w:val="LabExerciseLeadIn"/>
      </w:pPr>
      <w:r>
        <w:t xml:space="preserve">In this exercise, you add content to the </w:t>
      </w:r>
      <w:r w:rsidRPr="002F3BB0">
        <w:rPr>
          <w:b/>
        </w:rPr>
        <w:t>Wingtip Sales</w:t>
      </w:r>
      <w:r>
        <w:t xml:space="preserve"> workspace by uploading the PBIX file named </w:t>
      </w:r>
      <w:r w:rsidRPr="002F3BB0">
        <w:rPr>
          <w:b/>
        </w:rPr>
        <w:t xml:space="preserve">Wingtip Sales </w:t>
      </w:r>
      <w:proofErr w:type="spellStart"/>
      <w:r w:rsidRPr="002F3BB0">
        <w:rPr>
          <w:b/>
        </w:rPr>
        <w:t>Analysis.pbix</w:t>
      </w:r>
      <w:proofErr w:type="spellEnd"/>
      <w:r>
        <w:t>.</w:t>
      </w:r>
    </w:p>
    <w:p w14:paraId="68FACB15" w14:textId="77777777" w:rsidR="00265062" w:rsidRDefault="00265062" w:rsidP="00265062">
      <w:pPr>
        <w:pStyle w:val="LabStepNumbered"/>
        <w:numPr>
          <w:ilvl w:val="0"/>
          <w:numId w:val="38"/>
        </w:numPr>
        <w:tabs>
          <w:tab w:val="clear" w:pos="360"/>
          <w:tab w:val="num" w:pos="432"/>
        </w:tabs>
      </w:pPr>
      <w:r>
        <w:t xml:space="preserve">Navigate to the </w:t>
      </w:r>
      <w:r w:rsidRPr="00265062">
        <w:rPr>
          <w:b/>
        </w:rPr>
        <w:t>Wingtip Sales</w:t>
      </w:r>
      <w:r>
        <w:t xml:space="preserve"> app workspace that you created in the previous exercise. This workspace should currently display the standard Welcome page because it does not yet contain any datasets, reports or dashboards.</w:t>
      </w:r>
    </w:p>
    <w:p w14:paraId="784DD1B9" w14:textId="536AE7E5" w:rsidR="00265062" w:rsidRDefault="00F631F4" w:rsidP="00265062">
      <w:pPr>
        <w:pStyle w:val="LabStepScreenshot"/>
      </w:pPr>
      <w:r>
        <w:rPr>
          <w:noProof/>
        </w:rPr>
        <w:drawing>
          <wp:inline distT="0" distB="0" distL="0" distR="0" wp14:anchorId="447F745B" wp14:editId="67F83BF1">
            <wp:extent cx="3833511" cy="1658983"/>
            <wp:effectExtent l="19050" t="19050" r="14605"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50462" cy="1666319"/>
                    </a:xfrm>
                    <a:prstGeom prst="rect">
                      <a:avLst/>
                    </a:prstGeom>
                    <a:noFill/>
                    <a:ln>
                      <a:solidFill>
                        <a:schemeClr val="tx1">
                          <a:lumMod val="50000"/>
                          <a:lumOff val="50000"/>
                        </a:schemeClr>
                      </a:solidFill>
                    </a:ln>
                  </pic:spPr>
                </pic:pic>
              </a:graphicData>
            </a:graphic>
          </wp:inline>
        </w:drawing>
      </w:r>
    </w:p>
    <w:p w14:paraId="5C739207" w14:textId="77777777" w:rsidR="00265062" w:rsidRDefault="00265062" w:rsidP="00265062">
      <w:pPr>
        <w:pStyle w:val="LabStepNumbered"/>
        <w:numPr>
          <w:ilvl w:val="0"/>
          <w:numId w:val="7"/>
        </w:numPr>
        <w:tabs>
          <w:tab w:val="clear" w:pos="360"/>
          <w:tab w:val="num" w:pos="432"/>
        </w:tabs>
        <w:ind w:left="432"/>
      </w:pPr>
      <w:r>
        <w:lastRenderedPageBreak/>
        <w:t xml:space="preserve">Import the </w:t>
      </w:r>
      <w:r>
        <w:rPr>
          <w:b/>
        </w:rPr>
        <w:t>Wingtip S</w:t>
      </w:r>
      <w:r w:rsidRPr="00AB7363">
        <w:rPr>
          <w:b/>
        </w:rPr>
        <w:t xml:space="preserve">ales </w:t>
      </w:r>
      <w:proofErr w:type="spellStart"/>
      <w:r w:rsidRPr="00AB7363">
        <w:rPr>
          <w:b/>
        </w:rPr>
        <w:t>Analysis.pbix</w:t>
      </w:r>
      <w:proofErr w:type="spellEnd"/>
      <w:r>
        <w:t xml:space="preserve"> project into the </w:t>
      </w:r>
      <w:r w:rsidRPr="00AB7363">
        <w:rPr>
          <w:b/>
        </w:rPr>
        <w:t xml:space="preserve">Wingtip </w:t>
      </w:r>
      <w:r>
        <w:rPr>
          <w:b/>
        </w:rPr>
        <w:t>Sales</w:t>
      </w:r>
      <w:r>
        <w:t xml:space="preserve"> app workspace.</w:t>
      </w:r>
    </w:p>
    <w:p w14:paraId="58B5FF11" w14:textId="77777777" w:rsidR="00265062" w:rsidRDefault="00265062" w:rsidP="00265062">
      <w:pPr>
        <w:pStyle w:val="LabStepNumberedLevel2"/>
        <w:numPr>
          <w:ilvl w:val="1"/>
          <w:numId w:val="7"/>
        </w:numPr>
        <w:tabs>
          <w:tab w:val="clear" w:pos="720"/>
          <w:tab w:val="num" w:pos="792"/>
        </w:tabs>
        <w:ind w:left="792"/>
      </w:pPr>
      <w:r>
        <w:t xml:space="preserve">On the Welcome page, click the </w:t>
      </w:r>
      <w:r w:rsidRPr="00AB7363">
        <w:rPr>
          <w:b/>
        </w:rPr>
        <w:t>Get</w:t>
      </w:r>
      <w:r>
        <w:t xml:space="preserve"> button in the </w:t>
      </w:r>
      <w:r w:rsidRPr="00AB7363">
        <w:rPr>
          <w:b/>
        </w:rPr>
        <w:t>Files</w:t>
      </w:r>
      <w:r>
        <w:t xml:space="preserve"> section.</w:t>
      </w:r>
    </w:p>
    <w:p w14:paraId="590717ED" w14:textId="77777777" w:rsidR="00265062" w:rsidRDefault="00265062" w:rsidP="00265062">
      <w:pPr>
        <w:pStyle w:val="LabStepScreenshotLevel2"/>
      </w:pPr>
      <w:r>
        <w:drawing>
          <wp:inline distT="0" distB="0" distL="0" distR="0" wp14:anchorId="14634268" wp14:editId="3EF74CB3">
            <wp:extent cx="2054087" cy="1379851"/>
            <wp:effectExtent l="19050" t="19050" r="22860" b="1143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87066" cy="1402005"/>
                    </a:xfrm>
                    <a:prstGeom prst="rect">
                      <a:avLst/>
                    </a:prstGeom>
                    <a:noFill/>
                    <a:ln>
                      <a:solidFill>
                        <a:schemeClr val="bg1">
                          <a:lumMod val="50000"/>
                        </a:schemeClr>
                      </a:solidFill>
                    </a:ln>
                  </pic:spPr>
                </pic:pic>
              </a:graphicData>
            </a:graphic>
          </wp:inline>
        </w:drawing>
      </w:r>
    </w:p>
    <w:p w14:paraId="002DB665" w14:textId="77777777" w:rsidR="00265062" w:rsidRDefault="00265062" w:rsidP="00265062">
      <w:pPr>
        <w:pStyle w:val="LabStepNumberedLevel2"/>
        <w:numPr>
          <w:ilvl w:val="1"/>
          <w:numId w:val="7"/>
        </w:numPr>
        <w:tabs>
          <w:tab w:val="clear" w:pos="720"/>
          <w:tab w:val="num" w:pos="792"/>
        </w:tabs>
        <w:ind w:left="792"/>
      </w:pPr>
      <w:r>
        <w:t xml:space="preserve">On the </w:t>
      </w:r>
      <w:r w:rsidRPr="0050610D">
        <w:rPr>
          <w:b/>
        </w:rPr>
        <w:t>Get Data &gt; Files</w:t>
      </w:r>
      <w:r>
        <w:t xml:space="preserve"> page, click the </w:t>
      </w:r>
      <w:r w:rsidRPr="0050610D">
        <w:rPr>
          <w:b/>
        </w:rPr>
        <w:t>Local File</w:t>
      </w:r>
      <w:r>
        <w:t xml:space="preserve"> button to display the Windows </w:t>
      </w:r>
      <w:r w:rsidRPr="0050610D">
        <w:rPr>
          <w:b/>
        </w:rPr>
        <w:t>Open</w:t>
      </w:r>
      <w:r>
        <w:t xml:space="preserve"> file dialog.</w:t>
      </w:r>
    </w:p>
    <w:p w14:paraId="74BAE541" w14:textId="77777777" w:rsidR="00265062" w:rsidRDefault="00265062" w:rsidP="00265062">
      <w:pPr>
        <w:pStyle w:val="LabStepScreenshotLevel2"/>
      </w:pPr>
      <w:r>
        <w:drawing>
          <wp:inline distT="0" distB="0" distL="0" distR="0" wp14:anchorId="30463C5B" wp14:editId="118633EC">
            <wp:extent cx="2889504" cy="877824"/>
            <wp:effectExtent l="19050" t="19050" r="25400" b="177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8014" t="14254"/>
                    <a:stretch/>
                  </pic:blipFill>
                  <pic:spPr bwMode="auto">
                    <a:xfrm>
                      <a:off x="0" y="0"/>
                      <a:ext cx="2889504" cy="87782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F9E108" w14:textId="77777777" w:rsidR="00265062" w:rsidRDefault="00265062" w:rsidP="00265062">
      <w:pPr>
        <w:pStyle w:val="LabStepNumberedLevel2"/>
        <w:numPr>
          <w:ilvl w:val="1"/>
          <w:numId w:val="7"/>
        </w:numPr>
        <w:tabs>
          <w:tab w:val="clear" w:pos="720"/>
          <w:tab w:val="num" w:pos="792"/>
        </w:tabs>
        <w:ind w:left="792"/>
      </w:pPr>
      <w:r>
        <w:t xml:space="preserve">In the Windows </w:t>
      </w:r>
      <w:r w:rsidRPr="0050610D">
        <w:rPr>
          <w:b/>
        </w:rPr>
        <w:t>Open</w:t>
      </w:r>
      <w:r>
        <w:t xml:space="preserve"> file dialog, select the project file at </w:t>
      </w:r>
      <w:r w:rsidRPr="0050610D">
        <w:rPr>
          <w:b/>
        </w:rPr>
        <w:t>c:\Student\</w:t>
      </w:r>
      <w:r>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4D3ABFDB" w14:textId="77777777" w:rsidR="00265062" w:rsidRDefault="00265062" w:rsidP="00265062">
      <w:pPr>
        <w:pStyle w:val="LabStepScreenshotLevel2"/>
      </w:pPr>
      <w:r>
        <w:drawing>
          <wp:inline distT="0" distB="0" distL="0" distR="0" wp14:anchorId="64829570" wp14:editId="27CB53B9">
            <wp:extent cx="2939143" cy="1356087"/>
            <wp:effectExtent l="19050" t="19050" r="1397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3225" cy="1367198"/>
                    </a:xfrm>
                    <a:prstGeom prst="rect">
                      <a:avLst/>
                    </a:prstGeom>
                    <a:ln>
                      <a:solidFill>
                        <a:schemeClr val="tx1">
                          <a:lumMod val="50000"/>
                          <a:lumOff val="50000"/>
                        </a:schemeClr>
                      </a:solidFill>
                    </a:ln>
                  </pic:spPr>
                </pic:pic>
              </a:graphicData>
            </a:graphic>
          </wp:inline>
        </w:drawing>
      </w:r>
    </w:p>
    <w:p w14:paraId="61DF0721" w14:textId="77777777" w:rsidR="00265062" w:rsidRDefault="00265062" w:rsidP="00265062">
      <w:pPr>
        <w:pStyle w:val="LabStepNumberedLevel2"/>
        <w:numPr>
          <w:ilvl w:val="1"/>
          <w:numId w:val="7"/>
        </w:numPr>
        <w:tabs>
          <w:tab w:val="clear" w:pos="720"/>
          <w:tab w:val="num" w:pos="792"/>
        </w:tabs>
        <w:ind w:left="792"/>
      </w:pPr>
      <w:r>
        <w:t xml:space="preserve">Wait while the Power BI service uploads the PBIX files and imports its assets into the </w:t>
      </w:r>
      <w:r w:rsidRPr="0050610D">
        <w:rPr>
          <w:b/>
        </w:rPr>
        <w:t xml:space="preserve">Wingtip </w:t>
      </w:r>
      <w:r>
        <w:rPr>
          <w:b/>
        </w:rPr>
        <w:t>Sales</w:t>
      </w:r>
      <w:r>
        <w:t xml:space="preserve"> app workspace</w:t>
      </w:r>
    </w:p>
    <w:p w14:paraId="44215D45" w14:textId="77777777" w:rsidR="00265062" w:rsidRDefault="00265062" w:rsidP="00265062">
      <w:pPr>
        <w:pStyle w:val="LabStepScreenshotLevel2"/>
      </w:pPr>
      <w:r>
        <w:drawing>
          <wp:inline distT="0" distB="0" distL="0" distR="0" wp14:anchorId="58DA9F51" wp14:editId="2FA20248">
            <wp:extent cx="1741293" cy="1214846"/>
            <wp:effectExtent l="19050" t="19050" r="11430" b="2349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84596" cy="1245057"/>
                    </a:xfrm>
                    <a:prstGeom prst="rect">
                      <a:avLst/>
                    </a:prstGeom>
                    <a:noFill/>
                    <a:ln>
                      <a:solidFill>
                        <a:schemeClr val="tx1"/>
                      </a:solidFill>
                    </a:ln>
                  </pic:spPr>
                </pic:pic>
              </a:graphicData>
            </a:graphic>
          </wp:inline>
        </w:drawing>
      </w:r>
    </w:p>
    <w:p w14:paraId="3622EDC4" w14:textId="7C49B68D" w:rsidR="00F631F4" w:rsidRDefault="00F631F4" w:rsidP="00F631F4">
      <w:pPr>
        <w:pStyle w:val="LabStepNumberedLevel2"/>
      </w:pPr>
      <w:r>
        <w:t xml:space="preserve">Check to see if the PBIX upload process </w:t>
      </w:r>
      <w:r w:rsidR="001614D7">
        <w:t xml:space="preserve">has </w:t>
      </w:r>
      <w:r>
        <w:t xml:space="preserve">created a new dashboard named </w:t>
      </w:r>
      <w:r w:rsidRPr="00F631F4">
        <w:rPr>
          <w:b/>
        </w:rPr>
        <w:t xml:space="preserve">Wingtip Sales </w:t>
      </w:r>
      <w:proofErr w:type="spellStart"/>
      <w:r w:rsidRPr="00F631F4">
        <w:rPr>
          <w:b/>
        </w:rPr>
        <w:t>Analysis.pbix</w:t>
      </w:r>
      <w:proofErr w:type="spellEnd"/>
      <w:r>
        <w:t>.</w:t>
      </w:r>
    </w:p>
    <w:p w14:paraId="58965BA9" w14:textId="72BD947F" w:rsidR="00F631F4" w:rsidRDefault="00F631F4" w:rsidP="00F631F4">
      <w:pPr>
        <w:pStyle w:val="LabStepScreenshotLevel2"/>
      </w:pPr>
      <w:r>
        <w:drawing>
          <wp:inline distT="0" distB="0" distL="0" distR="0" wp14:anchorId="5E388A33" wp14:editId="491F639D">
            <wp:extent cx="1909823" cy="1121989"/>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2859" cy="1135522"/>
                    </a:xfrm>
                    <a:prstGeom prst="rect">
                      <a:avLst/>
                    </a:prstGeom>
                    <a:noFill/>
                    <a:ln>
                      <a:noFill/>
                    </a:ln>
                  </pic:spPr>
                </pic:pic>
              </a:graphicData>
            </a:graphic>
          </wp:inline>
        </w:drawing>
      </w:r>
    </w:p>
    <w:p w14:paraId="444BA54E" w14:textId="4CFA01DE" w:rsidR="00F631F4" w:rsidRDefault="001614D7" w:rsidP="00F631F4">
      <w:pPr>
        <w:pStyle w:val="LabStepNumberedLevel2"/>
      </w:pPr>
      <w:r>
        <w:lastRenderedPageBreak/>
        <w:t>If it exists, d</w:t>
      </w:r>
      <w:r w:rsidR="00F631F4">
        <w:t xml:space="preserve">elete the dashboard named </w:t>
      </w:r>
      <w:r w:rsidR="00F631F4" w:rsidRPr="00F631F4">
        <w:rPr>
          <w:b/>
        </w:rPr>
        <w:t xml:space="preserve">Wingtip Sales </w:t>
      </w:r>
      <w:proofErr w:type="spellStart"/>
      <w:r w:rsidR="00F631F4" w:rsidRPr="00F631F4">
        <w:rPr>
          <w:b/>
        </w:rPr>
        <w:t>Analysis.pbix</w:t>
      </w:r>
      <w:proofErr w:type="spellEnd"/>
      <w:r w:rsidR="00F631F4">
        <w:t>.</w:t>
      </w:r>
    </w:p>
    <w:p w14:paraId="048ABA9F" w14:textId="4FEA2752" w:rsidR="00F631F4" w:rsidRDefault="00F631F4" w:rsidP="00F631F4">
      <w:pPr>
        <w:pStyle w:val="LabStepScreenshotLevel2"/>
      </w:pPr>
      <w:r>
        <w:drawing>
          <wp:inline distT="0" distB="0" distL="0" distR="0" wp14:anchorId="472F18A0" wp14:editId="753C5B70">
            <wp:extent cx="2899954" cy="844308"/>
            <wp:effectExtent l="19050" t="19050" r="1524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42980" cy="856835"/>
                    </a:xfrm>
                    <a:prstGeom prst="rect">
                      <a:avLst/>
                    </a:prstGeom>
                    <a:noFill/>
                    <a:ln>
                      <a:solidFill>
                        <a:schemeClr val="tx1">
                          <a:lumMod val="50000"/>
                          <a:lumOff val="50000"/>
                        </a:schemeClr>
                      </a:solidFill>
                    </a:ln>
                  </pic:spPr>
                </pic:pic>
              </a:graphicData>
            </a:graphic>
          </wp:inline>
        </w:drawing>
      </w:r>
    </w:p>
    <w:p w14:paraId="137A1746" w14:textId="613352CA" w:rsidR="00F631F4" w:rsidRDefault="00906305" w:rsidP="00F631F4">
      <w:pPr>
        <w:pStyle w:val="LabStepNumberedLevel2"/>
        <w:numPr>
          <w:ilvl w:val="1"/>
          <w:numId w:val="7"/>
        </w:numPr>
        <w:tabs>
          <w:tab w:val="clear" w:pos="720"/>
          <w:tab w:val="num" w:pos="792"/>
        </w:tabs>
        <w:ind w:left="792"/>
      </w:pPr>
      <w:r>
        <w:t>Now, y</w:t>
      </w:r>
      <w:r w:rsidR="00F631F4">
        <w:t xml:space="preserve">ou should </w:t>
      </w:r>
      <w:r>
        <w:t xml:space="preserve">only see a </w:t>
      </w:r>
      <w:r w:rsidR="00F631F4">
        <w:t xml:space="preserve">dataset and report </w:t>
      </w:r>
      <w:r>
        <w:t xml:space="preserve">in the left nav menu which are both </w:t>
      </w:r>
      <w:r w:rsidR="001614D7">
        <w:t xml:space="preserve">named </w:t>
      </w:r>
      <w:r w:rsidR="001614D7" w:rsidRPr="001614D7">
        <w:rPr>
          <w:b/>
        </w:rPr>
        <w:t>Wingtip Sales Analysis</w:t>
      </w:r>
      <w:r w:rsidR="00F631F4">
        <w:t>.</w:t>
      </w:r>
    </w:p>
    <w:p w14:paraId="4DDB92B9" w14:textId="77777777" w:rsidR="00F631F4" w:rsidRDefault="00F631F4" w:rsidP="00F631F4">
      <w:pPr>
        <w:pStyle w:val="LabStepScreenshotLevel2"/>
      </w:pPr>
      <w:r>
        <w:drawing>
          <wp:inline distT="0" distB="0" distL="0" distR="0" wp14:anchorId="7B98A92E" wp14:editId="32D4BE45">
            <wp:extent cx="1378145" cy="15283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89205" cy="1540619"/>
                    </a:xfrm>
                    <a:prstGeom prst="rect">
                      <a:avLst/>
                    </a:prstGeom>
                    <a:noFill/>
                    <a:ln>
                      <a:noFill/>
                    </a:ln>
                  </pic:spPr>
                </pic:pic>
              </a:graphicData>
            </a:graphic>
          </wp:inline>
        </w:drawing>
      </w:r>
    </w:p>
    <w:p w14:paraId="14143EFA" w14:textId="6615A6D5" w:rsidR="001614D7" w:rsidRDefault="00265062" w:rsidP="001614D7">
      <w:pPr>
        <w:pStyle w:val="LabStepNumberedLevel2"/>
        <w:numPr>
          <w:ilvl w:val="1"/>
          <w:numId w:val="7"/>
        </w:numPr>
        <w:tabs>
          <w:tab w:val="num" w:pos="432"/>
        </w:tabs>
      </w:pPr>
      <w:r>
        <w:t xml:space="preserve">Click on the report named </w:t>
      </w:r>
      <w:r w:rsidRPr="001614D7">
        <w:rPr>
          <w:b/>
        </w:rPr>
        <w:t>Wingtip Sales Analysis</w:t>
      </w:r>
      <w:r w:rsidRPr="004D5975">
        <w:t xml:space="preserve"> in the </w:t>
      </w:r>
      <w:r w:rsidRPr="001614D7">
        <w:rPr>
          <w:b/>
        </w:rPr>
        <w:t>Reports</w:t>
      </w:r>
      <w:r w:rsidRPr="004D5975">
        <w:t xml:space="preserve"> section.</w:t>
      </w:r>
    </w:p>
    <w:p w14:paraId="67AE1DDB" w14:textId="49C7C633" w:rsidR="001614D7" w:rsidRDefault="001614D7" w:rsidP="001614D7">
      <w:pPr>
        <w:pStyle w:val="LabStepScreenshotLevel2"/>
      </w:pPr>
      <w:r>
        <w:drawing>
          <wp:inline distT="0" distB="0" distL="0" distR="0" wp14:anchorId="35B3DD7F" wp14:editId="3F4D847A">
            <wp:extent cx="1664740" cy="1136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82143" cy="1148533"/>
                    </a:xfrm>
                    <a:prstGeom prst="rect">
                      <a:avLst/>
                    </a:prstGeom>
                    <a:noFill/>
                    <a:ln>
                      <a:noFill/>
                    </a:ln>
                  </pic:spPr>
                </pic:pic>
              </a:graphicData>
            </a:graphic>
          </wp:inline>
        </w:drawing>
      </w:r>
    </w:p>
    <w:p w14:paraId="57E64B13" w14:textId="568E9FA9" w:rsidR="00265062" w:rsidRPr="004D5975" w:rsidRDefault="00265062" w:rsidP="00265062">
      <w:pPr>
        <w:pStyle w:val="LabStepNumbered"/>
        <w:numPr>
          <w:ilvl w:val="0"/>
          <w:numId w:val="7"/>
        </w:numPr>
        <w:tabs>
          <w:tab w:val="clear" w:pos="360"/>
          <w:tab w:val="num" w:pos="432"/>
        </w:tabs>
        <w:ind w:left="432"/>
      </w:pPr>
      <w:r>
        <w:t>Examine the report</w:t>
      </w:r>
      <w:r w:rsidR="001614D7">
        <w:t xml:space="preserve"> named </w:t>
      </w:r>
      <w:r w:rsidR="001614D7" w:rsidRPr="001614D7">
        <w:rPr>
          <w:b/>
        </w:rPr>
        <w:t>Wingtip Sales Analysis</w:t>
      </w:r>
      <w:r>
        <w:t>.</w:t>
      </w:r>
    </w:p>
    <w:p w14:paraId="38DB0A52" w14:textId="77777777" w:rsidR="00265062" w:rsidRDefault="00265062" w:rsidP="00265062">
      <w:pPr>
        <w:pStyle w:val="LabStepScreenshot"/>
      </w:pPr>
      <w:r>
        <w:rPr>
          <w:noProof/>
        </w:rPr>
        <w:drawing>
          <wp:inline distT="0" distB="0" distL="0" distR="0" wp14:anchorId="78FBA420" wp14:editId="5CA1C21B">
            <wp:extent cx="4175333" cy="2338251"/>
            <wp:effectExtent l="19050" t="19050" r="1587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4429"/>
                    <a:stretch/>
                  </pic:blipFill>
                  <pic:spPr bwMode="auto">
                    <a:xfrm>
                      <a:off x="0" y="0"/>
                      <a:ext cx="4254498" cy="2382584"/>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627AD47" w14:textId="77777777" w:rsidR="00265062" w:rsidRDefault="00265062" w:rsidP="00265062">
      <w:pPr>
        <w:pStyle w:val="LabStepNumbered"/>
        <w:tabs>
          <w:tab w:val="clear" w:pos="360"/>
          <w:tab w:val="num" w:pos="432"/>
        </w:tabs>
        <w:ind w:left="432"/>
      </w:pPr>
      <w:r>
        <w:t>Click on each of the page tabs at the bottom of the report to inspect each page of this report,</w:t>
      </w:r>
    </w:p>
    <w:p w14:paraId="7B2F4D30" w14:textId="77777777" w:rsidR="00265062" w:rsidRDefault="00265062" w:rsidP="00265062">
      <w:pPr>
        <w:pStyle w:val="LabStepScreenshot"/>
      </w:pPr>
      <w:r>
        <w:rPr>
          <w:noProof/>
        </w:rPr>
        <w:drawing>
          <wp:inline distT="0" distB="0" distL="0" distR="0" wp14:anchorId="3492CF2D" wp14:editId="7F22CE1B">
            <wp:extent cx="5124898" cy="259253"/>
            <wp:effectExtent l="19050" t="19050" r="1905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t="15654" r="1499" b="8231"/>
                    <a:stretch/>
                  </pic:blipFill>
                  <pic:spPr bwMode="auto">
                    <a:xfrm>
                      <a:off x="0" y="0"/>
                      <a:ext cx="5140234" cy="26002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B126D1" w14:textId="77777777" w:rsidR="00265062" w:rsidRDefault="00265062" w:rsidP="00265062">
      <w:pPr>
        <w:pStyle w:val="LabStepNumbered"/>
        <w:tabs>
          <w:tab w:val="clear" w:pos="360"/>
          <w:tab w:val="num" w:pos="432"/>
        </w:tabs>
        <w:ind w:left="432"/>
      </w:pPr>
      <w:r>
        <w:lastRenderedPageBreak/>
        <w:t xml:space="preserve">In the left navigation, click on the dataset named </w:t>
      </w:r>
      <w:r w:rsidRPr="00663DFA">
        <w:rPr>
          <w:b/>
        </w:rPr>
        <w:t>Wingtip</w:t>
      </w:r>
      <w:r>
        <w:rPr>
          <w:b/>
        </w:rPr>
        <w:t xml:space="preserve"> </w:t>
      </w:r>
      <w:r w:rsidRPr="00663DFA">
        <w:rPr>
          <w:b/>
        </w:rPr>
        <w:t>Sales</w:t>
      </w:r>
      <w:r>
        <w:rPr>
          <w:b/>
        </w:rPr>
        <w:t xml:space="preserve"> </w:t>
      </w:r>
      <w:r w:rsidRPr="00663DFA">
        <w:rPr>
          <w:b/>
        </w:rPr>
        <w:t>Analysis</w:t>
      </w:r>
      <w:r w:rsidRPr="004D5975">
        <w:t xml:space="preserve"> in the </w:t>
      </w:r>
      <w:r>
        <w:rPr>
          <w:b/>
        </w:rPr>
        <w:t>Datasets</w:t>
      </w:r>
      <w:r w:rsidRPr="004D5975">
        <w:t xml:space="preserve"> section.</w:t>
      </w:r>
      <w:r>
        <w:t xml:space="preserve"> The Power BI service responds by displaying a new report that allows you to begin adding visuals.</w:t>
      </w:r>
    </w:p>
    <w:p w14:paraId="072B0DD9" w14:textId="77777777" w:rsidR="00265062" w:rsidRDefault="00265062" w:rsidP="00265062">
      <w:pPr>
        <w:pStyle w:val="LabStepScreenshot"/>
      </w:pPr>
      <w:r>
        <w:rPr>
          <w:noProof/>
        </w:rPr>
        <w:drawing>
          <wp:inline distT="0" distB="0" distL="0" distR="0" wp14:anchorId="7549DD10" wp14:editId="3433103D">
            <wp:extent cx="3095897" cy="1578643"/>
            <wp:effectExtent l="19050" t="19050" r="2857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50714" cy="1606595"/>
                    </a:xfrm>
                    <a:prstGeom prst="rect">
                      <a:avLst/>
                    </a:prstGeom>
                    <a:noFill/>
                    <a:ln>
                      <a:solidFill>
                        <a:schemeClr val="tx1">
                          <a:lumMod val="50000"/>
                          <a:lumOff val="50000"/>
                        </a:schemeClr>
                      </a:solidFill>
                    </a:ln>
                  </pic:spPr>
                </pic:pic>
              </a:graphicData>
            </a:graphic>
          </wp:inline>
        </w:drawing>
      </w:r>
    </w:p>
    <w:p w14:paraId="19BF0338" w14:textId="77777777" w:rsidR="00265062" w:rsidRDefault="00265062" w:rsidP="00265062">
      <w:pPr>
        <w:pStyle w:val="LabExerciseCallout"/>
      </w:pPr>
      <w:r>
        <w:t xml:space="preserve">When you navigate to a dataset in the Power BI service, it provides a different experience compared to when in Power BI Desktop. That’s because Power BI Desktop allows you to customize and extend a dataset while the browser-based experience of the Power BI Service only allows you to consume datasets but not to modify them. Given the fact that a dataset is a read-only object, the Power BI Service responds to user’s request to navigate to a dataset by opening a new report and showing the </w:t>
      </w:r>
      <w:r w:rsidRPr="0030672C">
        <w:rPr>
          <w:b/>
        </w:rPr>
        <w:t>Fields</w:t>
      </w:r>
      <w:r>
        <w:t xml:space="preserve"> list for that dataset.</w:t>
      </w:r>
    </w:p>
    <w:p w14:paraId="4FEB3676" w14:textId="65A52631" w:rsidR="00265062" w:rsidRPr="00AB0146" w:rsidRDefault="00265062" w:rsidP="00265062">
      <w:pPr>
        <w:pStyle w:val="Heading3"/>
      </w:pPr>
      <w:r>
        <w:t xml:space="preserve">Exercise </w:t>
      </w:r>
      <w:r w:rsidR="00FF117C">
        <w:t>5</w:t>
      </w:r>
      <w:r>
        <w:t>: Create and Design the Product Sales Dashboard</w:t>
      </w:r>
    </w:p>
    <w:p w14:paraId="0D9532C6" w14:textId="77777777" w:rsidR="00265062" w:rsidRDefault="00265062" w:rsidP="00265062">
      <w:pPr>
        <w:pStyle w:val="LabExerciseLeadIn"/>
      </w:pPr>
      <w:r>
        <w:t xml:space="preserve">In this exercise you will create a new dashboard using the dataset and report you created in the </w:t>
      </w:r>
      <w:r w:rsidRPr="00627AB7">
        <w:rPr>
          <w:b/>
        </w:rPr>
        <w:t>Wingtip Sale Analysis</w:t>
      </w:r>
      <w:r>
        <w:t xml:space="preserve"> project.</w:t>
      </w:r>
    </w:p>
    <w:p w14:paraId="2FC98A9B" w14:textId="77777777" w:rsidR="00265062" w:rsidRDefault="00265062" w:rsidP="00265062">
      <w:pPr>
        <w:pStyle w:val="LabStepNumbered"/>
        <w:numPr>
          <w:ilvl w:val="0"/>
          <w:numId w:val="39"/>
        </w:numPr>
        <w:tabs>
          <w:tab w:val="clear" w:pos="360"/>
          <w:tab w:val="num" w:pos="432"/>
        </w:tabs>
      </w:pPr>
      <w:r>
        <w:t>Create a new dashboard named</w:t>
      </w:r>
      <w:r w:rsidRPr="00265062">
        <w:rPr>
          <w:b/>
        </w:rPr>
        <w:t xml:space="preserve"> Wingtip Sales Analysis</w:t>
      </w:r>
      <w:r>
        <w:t>.</w:t>
      </w:r>
    </w:p>
    <w:p w14:paraId="61D72A62" w14:textId="77777777" w:rsidR="00265062" w:rsidRDefault="00265062" w:rsidP="00265062">
      <w:pPr>
        <w:pStyle w:val="LabStepNumberedLevel2"/>
        <w:tabs>
          <w:tab w:val="clear" w:pos="720"/>
          <w:tab w:val="num" w:pos="792"/>
        </w:tabs>
        <w:ind w:left="792"/>
      </w:pPr>
      <w:r>
        <w:t xml:space="preserve">Navigate to the </w:t>
      </w:r>
      <w:r>
        <w:rPr>
          <w:b/>
        </w:rPr>
        <w:t xml:space="preserve">Reports </w:t>
      </w:r>
      <w:r>
        <w:t xml:space="preserve">tab and open the report named </w:t>
      </w:r>
      <w:r w:rsidRPr="003D5448">
        <w:rPr>
          <w:b/>
        </w:rPr>
        <w:t>Wingtip Sales Analysis</w:t>
      </w:r>
      <w:r>
        <w:t>.</w:t>
      </w:r>
    </w:p>
    <w:p w14:paraId="1681D5C9" w14:textId="77777777" w:rsidR="00265062" w:rsidRDefault="00265062" w:rsidP="00265062">
      <w:pPr>
        <w:pStyle w:val="LabStepNumberedLevel2"/>
        <w:numPr>
          <w:ilvl w:val="1"/>
          <w:numId w:val="7"/>
        </w:numPr>
        <w:tabs>
          <w:tab w:val="clear" w:pos="720"/>
          <w:tab w:val="num" w:pos="792"/>
        </w:tabs>
        <w:ind w:left="792"/>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0DF32DE1" w14:textId="77777777" w:rsidR="00265062" w:rsidRDefault="00265062" w:rsidP="00265062">
      <w:pPr>
        <w:pStyle w:val="LabStepScreenshotLevel2"/>
      </w:pPr>
      <w:r>
        <w:drawing>
          <wp:inline distT="0" distB="0" distL="0" distR="0" wp14:anchorId="39CBCB64" wp14:editId="7942537E">
            <wp:extent cx="4820194" cy="982159"/>
            <wp:effectExtent l="19050" t="19050" r="19050"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3941"/>
                    <a:stretch/>
                  </pic:blipFill>
                  <pic:spPr bwMode="auto">
                    <a:xfrm>
                      <a:off x="0" y="0"/>
                      <a:ext cx="5101026" cy="103938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33CA82" w14:textId="77777777" w:rsidR="00265062" w:rsidRDefault="00265062" w:rsidP="00265062">
      <w:pPr>
        <w:pStyle w:val="LabStepNumberedLevel2"/>
        <w:numPr>
          <w:ilvl w:val="1"/>
          <w:numId w:val="7"/>
        </w:numPr>
        <w:tabs>
          <w:tab w:val="clear" w:pos="720"/>
          <w:tab w:val="num" w:pos="792"/>
        </w:tabs>
        <w:ind w:left="792"/>
      </w:pPr>
      <w:r>
        <w:t>Hover the mouse over the column chart visual which displays a sales revenue breakdown across sales regions and states.</w:t>
      </w:r>
    </w:p>
    <w:p w14:paraId="6EECB8C9" w14:textId="77777777" w:rsidR="00265062" w:rsidRDefault="00265062" w:rsidP="00265062">
      <w:pPr>
        <w:pStyle w:val="LabStepScreenshotLevel2"/>
      </w:pPr>
      <w:r>
        <w:drawing>
          <wp:inline distT="0" distB="0" distL="0" distR="0" wp14:anchorId="61903BE3" wp14:editId="6EADD708">
            <wp:extent cx="2860766" cy="1060589"/>
            <wp:effectExtent l="19050" t="19050" r="15875"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4752"/>
                    <a:stretch/>
                  </pic:blipFill>
                  <pic:spPr bwMode="auto">
                    <a:xfrm>
                      <a:off x="0" y="0"/>
                      <a:ext cx="2950230" cy="109375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79F5E0" w14:textId="77777777" w:rsidR="00265062" w:rsidRDefault="00265062" w:rsidP="00265062">
      <w:pPr>
        <w:pStyle w:val="LabStepNumberedLevel2"/>
        <w:numPr>
          <w:ilvl w:val="1"/>
          <w:numId w:val="7"/>
        </w:numPr>
        <w:tabs>
          <w:tab w:val="clear" w:pos="720"/>
          <w:tab w:val="num" w:pos="792"/>
        </w:tabs>
        <w:ind w:left="792"/>
      </w:pPr>
      <w:r>
        <w:t>Locate and click the button with the thumbtack icon to pin this report visual to a new dashboard.</w:t>
      </w:r>
    </w:p>
    <w:p w14:paraId="03DA59C9" w14:textId="378B9BD9" w:rsidR="00265062" w:rsidRDefault="001614D7" w:rsidP="00265062">
      <w:pPr>
        <w:pStyle w:val="LabStepScreenshotLevel2"/>
      </w:pPr>
      <w:r>
        <w:drawing>
          <wp:inline distT="0" distB="0" distL="0" distR="0" wp14:anchorId="7E22D245" wp14:editId="6D61042A">
            <wp:extent cx="3226526" cy="831301"/>
            <wp:effectExtent l="19050" t="19050" r="1206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63522" cy="840833"/>
                    </a:xfrm>
                    <a:prstGeom prst="rect">
                      <a:avLst/>
                    </a:prstGeom>
                    <a:noFill/>
                    <a:ln>
                      <a:solidFill>
                        <a:schemeClr val="tx1">
                          <a:lumMod val="50000"/>
                          <a:lumOff val="50000"/>
                        </a:schemeClr>
                      </a:solidFill>
                    </a:ln>
                  </pic:spPr>
                </pic:pic>
              </a:graphicData>
            </a:graphic>
          </wp:inline>
        </w:drawing>
      </w:r>
    </w:p>
    <w:p w14:paraId="6AB32B77" w14:textId="77777777" w:rsidR="00265062" w:rsidRDefault="00265062" w:rsidP="00265062">
      <w:pPr>
        <w:pStyle w:val="LabExerciseCallout"/>
      </w:pPr>
      <w:r>
        <w:t xml:space="preserve">When you click the thumbtack </w:t>
      </w:r>
      <w:r w:rsidRPr="00A6692A">
        <w:t>button</w:t>
      </w:r>
      <w:r>
        <w:t xml:space="preserve">, you'll be prompted with the </w:t>
      </w:r>
      <w:r w:rsidRPr="00A239DD">
        <w:rPr>
          <w:b/>
        </w:rPr>
        <w:t>Pin to dashboard</w:t>
      </w:r>
      <w:r>
        <w:t xml:space="preserve"> dialog which prompts you to select a dashboard. </w:t>
      </w:r>
    </w:p>
    <w:p w14:paraId="76975DF4" w14:textId="77777777" w:rsidR="00265062" w:rsidRDefault="00265062" w:rsidP="00265062">
      <w:pPr>
        <w:pStyle w:val="LabStepNumberedLevel2"/>
        <w:tabs>
          <w:tab w:val="clear" w:pos="720"/>
          <w:tab w:val="num" w:pos="792"/>
        </w:tabs>
        <w:ind w:left="792"/>
      </w:pPr>
      <w:r>
        <w:lastRenderedPageBreak/>
        <w:t xml:space="preserve">Select </w:t>
      </w:r>
      <w:r w:rsidRPr="0072246C">
        <w:rPr>
          <w:b/>
        </w:rPr>
        <w:t>New Dashboard</w:t>
      </w:r>
      <w:r w:rsidRPr="00A6692A">
        <w:t>, giv</w:t>
      </w:r>
      <w:r>
        <w:t xml:space="preserve">e it a name of </w:t>
      </w:r>
      <w:r>
        <w:rPr>
          <w:b/>
        </w:rPr>
        <w:t xml:space="preserve">Wingtip </w:t>
      </w:r>
      <w:r w:rsidRPr="0072246C">
        <w:rPr>
          <w:b/>
        </w:rPr>
        <w:t>Sales</w:t>
      </w:r>
      <w:r>
        <w:rPr>
          <w:b/>
        </w:rPr>
        <w:t xml:space="preserve"> Analysis</w:t>
      </w:r>
      <w:r>
        <w:t xml:space="preserve"> and click the </w:t>
      </w:r>
      <w:r w:rsidRPr="00A6692A">
        <w:rPr>
          <w:b/>
        </w:rPr>
        <w:t>Pin</w:t>
      </w:r>
      <w:r>
        <w:t xml:space="preserve"> button.</w:t>
      </w:r>
    </w:p>
    <w:p w14:paraId="27FC3ECC" w14:textId="77777777" w:rsidR="00265062" w:rsidRDefault="00265062" w:rsidP="00265062">
      <w:pPr>
        <w:pStyle w:val="LabStepScreenshotLevel2"/>
      </w:pPr>
      <w:r>
        <w:drawing>
          <wp:inline distT="0" distB="0" distL="0" distR="0" wp14:anchorId="76737E99" wp14:editId="7C2AE2AB">
            <wp:extent cx="2246811" cy="1092074"/>
            <wp:effectExtent l="19050" t="19050" r="2032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56613" cy="1145444"/>
                    </a:xfrm>
                    <a:prstGeom prst="rect">
                      <a:avLst/>
                    </a:prstGeom>
                    <a:noFill/>
                    <a:ln>
                      <a:solidFill>
                        <a:schemeClr val="tx1"/>
                      </a:solidFill>
                    </a:ln>
                  </pic:spPr>
                </pic:pic>
              </a:graphicData>
            </a:graphic>
          </wp:inline>
        </w:drawing>
      </w:r>
    </w:p>
    <w:p w14:paraId="103C9E7E" w14:textId="3FA7350E" w:rsidR="00906305" w:rsidRDefault="00906305" w:rsidP="00265062">
      <w:pPr>
        <w:pStyle w:val="LabStepNumberedLevel2"/>
        <w:tabs>
          <w:tab w:val="clear" w:pos="720"/>
          <w:tab w:val="num" w:pos="792"/>
        </w:tabs>
        <w:ind w:left="792"/>
      </w:pPr>
      <w:r>
        <w:t xml:space="preserve">Click the </w:t>
      </w:r>
      <w:r>
        <w:rPr>
          <w:b/>
        </w:rPr>
        <w:t xml:space="preserve">Wingtip </w:t>
      </w:r>
      <w:r w:rsidRPr="0072246C">
        <w:rPr>
          <w:b/>
        </w:rPr>
        <w:t>Sales</w:t>
      </w:r>
      <w:r>
        <w:rPr>
          <w:b/>
        </w:rPr>
        <w:t xml:space="preserve"> Analysis</w:t>
      </w:r>
      <w:r>
        <w:t xml:space="preserve"> link in the </w:t>
      </w:r>
      <w:r w:rsidRPr="00906305">
        <w:rPr>
          <w:b/>
        </w:rPr>
        <w:t>DASHBOARDS</w:t>
      </w:r>
      <w:r>
        <w:t xml:space="preserve"> section of the left navigation to display the new dashboard.</w:t>
      </w:r>
    </w:p>
    <w:p w14:paraId="482DFCAE" w14:textId="71853648" w:rsidR="00265062" w:rsidRDefault="00BF66EE" w:rsidP="00265062">
      <w:pPr>
        <w:pStyle w:val="LabStepScreenshotLevel2"/>
      </w:pPr>
      <w:r>
        <w:drawing>
          <wp:inline distT="0" distB="0" distL="0" distR="0" wp14:anchorId="3B9827B3" wp14:editId="251F890B">
            <wp:extent cx="3056708" cy="1596281"/>
            <wp:effectExtent l="19050" t="19050" r="10795" b="234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73622" cy="1605114"/>
                    </a:xfrm>
                    <a:prstGeom prst="rect">
                      <a:avLst/>
                    </a:prstGeom>
                    <a:noFill/>
                    <a:ln>
                      <a:solidFill>
                        <a:schemeClr val="tx1">
                          <a:lumMod val="50000"/>
                          <a:lumOff val="50000"/>
                        </a:schemeClr>
                      </a:solidFill>
                    </a:ln>
                  </pic:spPr>
                </pic:pic>
              </a:graphicData>
            </a:graphic>
          </wp:inline>
        </w:drawing>
      </w:r>
    </w:p>
    <w:p w14:paraId="27437767" w14:textId="77777777" w:rsidR="00265062" w:rsidRDefault="00265062" w:rsidP="00265062">
      <w:pPr>
        <w:pStyle w:val="LabExerciseCallout"/>
      </w:pPr>
      <w:r>
        <w:t>If you haven't previously worked with a Power BI dashboard, take a moment to experiment with resizing and moving the dashboard tile. Unlike a report, the changes you make to a dashboard tile are automatically saved without an explicit save action.</w:t>
      </w:r>
    </w:p>
    <w:p w14:paraId="62487C3D" w14:textId="77777777" w:rsidR="00265062" w:rsidRDefault="00265062" w:rsidP="00265062">
      <w:pPr>
        <w:pStyle w:val="LabStepNumbered"/>
        <w:tabs>
          <w:tab w:val="clear" w:pos="360"/>
          <w:tab w:val="num" w:pos="432"/>
        </w:tabs>
        <w:ind w:left="432"/>
      </w:pPr>
      <w:r>
        <w:t xml:space="preserve">Remove the Q&amp;A search box from the </w:t>
      </w:r>
      <w:r w:rsidRPr="00FE3579">
        <w:rPr>
          <w:b/>
        </w:rPr>
        <w:t>Wingtip Sales Analysis</w:t>
      </w:r>
      <w:r>
        <w:t xml:space="preserve"> dashboard.</w:t>
      </w:r>
    </w:p>
    <w:p w14:paraId="11D3177D" w14:textId="77777777" w:rsidR="00265062" w:rsidRDefault="00265062" w:rsidP="00265062">
      <w:pPr>
        <w:pStyle w:val="LabStepNumberedLevel2"/>
        <w:tabs>
          <w:tab w:val="clear" w:pos="720"/>
          <w:tab w:val="num" w:pos="792"/>
        </w:tabs>
        <w:ind w:left="792"/>
      </w:pPr>
      <w:r>
        <w:t>You can see that the new dashboard is initially displayed with the Q&amp;A search box in the upper left corner.</w:t>
      </w:r>
    </w:p>
    <w:p w14:paraId="6A38DC64" w14:textId="77777777" w:rsidR="00265062" w:rsidRDefault="00265062" w:rsidP="00265062">
      <w:pPr>
        <w:pStyle w:val="LabStepScreenshotLevel2"/>
      </w:pPr>
      <w:r>
        <w:drawing>
          <wp:inline distT="0" distB="0" distL="0" distR="0" wp14:anchorId="58BB4A5F" wp14:editId="552B58CC">
            <wp:extent cx="3379828" cy="731520"/>
            <wp:effectExtent l="19050" t="19050" r="1143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b="39446"/>
                    <a:stretch/>
                  </pic:blipFill>
                  <pic:spPr bwMode="auto">
                    <a:xfrm>
                      <a:off x="0" y="0"/>
                      <a:ext cx="3457031" cy="74823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26BDB32" w14:textId="77777777" w:rsidR="00265062" w:rsidRDefault="00265062" w:rsidP="00265062">
      <w:pPr>
        <w:pStyle w:val="LabStepNumberedLevel2"/>
        <w:tabs>
          <w:tab w:val="clear" w:pos="720"/>
          <w:tab w:val="num" w:pos="792"/>
        </w:tabs>
        <w:ind w:left="792"/>
      </w:pPr>
      <w:r>
        <w:t xml:space="preserve">Click </w:t>
      </w:r>
      <w:r w:rsidRPr="00FE3579">
        <w:rPr>
          <w:b/>
        </w:rPr>
        <w:t>Dashboards</w:t>
      </w:r>
      <w:r>
        <w:rPr>
          <w:b/>
        </w:rPr>
        <w:t xml:space="preserve"> &gt; </w:t>
      </w:r>
      <w:r w:rsidRPr="00FE3579">
        <w:rPr>
          <w:b/>
        </w:rPr>
        <w:t>SETTINGS</w:t>
      </w:r>
      <w:r>
        <w:t xml:space="preserve"> in the left navigation to display the </w:t>
      </w:r>
      <w:r w:rsidRPr="0013003D">
        <w:rPr>
          <w:b/>
        </w:rPr>
        <w:t>Settings for Wingtip Sales Analysis</w:t>
      </w:r>
      <w:r>
        <w:t xml:space="preserve"> pane.</w:t>
      </w:r>
    </w:p>
    <w:p w14:paraId="1EC4D21A" w14:textId="77777777" w:rsidR="00265062" w:rsidRDefault="00265062" w:rsidP="00265062">
      <w:pPr>
        <w:pStyle w:val="LabStepScreenshotLevel2"/>
      </w:pPr>
      <w:r>
        <w:drawing>
          <wp:inline distT="0" distB="0" distL="0" distR="0" wp14:anchorId="1F464D7B" wp14:editId="41B3EB1D">
            <wp:extent cx="1796045" cy="1136469"/>
            <wp:effectExtent l="19050" t="19050" r="13970"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50952" cy="1171212"/>
                    </a:xfrm>
                    <a:prstGeom prst="rect">
                      <a:avLst/>
                    </a:prstGeom>
                    <a:noFill/>
                    <a:ln>
                      <a:solidFill>
                        <a:schemeClr val="tx1">
                          <a:lumMod val="50000"/>
                          <a:lumOff val="50000"/>
                        </a:schemeClr>
                      </a:solidFill>
                    </a:ln>
                  </pic:spPr>
                </pic:pic>
              </a:graphicData>
            </a:graphic>
          </wp:inline>
        </w:drawing>
      </w:r>
    </w:p>
    <w:p w14:paraId="7FBCE71D" w14:textId="77777777" w:rsidR="00265062" w:rsidRDefault="00265062" w:rsidP="00265062">
      <w:pPr>
        <w:pStyle w:val="LabStepNumberedLevel2"/>
        <w:tabs>
          <w:tab w:val="clear" w:pos="720"/>
          <w:tab w:val="num" w:pos="792"/>
        </w:tabs>
        <w:ind w:left="792"/>
      </w:pPr>
      <w:r>
        <w:t xml:space="preserve">In the </w:t>
      </w:r>
      <w:r w:rsidRPr="0013003D">
        <w:rPr>
          <w:b/>
        </w:rPr>
        <w:t>Settings for Wingtip Sales Analysis</w:t>
      </w:r>
      <w:r>
        <w:t xml:space="preserve"> pane, uncheck the </w:t>
      </w:r>
      <w:r w:rsidRPr="00AD34AB">
        <w:rPr>
          <w:b/>
        </w:rPr>
        <w:t>Show the Q&amp;A search box on this dashboard</w:t>
      </w:r>
      <w:r>
        <w:t xml:space="preserve"> checkbox.</w:t>
      </w:r>
    </w:p>
    <w:p w14:paraId="0CFB422B" w14:textId="77777777" w:rsidR="00265062" w:rsidRDefault="00265062" w:rsidP="00265062">
      <w:pPr>
        <w:pStyle w:val="LabStepScreenshotLevel2"/>
      </w:pPr>
      <w:r>
        <w:drawing>
          <wp:inline distT="0" distB="0" distL="0" distR="0" wp14:anchorId="01A12A36" wp14:editId="5763945A">
            <wp:extent cx="3858036" cy="862149"/>
            <wp:effectExtent l="19050" t="19050" r="9525"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49752" cy="927338"/>
                    </a:xfrm>
                    <a:prstGeom prst="rect">
                      <a:avLst/>
                    </a:prstGeom>
                    <a:noFill/>
                    <a:ln>
                      <a:solidFill>
                        <a:schemeClr val="tx1">
                          <a:lumMod val="50000"/>
                          <a:lumOff val="50000"/>
                        </a:schemeClr>
                      </a:solidFill>
                    </a:ln>
                  </pic:spPr>
                </pic:pic>
              </a:graphicData>
            </a:graphic>
          </wp:inline>
        </w:drawing>
      </w:r>
    </w:p>
    <w:p w14:paraId="1E261E33" w14:textId="77777777" w:rsidR="00265062" w:rsidRDefault="00265062" w:rsidP="00265062">
      <w:pPr>
        <w:pStyle w:val="LabStepNumberedLevel2"/>
        <w:tabs>
          <w:tab w:val="clear" w:pos="720"/>
          <w:tab w:val="num" w:pos="792"/>
        </w:tabs>
        <w:ind w:left="792"/>
      </w:pPr>
      <w:r>
        <w:lastRenderedPageBreak/>
        <w:t xml:space="preserve">Click </w:t>
      </w:r>
      <w:r w:rsidRPr="00AD34AB">
        <w:rPr>
          <w:b/>
        </w:rPr>
        <w:t>Apply</w:t>
      </w:r>
      <w:r>
        <w:t xml:space="preserve"> below in the </w:t>
      </w:r>
      <w:r w:rsidRPr="0013003D">
        <w:rPr>
          <w:b/>
        </w:rPr>
        <w:t>Settings for Wingtip Sales Analysis</w:t>
      </w:r>
      <w:r>
        <w:t xml:space="preserve"> pane and confirm the Q&amp;A search box is no longer showing.</w:t>
      </w:r>
    </w:p>
    <w:p w14:paraId="3761554E" w14:textId="77777777" w:rsidR="00265062" w:rsidRDefault="00265062" w:rsidP="00265062">
      <w:pPr>
        <w:pStyle w:val="LabStepScreenshotLevel2"/>
      </w:pPr>
      <w:r>
        <w:drawing>
          <wp:inline distT="0" distB="0" distL="0" distR="0" wp14:anchorId="1F779879" wp14:editId="5044D24E">
            <wp:extent cx="1972236" cy="1167090"/>
            <wp:effectExtent l="19050" t="19050" r="9525"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39258" cy="1206751"/>
                    </a:xfrm>
                    <a:prstGeom prst="rect">
                      <a:avLst/>
                    </a:prstGeom>
                    <a:noFill/>
                    <a:ln>
                      <a:solidFill>
                        <a:schemeClr val="tx1">
                          <a:lumMod val="50000"/>
                          <a:lumOff val="50000"/>
                        </a:schemeClr>
                      </a:solidFill>
                    </a:ln>
                  </pic:spPr>
                </pic:pic>
              </a:graphicData>
            </a:graphic>
          </wp:inline>
        </w:drawing>
      </w:r>
    </w:p>
    <w:p w14:paraId="2C1275D1" w14:textId="77777777" w:rsidR="00265062" w:rsidRDefault="00265062" w:rsidP="00265062">
      <w:pPr>
        <w:pStyle w:val="LabStepNumbered"/>
        <w:tabs>
          <w:tab w:val="clear" w:pos="360"/>
          <w:tab w:val="num" w:pos="432"/>
        </w:tabs>
        <w:ind w:left="432"/>
      </w:pPr>
      <w:r>
        <w:t xml:space="preserve">Add several more tiles to the dashboard by pinning visuals from the </w:t>
      </w:r>
      <w:r w:rsidRPr="00AD34AB">
        <w:rPr>
          <w:b/>
        </w:rPr>
        <w:t>Wingtip Sales Analysis</w:t>
      </w:r>
      <w:r>
        <w:t xml:space="preserve"> report.</w:t>
      </w:r>
    </w:p>
    <w:p w14:paraId="5B3E9CA7" w14:textId="77777777" w:rsidR="00265062" w:rsidRDefault="00265062" w:rsidP="00265062">
      <w:pPr>
        <w:pStyle w:val="LabStepNumberedLevel2"/>
        <w:tabs>
          <w:tab w:val="clear" w:pos="720"/>
          <w:tab w:val="num" w:pos="792"/>
        </w:tabs>
        <w:ind w:left="792"/>
      </w:pPr>
      <w:r>
        <w:t xml:space="preserve">Repeat the process you used in step 1 to create the first dashboard tile to add additional tiles to the dashboard. </w:t>
      </w:r>
    </w:p>
    <w:p w14:paraId="0C0CA8AF" w14:textId="77777777" w:rsidR="00265062" w:rsidRDefault="00265062" w:rsidP="00265062">
      <w:pPr>
        <w:pStyle w:val="LabExerciseCallout"/>
      </w:pPr>
      <w:r>
        <w:t xml:space="preserve">Choose whatever visuals you’d like from the </w:t>
      </w:r>
      <w:r w:rsidRPr="004C0C4D">
        <w:rPr>
          <w:b/>
        </w:rPr>
        <w:t>Wingtip Sales Analysis</w:t>
      </w:r>
      <w:r>
        <w:t xml:space="preserve"> report. However, you should make sure that your dashboard contains several tiles. Be creative and design a dashboard that looks better than the dashboards of the other students around you.</w:t>
      </w:r>
    </w:p>
    <w:p w14:paraId="5CAFF845" w14:textId="78005BEE" w:rsidR="00265062" w:rsidRDefault="00265062" w:rsidP="00265062">
      <w:pPr>
        <w:pStyle w:val="LabStepNumberedLevel2"/>
        <w:tabs>
          <w:tab w:val="clear" w:pos="720"/>
          <w:tab w:val="num" w:pos="792"/>
        </w:tabs>
        <w:ind w:left="792"/>
      </w:pPr>
      <w:r>
        <w:t xml:space="preserve">When you're done, your dashboard should look something like the dashboard </w:t>
      </w:r>
      <w:r w:rsidR="00906305">
        <w:t xml:space="preserve">shown </w:t>
      </w:r>
      <w:r>
        <w:t>in following screenshot.</w:t>
      </w:r>
    </w:p>
    <w:p w14:paraId="65D45FD5" w14:textId="55ED05A0" w:rsidR="00265062" w:rsidRDefault="00BF66EE" w:rsidP="00265062">
      <w:pPr>
        <w:pStyle w:val="LabStepScreenshotLevel2"/>
      </w:pPr>
      <w:r>
        <w:drawing>
          <wp:inline distT="0" distB="0" distL="0" distR="0" wp14:anchorId="7B0ADA0A" wp14:editId="7BEC318A">
            <wp:extent cx="3853543" cy="1753558"/>
            <wp:effectExtent l="19050" t="19050" r="13970" b="184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71184" cy="1761585"/>
                    </a:xfrm>
                    <a:prstGeom prst="rect">
                      <a:avLst/>
                    </a:prstGeom>
                    <a:noFill/>
                    <a:ln>
                      <a:solidFill>
                        <a:schemeClr val="tx1">
                          <a:lumMod val="50000"/>
                          <a:lumOff val="50000"/>
                        </a:schemeClr>
                      </a:solidFill>
                    </a:ln>
                  </pic:spPr>
                </pic:pic>
              </a:graphicData>
            </a:graphic>
          </wp:inline>
        </w:drawing>
      </w:r>
      <w:r w:rsidR="00265062">
        <w:t>.</w:t>
      </w:r>
    </w:p>
    <w:p w14:paraId="1F6D5662" w14:textId="07E9F7B3" w:rsidR="00265062" w:rsidRPr="00AB0146" w:rsidRDefault="00265062" w:rsidP="00265062">
      <w:pPr>
        <w:pStyle w:val="Heading3"/>
      </w:pPr>
      <w:r>
        <w:t xml:space="preserve">Exercise </w:t>
      </w:r>
      <w:r w:rsidR="00FF117C">
        <w:t>6</w:t>
      </w:r>
      <w:r>
        <w:t xml:space="preserve">: Getting Started with </w:t>
      </w:r>
      <w:r w:rsidRPr="00F34260">
        <w:t>Power BI Desktop</w:t>
      </w:r>
    </w:p>
    <w:p w14:paraId="4097A593" w14:textId="77777777" w:rsidR="00265062" w:rsidRDefault="00265062" w:rsidP="00265062">
      <w:pPr>
        <w:pStyle w:val="LabExerciseLeadIn"/>
      </w:pPr>
      <w:r>
        <w:t xml:space="preserve">In this exercise, you will download and install the latest update of Power BI Desktop if you have not already done so. Then you will use Power BI Desktop to open and publish a pre-provided PBIX project file. If you already have the latest version of Power BI Desktop installed, you can skip over </w:t>
      </w:r>
      <w:r w:rsidRPr="00066088">
        <w:rPr>
          <w:b/>
        </w:rPr>
        <w:t>Step 1</w:t>
      </w:r>
      <w:r>
        <w:t xml:space="preserve"> and begin with </w:t>
      </w:r>
      <w:r w:rsidRPr="00066088">
        <w:rPr>
          <w:b/>
        </w:rPr>
        <w:t>Step 2</w:t>
      </w:r>
      <w:r>
        <w:t>.</w:t>
      </w:r>
    </w:p>
    <w:p w14:paraId="14B7C62E" w14:textId="77777777" w:rsidR="00265062" w:rsidRDefault="00265062" w:rsidP="00265062">
      <w:pPr>
        <w:pStyle w:val="LabStepNumbered"/>
        <w:numPr>
          <w:ilvl w:val="0"/>
          <w:numId w:val="40"/>
        </w:numPr>
        <w:tabs>
          <w:tab w:val="clear" w:pos="360"/>
          <w:tab w:val="num" w:pos="432"/>
        </w:tabs>
      </w:pPr>
      <w:r>
        <w:t>Install the latest update of Power BI Desktop (</w:t>
      </w:r>
      <w:r w:rsidRPr="00265062">
        <w:rPr>
          <w:i/>
        </w:rPr>
        <w:t>if it is not already installed</w:t>
      </w:r>
      <w:r>
        <w:t xml:space="preserve">). </w:t>
      </w:r>
    </w:p>
    <w:p w14:paraId="693A9B04" w14:textId="77777777" w:rsidR="00265062" w:rsidRDefault="00265062" w:rsidP="00265062">
      <w:pPr>
        <w:pStyle w:val="LabStepNumberedLevel2"/>
        <w:numPr>
          <w:ilvl w:val="1"/>
          <w:numId w:val="7"/>
        </w:numPr>
        <w:tabs>
          <w:tab w:val="clear" w:pos="720"/>
          <w:tab w:val="num" w:pos="792"/>
        </w:tabs>
        <w:ind w:left="792"/>
      </w:pPr>
      <w:r>
        <w:t xml:space="preserve">Using the browser, navigate to the landing page of the Power BI service at </w:t>
      </w:r>
      <w:hyperlink r:id="rId67" w:history="1">
        <w:r w:rsidRPr="00A249CE">
          <w:rPr>
            <w:rStyle w:val="Hyperlink"/>
          </w:rPr>
          <w:t>https://app.powerbi.com</w:t>
        </w:r>
      </w:hyperlink>
      <w:r>
        <w:t>.</w:t>
      </w:r>
    </w:p>
    <w:p w14:paraId="0859CD29" w14:textId="77777777" w:rsidR="00265062" w:rsidRDefault="00265062" w:rsidP="00265062">
      <w:pPr>
        <w:pStyle w:val="LabStepNumberedLevel2"/>
        <w:numPr>
          <w:ilvl w:val="1"/>
          <w:numId w:val="7"/>
        </w:numPr>
        <w:tabs>
          <w:tab w:val="clear" w:pos="720"/>
          <w:tab w:val="num" w:pos="792"/>
        </w:tabs>
        <w:ind w:left="792"/>
      </w:pPr>
      <w:r>
        <w:t xml:space="preserve">On the top right of the Power BI service window, drop down the </w:t>
      </w:r>
      <w:r w:rsidRPr="00A54CE0">
        <w:rPr>
          <w:b/>
        </w:rPr>
        <w:t>Downloads</w:t>
      </w:r>
      <w:r>
        <w:t xml:space="preserve"> menu and click the </w:t>
      </w:r>
      <w:r w:rsidRPr="00A54CE0">
        <w:rPr>
          <w:b/>
        </w:rPr>
        <w:t>Power BI Desktop</w:t>
      </w:r>
      <w:r>
        <w:t xml:space="preserve"> menu command to begin the download of the installation file.</w:t>
      </w:r>
    </w:p>
    <w:p w14:paraId="7820562A" w14:textId="5EF58263" w:rsidR="00265062" w:rsidRDefault="00C858E1" w:rsidP="00265062">
      <w:pPr>
        <w:pStyle w:val="LabStepScreenshotLevel2"/>
      </w:pPr>
      <w:r>
        <w:drawing>
          <wp:inline distT="0" distB="0" distL="0" distR="0" wp14:anchorId="363AE623" wp14:editId="0AE505F2">
            <wp:extent cx="1892300" cy="1073139"/>
            <wp:effectExtent l="19050" t="19050" r="12700" b="13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96161" cy="1075329"/>
                    </a:xfrm>
                    <a:prstGeom prst="rect">
                      <a:avLst/>
                    </a:prstGeom>
                    <a:noFill/>
                    <a:ln>
                      <a:solidFill>
                        <a:schemeClr val="tx1">
                          <a:lumMod val="50000"/>
                          <a:lumOff val="50000"/>
                        </a:schemeClr>
                      </a:solidFill>
                    </a:ln>
                  </pic:spPr>
                </pic:pic>
              </a:graphicData>
            </a:graphic>
          </wp:inline>
        </w:drawing>
      </w:r>
    </w:p>
    <w:p w14:paraId="0B9672E9" w14:textId="77777777" w:rsidR="00265062" w:rsidRDefault="00265062" w:rsidP="00265062">
      <w:pPr>
        <w:pStyle w:val="LabStepNumberedLevel2"/>
        <w:numPr>
          <w:ilvl w:val="1"/>
          <w:numId w:val="7"/>
        </w:numPr>
        <w:tabs>
          <w:tab w:val="clear" w:pos="720"/>
          <w:tab w:val="num" w:pos="792"/>
        </w:tabs>
        <w:ind w:left="792"/>
      </w:pPr>
      <w:r>
        <w:t>Wait for the MSI file to download.</w:t>
      </w:r>
    </w:p>
    <w:p w14:paraId="25C30C9E" w14:textId="77777777" w:rsidR="00265062" w:rsidRDefault="00265062" w:rsidP="00265062">
      <w:pPr>
        <w:pStyle w:val="LabStepScreenshotLevel2"/>
      </w:pPr>
      <w:r>
        <w:drawing>
          <wp:inline distT="0" distB="0" distL="0" distR="0" wp14:anchorId="39A5A7EE" wp14:editId="23283346">
            <wp:extent cx="5669280" cy="337226"/>
            <wp:effectExtent l="19050" t="19050" r="26670" b="2476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5326" cy="348887"/>
                    </a:xfrm>
                    <a:prstGeom prst="rect">
                      <a:avLst/>
                    </a:prstGeom>
                    <a:noFill/>
                    <a:ln>
                      <a:solidFill>
                        <a:schemeClr val="bg1">
                          <a:lumMod val="50000"/>
                        </a:schemeClr>
                      </a:solidFill>
                    </a:ln>
                  </pic:spPr>
                </pic:pic>
              </a:graphicData>
            </a:graphic>
          </wp:inline>
        </w:drawing>
      </w:r>
    </w:p>
    <w:p w14:paraId="46C7D72D" w14:textId="77777777" w:rsidR="00265062" w:rsidRDefault="00265062" w:rsidP="00265062">
      <w:pPr>
        <w:pStyle w:val="LabStepNumberedLevel2"/>
        <w:numPr>
          <w:ilvl w:val="1"/>
          <w:numId w:val="7"/>
        </w:numPr>
        <w:tabs>
          <w:tab w:val="clear" w:pos="720"/>
          <w:tab w:val="num" w:pos="792"/>
        </w:tabs>
        <w:ind w:left="792"/>
      </w:pPr>
      <w:r>
        <w:lastRenderedPageBreak/>
        <w:t xml:space="preserve">Once the file has downloaded, click the </w:t>
      </w:r>
      <w:r w:rsidRPr="00066088">
        <w:rPr>
          <w:b/>
        </w:rPr>
        <w:t>Run</w:t>
      </w:r>
      <w:r>
        <w:t xml:space="preserve"> button to begin the installation of Power BI Desktop.</w:t>
      </w:r>
    </w:p>
    <w:p w14:paraId="7B96A1A6" w14:textId="77777777" w:rsidR="00265062" w:rsidRDefault="00265062" w:rsidP="00265062">
      <w:pPr>
        <w:pStyle w:val="LabStepScreenshotLevel2"/>
      </w:pPr>
      <w:r>
        <w:drawing>
          <wp:inline distT="0" distB="0" distL="0" distR="0" wp14:anchorId="5843C7CA" wp14:editId="3B547589">
            <wp:extent cx="5669280" cy="277345"/>
            <wp:effectExtent l="19050" t="19050" r="7620" b="279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57085" cy="291425"/>
                    </a:xfrm>
                    <a:prstGeom prst="rect">
                      <a:avLst/>
                    </a:prstGeom>
                    <a:noFill/>
                    <a:ln>
                      <a:solidFill>
                        <a:schemeClr val="bg1">
                          <a:lumMod val="50000"/>
                        </a:schemeClr>
                      </a:solidFill>
                    </a:ln>
                  </pic:spPr>
                </pic:pic>
              </a:graphicData>
            </a:graphic>
          </wp:inline>
        </w:drawing>
      </w:r>
    </w:p>
    <w:p w14:paraId="5CC4685F" w14:textId="77777777" w:rsidR="00265062" w:rsidRDefault="00265062" w:rsidP="00265062">
      <w:pPr>
        <w:pStyle w:val="LabStepNumberedLevel2"/>
        <w:numPr>
          <w:ilvl w:val="1"/>
          <w:numId w:val="7"/>
        </w:numPr>
        <w:tabs>
          <w:tab w:val="clear" w:pos="720"/>
          <w:tab w:val="num" w:pos="792"/>
        </w:tabs>
        <w:ind w:left="792"/>
      </w:pPr>
      <w:r>
        <w:t xml:space="preserve">When you see the Welcome screen, click </w:t>
      </w:r>
      <w:r w:rsidRPr="00066088">
        <w:rPr>
          <w:b/>
        </w:rPr>
        <w:t>Next</w:t>
      </w:r>
      <w:r>
        <w:t xml:space="preserve"> to continue with the installation.</w:t>
      </w:r>
    </w:p>
    <w:p w14:paraId="75E4E325" w14:textId="77777777" w:rsidR="00265062" w:rsidRDefault="00265062" w:rsidP="00265062">
      <w:pPr>
        <w:pStyle w:val="LabStepScreenshotLevel2"/>
      </w:pPr>
      <w:r>
        <w:drawing>
          <wp:inline distT="0" distB="0" distL="0" distR="0" wp14:anchorId="322DEADA" wp14:editId="40BA4051">
            <wp:extent cx="2050869" cy="1600034"/>
            <wp:effectExtent l="0" t="0" r="6985"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02637" cy="1640422"/>
                    </a:xfrm>
                    <a:prstGeom prst="rect">
                      <a:avLst/>
                    </a:prstGeom>
                  </pic:spPr>
                </pic:pic>
              </a:graphicData>
            </a:graphic>
          </wp:inline>
        </w:drawing>
      </w:r>
    </w:p>
    <w:p w14:paraId="68EAEC17" w14:textId="77777777" w:rsidR="00265062" w:rsidRDefault="00265062" w:rsidP="00265062">
      <w:pPr>
        <w:pStyle w:val="LabStepNumberedLevel2"/>
        <w:numPr>
          <w:ilvl w:val="1"/>
          <w:numId w:val="7"/>
        </w:numPr>
        <w:tabs>
          <w:tab w:val="clear" w:pos="720"/>
          <w:tab w:val="num" w:pos="792"/>
        </w:tabs>
        <w:ind w:left="792"/>
      </w:pPr>
      <w:r>
        <w:t xml:space="preserve">Click the checkbox to accept the license agreement and click </w:t>
      </w:r>
      <w:r w:rsidRPr="00066088">
        <w:rPr>
          <w:b/>
        </w:rPr>
        <w:t>Next</w:t>
      </w:r>
      <w:r>
        <w:t>.</w:t>
      </w:r>
    </w:p>
    <w:p w14:paraId="17700CB1" w14:textId="77777777" w:rsidR="00265062" w:rsidRDefault="00265062" w:rsidP="00265062">
      <w:pPr>
        <w:pStyle w:val="LabStepScreenshotLevel2"/>
      </w:pPr>
      <w:r>
        <w:drawing>
          <wp:inline distT="0" distB="0" distL="0" distR="0" wp14:anchorId="1CCE2555" wp14:editId="59423062">
            <wp:extent cx="1880870" cy="1467998"/>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25349" cy="1502713"/>
                    </a:xfrm>
                    <a:prstGeom prst="rect">
                      <a:avLst/>
                    </a:prstGeom>
                  </pic:spPr>
                </pic:pic>
              </a:graphicData>
            </a:graphic>
          </wp:inline>
        </w:drawing>
      </w:r>
    </w:p>
    <w:p w14:paraId="40A3B014" w14:textId="77777777" w:rsidR="00265062" w:rsidRDefault="00265062" w:rsidP="00265062">
      <w:pPr>
        <w:pStyle w:val="LabStepNumberedLevel2"/>
        <w:numPr>
          <w:ilvl w:val="1"/>
          <w:numId w:val="7"/>
        </w:numPr>
        <w:tabs>
          <w:tab w:val="clear" w:pos="720"/>
          <w:tab w:val="num" w:pos="792"/>
        </w:tabs>
        <w:ind w:left="792"/>
      </w:pPr>
      <w:r>
        <w:t xml:space="preserve">Accept the default location for the installation and click </w:t>
      </w:r>
      <w:r w:rsidRPr="00066088">
        <w:rPr>
          <w:b/>
        </w:rPr>
        <w:t>Next</w:t>
      </w:r>
      <w:r>
        <w:t>.</w:t>
      </w:r>
    </w:p>
    <w:p w14:paraId="62A6B792" w14:textId="77777777" w:rsidR="00265062" w:rsidRDefault="00265062" w:rsidP="00265062">
      <w:pPr>
        <w:pStyle w:val="LabStepScreenshotLevel2"/>
      </w:pPr>
      <w:r>
        <w:drawing>
          <wp:inline distT="0" distB="0" distL="0" distR="0" wp14:anchorId="28939EA6" wp14:editId="32828B03">
            <wp:extent cx="1880870" cy="1462898"/>
            <wp:effectExtent l="0" t="0" r="508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19676" cy="1493080"/>
                    </a:xfrm>
                    <a:prstGeom prst="rect">
                      <a:avLst/>
                    </a:prstGeom>
                  </pic:spPr>
                </pic:pic>
              </a:graphicData>
            </a:graphic>
          </wp:inline>
        </w:drawing>
      </w:r>
    </w:p>
    <w:p w14:paraId="30DD40BE" w14:textId="77777777" w:rsidR="00265062" w:rsidRDefault="00265062" w:rsidP="00265062">
      <w:pPr>
        <w:pStyle w:val="LabStepNumberedLevel2"/>
        <w:numPr>
          <w:ilvl w:val="1"/>
          <w:numId w:val="7"/>
        </w:numPr>
        <w:tabs>
          <w:tab w:val="clear" w:pos="720"/>
          <w:tab w:val="num" w:pos="792"/>
        </w:tabs>
        <w:ind w:left="792"/>
      </w:pPr>
      <w:r>
        <w:t xml:space="preserve">On the next screen, click </w:t>
      </w:r>
      <w:r w:rsidRPr="00066088">
        <w:rPr>
          <w:b/>
        </w:rPr>
        <w:t>Install</w:t>
      </w:r>
      <w:r>
        <w:t>.</w:t>
      </w:r>
    </w:p>
    <w:p w14:paraId="330997A9" w14:textId="77777777" w:rsidR="00265062" w:rsidRDefault="00265062" w:rsidP="00265062">
      <w:pPr>
        <w:pStyle w:val="LabStepScreenshotLevel2"/>
      </w:pPr>
      <w:r>
        <w:drawing>
          <wp:inline distT="0" distB="0" distL="0" distR="0" wp14:anchorId="48637A78" wp14:editId="70492FFB">
            <wp:extent cx="1725373" cy="1345474"/>
            <wp:effectExtent l="0" t="0" r="825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72512" cy="1382234"/>
                    </a:xfrm>
                    <a:prstGeom prst="rect">
                      <a:avLst/>
                    </a:prstGeom>
                  </pic:spPr>
                </pic:pic>
              </a:graphicData>
            </a:graphic>
          </wp:inline>
        </w:drawing>
      </w:r>
    </w:p>
    <w:p w14:paraId="120BF1AF" w14:textId="77777777" w:rsidR="00265062" w:rsidRDefault="00265062" w:rsidP="00265062">
      <w:pPr>
        <w:pStyle w:val="LabStepNumberedLevel2"/>
        <w:numPr>
          <w:ilvl w:val="1"/>
          <w:numId w:val="7"/>
        </w:numPr>
        <w:tabs>
          <w:tab w:val="clear" w:pos="720"/>
          <w:tab w:val="num" w:pos="792"/>
        </w:tabs>
        <w:ind w:left="792"/>
      </w:pPr>
      <w:r>
        <w:lastRenderedPageBreak/>
        <w:t xml:space="preserve">When you see the </w:t>
      </w:r>
      <w:r w:rsidRPr="00066088">
        <w:rPr>
          <w:b/>
        </w:rPr>
        <w:t>Completed the Microsoft Power BI Desktop Setup Wizard</w:t>
      </w:r>
      <w:r>
        <w:t xml:space="preserve"> screen, click </w:t>
      </w:r>
      <w:r w:rsidRPr="00066088">
        <w:rPr>
          <w:b/>
        </w:rPr>
        <w:t>Finish</w:t>
      </w:r>
      <w:r>
        <w:t>.</w:t>
      </w:r>
    </w:p>
    <w:p w14:paraId="6F437E65" w14:textId="77777777" w:rsidR="00265062" w:rsidRDefault="00265062" w:rsidP="00265062">
      <w:pPr>
        <w:pStyle w:val="LabStepScreenshotLevel2"/>
      </w:pPr>
      <w:r>
        <w:drawing>
          <wp:inline distT="0" distB="0" distL="0" distR="0" wp14:anchorId="5840A64B" wp14:editId="69209306">
            <wp:extent cx="1727200" cy="1351374"/>
            <wp:effectExtent l="0" t="0" r="635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70287" cy="1385085"/>
                    </a:xfrm>
                    <a:prstGeom prst="rect">
                      <a:avLst/>
                    </a:prstGeom>
                  </pic:spPr>
                </pic:pic>
              </a:graphicData>
            </a:graphic>
          </wp:inline>
        </w:drawing>
      </w:r>
    </w:p>
    <w:p w14:paraId="0B54CEE6" w14:textId="77777777" w:rsidR="00265062" w:rsidRDefault="00265062" w:rsidP="00265062">
      <w:pPr>
        <w:pStyle w:val="LabStepNumbered"/>
        <w:numPr>
          <w:ilvl w:val="0"/>
          <w:numId w:val="7"/>
        </w:numPr>
        <w:tabs>
          <w:tab w:val="clear" w:pos="360"/>
          <w:tab w:val="num" w:pos="432"/>
        </w:tabs>
        <w:ind w:left="432"/>
      </w:pPr>
      <w:r>
        <w:t>Launch Power BI Desktop.</w:t>
      </w:r>
    </w:p>
    <w:p w14:paraId="4C0EACB2" w14:textId="77777777" w:rsidR="00906305" w:rsidRDefault="00265062" w:rsidP="00265062">
      <w:pPr>
        <w:pStyle w:val="LabStepNumberedLevel2"/>
        <w:numPr>
          <w:ilvl w:val="1"/>
          <w:numId w:val="7"/>
        </w:numPr>
        <w:tabs>
          <w:tab w:val="clear" w:pos="720"/>
          <w:tab w:val="num" w:pos="792"/>
        </w:tabs>
        <w:ind w:left="792"/>
      </w:pPr>
      <w:r>
        <w:t xml:space="preserve">When Power BI Desktop launches for the first time, it displays a Welcome screen as shown in the following </w:t>
      </w:r>
      <w:r w:rsidR="00906305">
        <w:t>screenshot</w:t>
      </w:r>
      <w:r>
        <w:t xml:space="preserve">. </w:t>
      </w:r>
    </w:p>
    <w:p w14:paraId="2DD9F19E" w14:textId="77777777" w:rsidR="00265062" w:rsidRDefault="00265062" w:rsidP="00265062">
      <w:pPr>
        <w:pStyle w:val="LabStepScreenshotLevel2"/>
      </w:pPr>
      <w:r>
        <w:drawing>
          <wp:inline distT="0" distB="0" distL="0" distR="0" wp14:anchorId="683F8F7F" wp14:editId="1EDA00A2">
            <wp:extent cx="2216150" cy="1171229"/>
            <wp:effectExtent l="19050" t="19050" r="1270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95638" cy="1213238"/>
                    </a:xfrm>
                    <a:prstGeom prst="rect">
                      <a:avLst/>
                    </a:prstGeom>
                    <a:noFill/>
                    <a:ln>
                      <a:solidFill>
                        <a:schemeClr val="tx1"/>
                      </a:solidFill>
                    </a:ln>
                  </pic:spPr>
                </pic:pic>
              </a:graphicData>
            </a:graphic>
          </wp:inline>
        </w:drawing>
      </w:r>
    </w:p>
    <w:p w14:paraId="0A5D384D" w14:textId="094E57F1" w:rsidR="00906305" w:rsidRDefault="00906305" w:rsidP="00906305">
      <w:pPr>
        <w:pStyle w:val="LabStepNumberedLevel2"/>
        <w:numPr>
          <w:ilvl w:val="1"/>
          <w:numId w:val="7"/>
        </w:numPr>
        <w:tabs>
          <w:tab w:val="clear" w:pos="720"/>
          <w:tab w:val="num" w:pos="792"/>
        </w:tabs>
        <w:ind w:left="792"/>
      </w:pPr>
      <w:r>
        <w:t>Click the (</w:t>
      </w:r>
      <w:r w:rsidRPr="00066088">
        <w:rPr>
          <w:b/>
        </w:rPr>
        <w:t>X</w:t>
      </w:r>
      <w:r>
        <w:t>) button in the upper right corner of the Welcome screen to close it.</w:t>
      </w:r>
    </w:p>
    <w:p w14:paraId="1D16F9B7" w14:textId="608A4BAB" w:rsidR="00265062" w:rsidRDefault="00265062" w:rsidP="00265062">
      <w:pPr>
        <w:pStyle w:val="LabStepNumberedLevel2"/>
        <w:numPr>
          <w:ilvl w:val="1"/>
          <w:numId w:val="7"/>
        </w:numPr>
        <w:tabs>
          <w:tab w:val="clear" w:pos="720"/>
          <w:tab w:val="num" w:pos="792"/>
        </w:tabs>
        <w:ind w:left="792"/>
      </w:pPr>
      <w:r>
        <w:t>At this point, you should have Power BI Desktop running with a new, unsaved project as shown in the following screenshot.</w:t>
      </w:r>
    </w:p>
    <w:p w14:paraId="1576A79E" w14:textId="77777777" w:rsidR="00265062" w:rsidRDefault="00265062" w:rsidP="00265062">
      <w:pPr>
        <w:pStyle w:val="LabStepScreenshotLevel2"/>
      </w:pPr>
      <w:r>
        <w:drawing>
          <wp:inline distT="0" distB="0" distL="0" distR="0" wp14:anchorId="2939E5E6" wp14:editId="67D74AD3">
            <wp:extent cx="3278777" cy="1851842"/>
            <wp:effectExtent l="19050" t="19050" r="17145"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44605" cy="1889022"/>
                    </a:xfrm>
                    <a:prstGeom prst="rect">
                      <a:avLst/>
                    </a:prstGeom>
                    <a:ln>
                      <a:solidFill>
                        <a:schemeClr val="tx1">
                          <a:lumMod val="65000"/>
                          <a:lumOff val="35000"/>
                        </a:schemeClr>
                      </a:solidFill>
                    </a:ln>
                  </pic:spPr>
                </pic:pic>
              </a:graphicData>
            </a:graphic>
          </wp:inline>
        </w:drawing>
      </w:r>
    </w:p>
    <w:p w14:paraId="04090C7A" w14:textId="2D078764" w:rsidR="00265062" w:rsidRDefault="00265062" w:rsidP="00265062">
      <w:pPr>
        <w:pStyle w:val="LabExerciseCallout"/>
      </w:pPr>
      <w:r>
        <w:t xml:space="preserve">If you launch Power BI Desktop without logging into </w:t>
      </w:r>
      <w:r w:rsidR="00906305">
        <w:t xml:space="preserve">a licensed </w:t>
      </w:r>
      <w:r>
        <w:t xml:space="preserve">account, you might be prompted by an obnoxious lead generation form which requires you to submit personal information to Microsoft in order to use </w:t>
      </w:r>
      <w:r w:rsidR="00906305">
        <w:t>Power BI Desktop</w:t>
      </w:r>
      <w:r>
        <w:t xml:space="preserve">. You can suppress this behavior of displaying the lead generation form by adding a Windows registry entry. There's a file named  </w:t>
      </w:r>
      <w:r w:rsidRPr="00CE7E65">
        <w:rPr>
          <w:b/>
        </w:rPr>
        <w:t>DoNotShowLeadGenDialog.reg</w:t>
      </w:r>
      <w:r>
        <w:t xml:space="preserve">  which is located inside the </w:t>
      </w:r>
      <w:r w:rsidRPr="00CE7E65">
        <w:rPr>
          <w:b/>
        </w:rPr>
        <w:t>Student</w:t>
      </w:r>
      <w:r>
        <w:t xml:space="preserve"> folder at the path </w:t>
      </w:r>
      <w:r w:rsidRPr="00CE7E65">
        <w:rPr>
          <w:b/>
        </w:rPr>
        <w:t>C:\Student\Extras\DoNotShowLeadGenDialog.reg</w:t>
      </w:r>
      <w:r>
        <w:t xml:space="preserve"> to add the required registry entry.</w:t>
      </w:r>
    </w:p>
    <w:p w14:paraId="6A306103" w14:textId="77777777" w:rsidR="00265062" w:rsidRDefault="00265062" w:rsidP="00265062">
      <w:pPr>
        <w:pStyle w:val="LabStepNumbered"/>
        <w:tabs>
          <w:tab w:val="clear" w:pos="360"/>
          <w:tab w:val="num" w:pos="432"/>
        </w:tabs>
        <w:ind w:left="432"/>
      </w:pPr>
      <w:r>
        <w:t xml:space="preserve">Open the Power BI Desktop project file named </w:t>
      </w:r>
      <w:r w:rsidRPr="0050610D">
        <w:rPr>
          <w:b/>
        </w:rPr>
        <w:t xml:space="preserve">Wingtip Sales </w:t>
      </w:r>
      <w:proofErr w:type="spellStart"/>
      <w:r w:rsidRPr="0050610D">
        <w:rPr>
          <w:b/>
        </w:rPr>
        <w:t>Analysis.pbix</w:t>
      </w:r>
      <w:proofErr w:type="spellEnd"/>
      <w:r>
        <w:t>.</w:t>
      </w:r>
    </w:p>
    <w:p w14:paraId="5D068EDF" w14:textId="77777777" w:rsidR="00265062" w:rsidRDefault="00265062" w:rsidP="00265062">
      <w:pPr>
        <w:pStyle w:val="LabStepNumberedLevel2"/>
        <w:tabs>
          <w:tab w:val="clear" w:pos="720"/>
          <w:tab w:val="num" w:pos="792"/>
        </w:tabs>
        <w:ind w:left="792"/>
      </w:pPr>
      <w:r>
        <w:t xml:space="preserve">Select he </w:t>
      </w:r>
      <w:r w:rsidRPr="008C4286">
        <w:rPr>
          <w:b/>
        </w:rPr>
        <w:t>File &gt; Open</w:t>
      </w:r>
      <w:r>
        <w:t xml:space="preserve"> command from within Power BI Desktop.</w:t>
      </w:r>
    </w:p>
    <w:p w14:paraId="5FA3F898" w14:textId="77777777" w:rsidR="00265062" w:rsidRDefault="00265062" w:rsidP="00265062">
      <w:pPr>
        <w:pStyle w:val="LabStepScreenshotLevel2"/>
      </w:pPr>
      <w:r>
        <w:drawing>
          <wp:inline distT="0" distB="0" distL="0" distR="0" wp14:anchorId="7606AED2" wp14:editId="3E7F26A2">
            <wp:extent cx="1416424" cy="1032438"/>
            <wp:effectExtent l="19050" t="19050" r="1270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42664" cy="1051564"/>
                    </a:xfrm>
                    <a:prstGeom prst="rect">
                      <a:avLst/>
                    </a:prstGeom>
                    <a:noFill/>
                    <a:ln>
                      <a:solidFill>
                        <a:schemeClr val="bg1">
                          <a:lumMod val="75000"/>
                        </a:schemeClr>
                      </a:solidFill>
                    </a:ln>
                  </pic:spPr>
                </pic:pic>
              </a:graphicData>
            </a:graphic>
          </wp:inline>
        </w:drawing>
      </w:r>
    </w:p>
    <w:p w14:paraId="3084DB87" w14:textId="77777777" w:rsidR="00265062" w:rsidRDefault="00265062" w:rsidP="00265062">
      <w:pPr>
        <w:pStyle w:val="LabStepNumberedLevel2"/>
        <w:tabs>
          <w:tab w:val="clear" w:pos="720"/>
          <w:tab w:val="num" w:pos="792"/>
        </w:tabs>
        <w:ind w:left="792"/>
      </w:pPr>
      <w:r>
        <w:lastRenderedPageBreak/>
        <w:t>Locate the PBIX file located at the following path.</w:t>
      </w:r>
    </w:p>
    <w:p w14:paraId="73E68AA1" w14:textId="77777777" w:rsidR="00265062" w:rsidRDefault="00265062" w:rsidP="00265062">
      <w:pPr>
        <w:pStyle w:val="LabStepNumberedLevel2"/>
        <w:tabs>
          <w:tab w:val="clear" w:pos="720"/>
          <w:tab w:val="num" w:pos="792"/>
        </w:tabs>
        <w:ind w:left="792"/>
      </w:pPr>
      <w:r>
        <w:t xml:space="preserve">In the Windows </w:t>
      </w:r>
      <w:r w:rsidRPr="0050610D">
        <w:rPr>
          <w:b/>
        </w:rPr>
        <w:t>Open</w:t>
      </w:r>
      <w:r>
        <w:t xml:space="preserve"> file dialog, select the project file at </w:t>
      </w:r>
      <w:r w:rsidRPr="0050610D">
        <w:rPr>
          <w:b/>
        </w:rPr>
        <w:t>c:\Student\</w:t>
      </w:r>
      <w:r>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6E61325B" w14:textId="77777777" w:rsidR="00265062" w:rsidRDefault="00265062" w:rsidP="00265062">
      <w:pPr>
        <w:pStyle w:val="LabStepCodeBlockLevel2"/>
      </w:pPr>
      <w:r w:rsidRPr="0050610D">
        <w:t>c:\Student\</w:t>
      </w:r>
      <w:r>
        <w:t>PBIX</w:t>
      </w:r>
      <w:r w:rsidRPr="0050610D">
        <w:t>\Wingtip Sales Analysis.pbix</w:t>
      </w:r>
    </w:p>
    <w:p w14:paraId="21D5AE3E" w14:textId="77777777" w:rsidR="00265062" w:rsidRDefault="00265062" w:rsidP="00265062">
      <w:pPr>
        <w:pStyle w:val="LabStepNumberedLevel2"/>
        <w:tabs>
          <w:tab w:val="clear" w:pos="720"/>
          <w:tab w:val="num" w:pos="792"/>
        </w:tabs>
        <w:ind w:left="792"/>
      </w:pPr>
      <w:r>
        <w:t xml:space="preserve">Open </w:t>
      </w:r>
      <w:r w:rsidRPr="0050610D">
        <w:rPr>
          <w:b/>
        </w:rPr>
        <w:t xml:space="preserve">Wingtip Sales </w:t>
      </w:r>
      <w:proofErr w:type="spellStart"/>
      <w:r w:rsidRPr="0050610D">
        <w:rPr>
          <w:b/>
        </w:rPr>
        <w:t>Analysis.pbix</w:t>
      </w:r>
      <w:proofErr w:type="spellEnd"/>
      <w:r>
        <w:t xml:space="preserve"> to load this project into Power BI Desktop.</w:t>
      </w:r>
    </w:p>
    <w:p w14:paraId="1D8A4AA1" w14:textId="77777777" w:rsidR="00265062" w:rsidRDefault="00265062" w:rsidP="00265062">
      <w:pPr>
        <w:pStyle w:val="LabStepScreenshotLevel2"/>
      </w:pPr>
      <w:r>
        <w:drawing>
          <wp:inline distT="0" distB="0" distL="0" distR="0" wp14:anchorId="7F840CD3" wp14:editId="259201F8">
            <wp:extent cx="3206750" cy="1479558"/>
            <wp:effectExtent l="19050" t="19050" r="1270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4981" cy="1501811"/>
                    </a:xfrm>
                    <a:prstGeom prst="rect">
                      <a:avLst/>
                    </a:prstGeom>
                    <a:ln>
                      <a:solidFill>
                        <a:schemeClr val="tx1">
                          <a:lumMod val="50000"/>
                          <a:lumOff val="50000"/>
                        </a:schemeClr>
                      </a:solidFill>
                    </a:ln>
                  </pic:spPr>
                </pic:pic>
              </a:graphicData>
            </a:graphic>
          </wp:inline>
        </w:drawing>
      </w:r>
    </w:p>
    <w:p w14:paraId="5D5DCE9D" w14:textId="77777777" w:rsidR="00265062" w:rsidRDefault="00265062" w:rsidP="00265062">
      <w:pPr>
        <w:pStyle w:val="LabExerciseCallout"/>
      </w:pPr>
      <w:r>
        <w:t>The project should now be open in Power BI desktop.</w:t>
      </w:r>
    </w:p>
    <w:p w14:paraId="72CC4BDA" w14:textId="77777777" w:rsidR="00265062" w:rsidRDefault="00265062" w:rsidP="00265062">
      <w:pPr>
        <w:pStyle w:val="LabStepNumbered"/>
        <w:tabs>
          <w:tab w:val="clear" w:pos="360"/>
          <w:tab w:val="num" w:pos="432"/>
        </w:tabs>
        <w:ind w:left="432"/>
      </w:pPr>
      <w:r>
        <w:t xml:space="preserve">Inspect the contents of the Power BI Desktop project named </w:t>
      </w:r>
      <w:r w:rsidRPr="0050610D">
        <w:rPr>
          <w:b/>
        </w:rPr>
        <w:t xml:space="preserve">Wingtip Sales </w:t>
      </w:r>
      <w:proofErr w:type="spellStart"/>
      <w:r w:rsidRPr="0050610D">
        <w:rPr>
          <w:b/>
        </w:rPr>
        <w:t>Analysis.pbix</w:t>
      </w:r>
      <w:proofErr w:type="spellEnd"/>
      <w:r>
        <w:t>.</w:t>
      </w:r>
    </w:p>
    <w:p w14:paraId="2286DCD6" w14:textId="77777777" w:rsidR="00265062" w:rsidRDefault="00265062" w:rsidP="00265062">
      <w:pPr>
        <w:pStyle w:val="LabStepNumberedLevel2"/>
        <w:tabs>
          <w:tab w:val="clear" w:pos="720"/>
          <w:tab w:val="num" w:pos="792"/>
        </w:tabs>
        <w:ind w:left="792"/>
      </w:pPr>
      <w:r>
        <w:t xml:space="preserve"> Inspect the report in the </w:t>
      </w:r>
      <w:r>
        <w:rPr>
          <w:b/>
        </w:rPr>
        <w:t>Wingtip Sales Analysis</w:t>
      </w:r>
      <w:r>
        <w:t xml:space="preserve"> project. You should see if provides four pages.</w:t>
      </w:r>
    </w:p>
    <w:p w14:paraId="2AD2D449" w14:textId="77777777" w:rsidR="00265062" w:rsidRDefault="00265062" w:rsidP="00265062">
      <w:pPr>
        <w:pStyle w:val="LabStepScreenshotLevel2"/>
      </w:pPr>
      <w:r>
        <w:drawing>
          <wp:inline distT="0" distB="0" distL="0" distR="0" wp14:anchorId="2999F2B8" wp14:editId="33D744B7">
            <wp:extent cx="3997246" cy="2283012"/>
            <wp:effectExtent l="0" t="0" r="381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5049" cy="2298892"/>
                    </a:xfrm>
                    <a:prstGeom prst="rect">
                      <a:avLst/>
                    </a:prstGeom>
                  </pic:spPr>
                </pic:pic>
              </a:graphicData>
            </a:graphic>
          </wp:inline>
        </w:drawing>
      </w:r>
    </w:p>
    <w:p w14:paraId="7526C67D" w14:textId="77777777" w:rsidR="00265062" w:rsidRDefault="00265062" w:rsidP="00265062">
      <w:pPr>
        <w:pStyle w:val="LabStepNumberedLevel2"/>
        <w:tabs>
          <w:tab w:val="clear" w:pos="720"/>
          <w:tab w:val="num" w:pos="792"/>
        </w:tabs>
        <w:ind w:left="792"/>
      </w:pPr>
      <w:r>
        <w:t>Using the navigation tabs at the bottom of the report, move from page to page to inspect each page in the report.</w:t>
      </w:r>
    </w:p>
    <w:p w14:paraId="6B999EAC" w14:textId="77777777" w:rsidR="00265062" w:rsidRDefault="00265062" w:rsidP="00265062">
      <w:pPr>
        <w:pStyle w:val="LabStepScreenshotLevel2"/>
      </w:pPr>
      <w:r>
        <w:drawing>
          <wp:inline distT="0" distB="0" distL="0" distR="0" wp14:anchorId="5886E7D3" wp14:editId="4A785C13">
            <wp:extent cx="3451347" cy="2087593"/>
            <wp:effectExtent l="19050" t="19050" r="1587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63085" cy="2094693"/>
                    </a:xfrm>
                    <a:prstGeom prst="rect">
                      <a:avLst/>
                    </a:prstGeom>
                    <a:noFill/>
                    <a:ln>
                      <a:solidFill>
                        <a:schemeClr val="tx1">
                          <a:lumMod val="50000"/>
                          <a:lumOff val="50000"/>
                        </a:schemeClr>
                      </a:solidFill>
                    </a:ln>
                  </pic:spPr>
                </pic:pic>
              </a:graphicData>
            </a:graphic>
          </wp:inline>
        </w:drawing>
      </w:r>
    </w:p>
    <w:p w14:paraId="7F6910A9" w14:textId="77777777" w:rsidR="00265062" w:rsidRDefault="00265062" w:rsidP="00265062">
      <w:pPr>
        <w:pStyle w:val="LabStepNumberedLevel2"/>
        <w:tabs>
          <w:tab w:val="clear" w:pos="720"/>
          <w:tab w:val="num" w:pos="792"/>
        </w:tabs>
        <w:ind w:left="792"/>
      </w:pPr>
      <w:r>
        <w:lastRenderedPageBreak/>
        <w:t xml:space="preserve">Click on the </w:t>
      </w:r>
      <w:r w:rsidRPr="00906305">
        <w:rPr>
          <w:i/>
        </w:rPr>
        <w:t>Relationship view</w:t>
      </w:r>
      <w:r>
        <w:t xml:space="preserve"> button in the left navigation to see the tables included in data model and their relationships.</w:t>
      </w:r>
    </w:p>
    <w:p w14:paraId="7CB11E0C" w14:textId="74B7F7B3" w:rsidR="00265062" w:rsidRDefault="00D90E63" w:rsidP="00265062">
      <w:pPr>
        <w:pStyle w:val="LabStepScreenshotLevel2"/>
      </w:pPr>
      <w:r>
        <w:drawing>
          <wp:inline distT="0" distB="0" distL="0" distR="0" wp14:anchorId="148E2EA8" wp14:editId="1358AE37">
            <wp:extent cx="3458225" cy="2254250"/>
            <wp:effectExtent l="19050" t="19050" r="27940" b="1270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1074" cy="2275663"/>
                    </a:xfrm>
                    <a:prstGeom prst="rect">
                      <a:avLst/>
                    </a:prstGeom>
                    <a:noFill/>
                    <a:ln>
                      <a:solidFill>
                        <a:schemeClr val="tx1">
                          <a:lumMod val="50000"/>
                          <a:lumOff val="50000"/>
                        </a:schemeClr>
                      </a:solidFill>
                    </a:ln>
                  </pic:spPr>
                </pic:pic>
              </a:graphicData>
            </a:graphic>
          </wp:inline>
        </w:drawing>
      </w:r>
    </w:p>
    <w:p w14:paraId="31DABFE6" w14:textId="77777777" w:rsidR="00265062" w:rsidRDefault="00265062" w:rsidP="00265062">
      <w:pPr>
        <w:pStyle w:val="LabStepNumberedLevel2"/>
        <w:tabs>
          <w:tab w:val="clear" w:pos="720"/>
          <w:tab w:val="num" w:pos="792"/>
        </w:tabs>
        <w:ind w:left="792"/>
      </w:pPr>
      <w:r>
        <w:t xml:space="preserve">Click on the </w:t>
      </w:r>
      <w:r w:rsidRPr="00906305">
        <w:rPr>
          <w:i/>
        </w:rPr>
        <w:t>Data view</w:t>
      </w:r>
      <w:r>
        <w:t xml:space="preserve"> button in the left navigation to see a tabular view of the data inside the project’s data model. Note that you can select a table in the FIELDS list on the right to see the data in that table. </w:t>
      </w:r>
    </w:p>
    <w:p w14:paraId="3000B90A" w14:textId="75A332E2" w:rsidR="00265062" w:rsidRDefault="00D90E63" w:rsidP="00265062">
      <w:pPr>
        <w:pStyle w:val="LabStepScreenshotLevel2"/>
      </w:pPr>
      <w:r>
        <w:drawing>
          <wp:inline distT="0" distB="0" distL="0" distR="0" wp14:anchorId="1D152E4C" wp14:editId="3B207FFC">
            <wp:extent cx="5397500" cy="1472546"/>
            <wp:effectExtent l="19050" t="19050" r="12700" b="139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6469" cy="1474993"/>
                    </a:xfrm>
                    <a:prstGeom prst="rect">
                      <a:avLst/>
                    </a:prstGeom>
                    <a:noFill/>
                    <a:ln>
                      <a:solidFill>
                        <a:schemeClr val="tx1">
                          <a:lumMod val="50000"/>
                          <a:lumOff val="50000"/>
                        </a:schemeClr>
                      </a:solidFill>
                    </a:ln>
                  </pic:spPr>
                </pic:pic>
              </a:graphicData>
            </a:graphic>
          </wp:inline>
        </w:drawing>
      </w:r>
    </w:p>
    <w:p w14:paraId="26C79059" w14:textId="2F8AEA96" w:rsidR="00265062" w:rsidRDefault="00265062" w:rsidP="00265062">
      <w:pPr>
        <w:pStyle w:val="LabExerciseCallout"/>
      </w:pPr>
      <w:r>
        <w:t xml:space="preserve">You do not need to make any changes to this Power BI Desktop project. The purpose of this </w:t>
      </w:r>
      <w:r w:rsidR="00906305">
        <w:t>exercise</w:t>
      </w:r>
      <w:r>
        <w:t xml:space="preserve"> is for you to open an existing project that has already been completed and then to publish it to the </w:t>
      </w:r>
      <w:r w:rsidRPr="0050610D">
        <w:rPr>
          <w:b/>
        </w:rPr>
        <w:t xml:space="preserve">Wingtip Sales </w:t>
      </w:r>
      <w:r>
        <w:t xml:space="preserve">app workspace. </w:t>
      </w:r>
    </w:p>
    <w:p w14:paraId="50F96665" w14:textId="77777777" w:rsidR="00265062" w:rsidRDefault="00265062" w:rsidP="00265062">
      <w:pPr>
        <w:pStyle w:val="LabStepNumbered"/>
        <w:numPr>
          <w:ilvl w:val="0"/>
          <w:numId w:val="7"/>
        </w:numPr>
        <w:tabs>
          <w:tab w:val="clear" w:pos="360"/>
          <w:tab w:val="num" w:pos="432"/>
        </w:tabs>
        <w:ind w:left="432"/>
      </w:pPr>
      <w:r>
        <w:t xml:space="preserve">Publish the </w:t>
      </w:r>
      <w:r w:rsidRPr="0050610D">
        <w:rPr>
          <w:b/>
        </w:rPr>
        <w:t xml:space="preserve">Wingtip Sales </w:t>
      </w:r>
      <w:proofErr w:type="spellStart"/>
      <w:r w:rsidRPr="0050610D">
        <w:rPr>
          <w:b/>
        </w:rPr>
        <w:t>Analysis.pbix</w:t>
      </w:r>
      <w:proofErr w:type="spellEnd"/>
      <w:r>
        <w:t xml:space="preserve"> project to the Power BI Service.</w:t>
      </w:r>
    </w:p>
    <w:p w14:paraId="0ADA1626" w14:textId="77777777" w:rsidR="00265062" w:rsidRDefault="00265062" w:rsidP="00265062">
      <w:pPr>
        <w:pStyle w:val="LabStepNumberedLevel2"/>
        <w:numPr>
          <w:ilvl w:val="1"/>
          <w:numId w:val="7"/>
        </w:numPr>
        <w:tabs>
          <w:tab w:val="clear" w:pos="720"/>
          <w:tab w:val="num" w:pos="792"/>
        </w:tabs>
        <w:ind w:left="792"/>
      </w:pPr>
      <w:r>
        <w:t xml:space="preserve">Navigate to the </w:t>
      </w:r>
      <w:r w:rsidRPr="0018552E">
        <w:rPr>
          <w:b/>
        </w:rPr>
        <w:t>Home</w:t>
      </w:r>
      <w:r>
        <w:t xml:space="preserve"> tab in the ribbon and click the </w:t>
      </w:r>
      <w:r w:rsidRPr="0018552E">
        <w:rPr>
          <w:b/>
        </w:rPr>
        <w:t>Publish</w:t>
      </w:r>
      <w:r>
        <w:t xml:space="preserve"> button on the far right-hand side.</w:t>
      </w:r>
    </w:p>
    <w:p w14:paraId="6B906108" w14:textId="77777777" w:rsidR="00265062" w:rsidRDefault="00265062" w:rsidP="00265062">
      <w:pPr>
        <w:pStyle w:val="LabStepScreenshotLevel2"/>
      </w:pPr>
      <w:r>
        <w:drawing>
          <wp:inline distT="0" distB="0" distL="0" distR="0" wp14:anchorId="55F8B8EA" wp14:editId="5CAD177B">
            <wp:extent cx="5346700" cy="718510"/>
            <wp:effectExtent l="19050" t="19050" r="25400"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42767" cy="731420"/>
                    </a:xfrm>
                    <a:prstGeom prst="rect">
                      <a:avLst/>
                    </a:prstGeom>
                    <a:noFill/>
                    <a:ln>
                      <a:solidFill>
                        <a:schemeClr val="tx1">
                          <a:lumMod val="50000"/>
                          <a:lumOff val="50000"/>
                        </a:schemeClr>
                      </a:solidFill>
                    </a:ln>
                  </pic:spPr>
                </pic:pic>
              </a:graphicData>
            </a:graphic>
          </wp:inline>
        </w:drawing>
      </w:r>
    </w:p>
    <w:p w14:paraId="1CE756B6" w14:textId="77777777" w:rsidR="00265062" w:rsidRDefault="00265062" w:rsidP="00265062">
      <w:pPr>
        <w:pStyle w:val="LabStepNumberedLevel2"/>
        <w:tabs>
          <w:tab w:val="clear" w:pos="720"/>
          <w:tab w:val="num" w:pos="792"/>
        </w:tabs>
        <w:ind w:left="792"/>
      </w:pPr>
      <w:r>
        <w:t xml:space="preserve">When promoted with the </w:t>
      </w:r>
      <w:r w:rsidRPr="008615F8">
        <w:rPr>
          <w:b/>
        </w:rPr>
        <w:t>Sign in to Power BI</w:t>
      </w:r>
      <w:r>
        <w:t xml:space="preserve"> dialog, click the </w:t>
      </w:r>
      <w:r w:rsidRPr="008615F8">
        <w:rPr>
          <w:b/>
        </w:rPr>
        <w:t>Sign In</w:t>
      </w:r>
      <w:r>
        <w:t xml:space="preserve"> button</w:t>
      </w:r>
    </w:p>
    <w:p w14:paraId="71F63FAF" w14:textId="77777777" w:rsidR="00265062" w:rsidRDefault="00265062" w:rsidP="00265062">
      <w:pPr>
        <w:pStyle w:val="LabStepScreenshotLevel2"/>
      </w:pPr>
      <w:r>
        <w:drawing>
          <wp:inline distT="0" distB="0" distL="0" distR="0" wp14:anchorId="0274595C" wp14:editId="2C8EFD6E">
            <wp:extent cx="2053089" cy="1365250"/>
            <wp:effectExtent l="0" t="0" r="4445"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1642" cy="1397537"/>
                    </a:xfrm>
                    <a:prstGeom prst="rect">
                      <a:avLst/>
                    </a:prstGeom>
                  </pic:spPr>
                </pic:pic>
              </a:graphicData>
            </a:graphic>
          </wp:inline>
        </w:drawing>
      </w:r>
    </w:p>
    <w:p w14:paraId="0EF605ED" w14:textId="77777777" w:rsidR="00265062" w:rsidRDefault="00265062" w:rsidP="00265062">
      <w:pPr>
        <w:pStyle w:val="LabStepNumberedLevel2"/>
        <w:tabs>
          <w:tab w:val="clear" w:pos="720"/>
          <w:tab w:val="num" w:pos="792"/>
        </w:tabs>
        <w:ind w:left="792"/>
      </w:pPr>
      <w:r>
        <w:lastRenderedPageBreak/>
        <w:t>When prompted for your password, sign into the Power BI Service.</w:t>
      </w:r>
    </w:p>
    <w:p w14:paraId="0F4E1790" w14:textId="77777777" w:rsidR="00265062" w:rsidRDefault="00265062" w:rsidP="00265062">
      <w:pPr>
        <w:pStyle w:val="LabStepNumberedLevel2"/>
        <w:tabs>
          <w:tab w:val="clear" w:pos="720"/>
          <w:tab w:val="num" w:pos="792"/>
        </w:tabs>
        <w:ind w:left="792"/>
      </w:pPr>
      <w:r>
        <w:t xml:space="preserve">When Power BI Desktop prompts you with the </w:t>
      </w:r>
      <w:r>
        <w:rPr>
          <w:b/>
        </w:rPr>
        <w:t>Publish</w:t>
      </w:r>
      <w:r w:rsidRPr="008615F8">
        <w:rPr>
          <w:b/>
        </w:rPr>
        <w:t xml:space="preserve"> to Power BI</w:t>
      </w:r>
      <w:r>
        <w:t xml:space="preserve"> dialog, select </w:t>
      </w:r>
      <w:r>
        <w:rPr>
          <w:b/>
        </w:rPr>
        <w:t>Wingtip Sales</w:t>
      </w:r>
      <w:r>
        <w:t xml:space="preserve"> and then click </w:t>
      </w:r>
      <w:r w:rsidRPr="0018552E">
        <w:rPr>
          <w:b/>
        </w:rPr>
        <w:t>Select</w:t>
      </w:r>
      <w:r>
        <w:t>.</w:t>
      </w:r>
    </w:p>
    <w:p w14:paraId="41EAA736" w14:textId="77777777" w:rsidR="00265062" w:rsidRDefault="00265062" w:rsidP="00265062">
      <w:pPr>
        <w:pStyle w:val="LabStepScreenshotLevel2"/>
      </w:pPr>
      <w:r>
        <w:drawing>
          <wp:inline distT="0" distB="0" distL="0" distR="0" wp14:anchorId="1AE3A623" wp14:editId="7D1AEA5D">
            <wp:extent cx="2070100" cy="1157648"/>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08238" cy="1178976"/>
                    </a:xfrm>
                    <a:prstGeom prst="rect">
                      <a:avLst/>
                    </a:prstGeom>
                    <a:noFill/>
                    <a:ln>
                      <a:noFill/>
                    </a:ln>
                  </pic:spPr>
                </pic:pic>
              </a:graphicData>
            </a:graphic>
          </wp:inline>
        </w:drawing>
      </w:r>
    </w:p>
    <w:p w14:paraId="621D896C" w14:textId="77777777" w:rsidR="00265062" w:rsidRDefault="00265062" w:rsidP="00265062">
      <w:pPr>
        <w:pStyle w:val="LabExerciseCallout"/>
      </w:pPr>
      <w:r>
        <w:t xml:space="preserve">Since there is already a dataset named </w:t>
      </w:r>
      <w:r w:rsidRPr="0078335B">
        <w:rPr>
          <w:b/>
        </w:rPr>
        <w:t>Wingtip Sales Analysis</w:t>
      </w:r>
      <w:r>
        <w:t xml:space="preserve"> in the </w:t>
      </w:r>
      <w:r w:rsidRPr="0078335B">
        <w:rPr>
          <w:b/>
        </w:rPr>
        <w:t>Wingtip Sales</w:t>
      </w:r>
      <w:r>
        <w:t xml:space="preserve"> app workspace, you will be prompted with the </w:t>
      </w:r>
      <w:r w:rsidRPr="0078335B">
        <w:rPr>
          <w:b/>
        </w:rPr>
        <w:t>Replacing dataset</w:t>
      </w:r>
      <w:r>
        <w:t xml:space="preserve"> dialog to confirm you want to replace an existing dataset.</w:t>
      </w:r>
    </w:p>
    <w:p w14:paraId="222DE707" w14:textId="77777777" w:rsidR="00265062" w:rsidRDefault="00265062" w:rsidP="00265062">
      <w:pPr>
        <w:pStyle w:val="LabStepNumberedLevel2"/>
        <w:tabs>
          <w:tab w:val="clear" w:pos="720"/>
          <w:tab w:val="num" w:pos="792"/>
        </w:tabs>
        <w:ind w:left="792"/>
      </w:pPr>
      <w:r>
        <w:t xml:space="preserve">Click the </w:t>
      </w:r>
      <w:r w:rsidRPr="0078335B">
        <w:rPr>
          <w:b/>
        </w:rPr>
        <w:t>Replace</w:t>
      </w:r>
      <w:r>
        <w:t xml:space="preserve"> button in the </w:t>
      </w:r>
      <w:r w:rsidRPr="0078335B">
        <w:rPr>
          <w:b/>
        </w:rPr>
        <w:t>Replacing datasets</w:t>
      </w:r>
      <w:r>
        <w:t xml:space="preserve"> dialog to continue.</w:t>
      </w:r>
    </w:p>
    <w:p w14:paraId="5604B582" w14:textId="77777777" w:rsidR="00265062" w:rsidRDefault="00265062" w:rsidP="00265062">
      <w:pPr>
        <w:pStyle w:val="LabStepScreenshotLevel2"/>
      </w:pPr>
      <w:r>
        <w:drawing>
          <wp:inline distT="0" distB="0" distL="0" distR="0" wp14:anchorId="276AF473" wp14:editId="7ECE4CBA">
            <wp:extent cx="2222500" cy="8797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78260" cy="901812"/>
                    </a:xfrm>
                    <a:prstGeom prst="rect">
                      <a:avLst/>
                    </a:prstGeom>
                  </pic:spPr>
                </pic:pic>
              </a:graphicData>
            </a:graphic>
          </wp:inline>
        </w:drawing>
      </w:r>
    </w:p>
    <w:p w14:paraId="0DB41E63" w14:textId="77777777" w:rsidR="00265062" w:rsidRDefault="00265062" w:rsidP="00265062">
      <w:pPr>
        <w:pStyle w:val="LabStepNumberedLevel2"/>
        <w:tabs>
          <w:tab w:val="clear" w:pos="720"/>
          <w:tab w:val="num" w:pos="792"/>
        </w:tabs>
        <w:ind w:left="792"/>
      </w:pPr>
      <w:r>
        <w:t xml:space="preserve">Power BI Desktop will display the </w:t>
      </w:r>
      <w:r w:rsidRPr="006200FB">
        <w:rPr>
          <w:b/>
        </w:rPr>
        <w:t>Publishing to Power BI</w:t>
      </w:r>
      <w:r>
        <w:t xml:space="preserve"> dialog as the publishing process begins.</w:t>
      </w:r>
    </w:p>
    <w:p w14:paraId="51FE6D7E" w14:textId="77777777" w:rsidR="00265062" w:rsidRDefault="00265062" w:rsidP="00265062">
      <w:pPr>
        <w:pStyle w:val="LabStepScreenshotLevel2"/>
      </w:pPr>
      <w:r>
        <w:drawing>
          <wp:inline distT="0" distB="0" distL="0" distR="0" wp14:anchorId="60FD37B1" wp14:editId="4B82E526">
            <wp:extent cx="1581150" cy="736354"/>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44195" cy="765715"/>
                    </a:xfrm>
                    <a:prstGeom prst="rect">
                      <a:avLst/>
                    </a:prstGeom>
                    <a:noFill/>
                    <a:ln>
                      <a:noFill/>
                    </a:ln>
                  </pic:spPr>
                </pic:pic>
              </a:graphicData>
            </a:graphic>
          </wp:inline>
        </w:drawing>
      </w:r>
    </w:p>
    <w:p w14:paraId="28BB5716" w14:textId="77777777" w:rsidR="00265062" w:rsidRDefault="00265062" w:rsidP="00265062">
      <w:pPr>
        <w:pStyle w:val="LabStepNumberedLevel2"/>
        <w:tabs>
          <w:tab w:val="clear" w:pos="720"/>
          <w:tab w:val="num" w:pos="792"/>
        </w:tabs>
        <w:ind w:left="792"/>
      </w:pPr>
      <w:r>
        <w:t xml:space="preserve">Once the publishing process has completed, the </w:t>
      </w:r>
      <w:r w:rsidRPr="008615F8">
        <w:rPr>
          <w:b/>
        </w:rPr>
        <w:t>Publishing to Power BI</w:t>
      </w:r>
      <w:r>
        <w:t xml:space="preserve"> dialog will display a success message and provide you with a link to </w:t>
      </w:r>
      <w:r w:rsidRPr="008615F8">
        <w:rPr>
          <w:b/>
        </w:rPr>
        <w:t xml:space="preserve">Open </w:t>
      </w:r>
      <w:r>
        <w:rPr>
          <w:b/>
        </w:rPr>
        <w:t xml:space="preserve">Wingtip Sales </w:t>
      </w:r>
      <w:proofErr w:type="spellStart"/>
      <w:r>
        <w:rPr>
          <w:b/>
        </w:rPr>
        <w:t>Analysis</w:t>
      </w:r>
      <w:r w:rsidRPr="008615F8">
        <w:rPr>
          <w:b/>
        </w:rPr>
        <w:t>.pbix</w:t>
      </w:r>
      <w:proofErr w:type="spellEnd"/>
      <w:r w:rsidRPr="008615F8">
        <w:rPr>
          <w:b/>
        </w:rPr>
        <w:t xml:space="preserve"> in Power BI</w:t>
      </w:r>
      <w:r>
        <w:t>. Click on that link to navigate to the Power BI Service using the browser.</w:t>
      </w:r>
    </w:p>
    <w:p w14:paraId="3608B871" w14:textId="77777777" w:rsidR="00265062" w:rsidRDefault="00265062" w:rsidP="00265062">
      <w:pPr>
        <w:pStyle w:val="LabStepScreenshotLevel2"/>
      </w:pPr>
      <w:r>
        <w:drawing>
          <wp:inline distT="0" distB="0" distL="0" distR="0" wp14:anchorId="72058602" wp14:editId="55DDB37F">
            <wp:extent cx="1581150" cy="92481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27759" cy="952073"/>
                    </a:xfrm>
                    <a:prstGeom prst="rect">
                      <a:avLst/>
                    </a:prstGeom>
                    <a:noFill/>
                    <a:ln>
                      <a:noFill/>
                    </a:ln>
                  </pic:spPr>
                </pic:pic>
              </a:graphicData>
            </a:graphic>
          </wp:inline>
        </w:drawing>
      </w:r>
    </w:p>
    <w:p w14:paraId="07988B8A" w14:textId="77777777" w:rsidR="00265062" w:rsidRDefault="00265062" w:rsidP="00265062">
      <w:pPr>
        <w:pStyle w:val="LabStepNumberedLevel2"/>
        <w:tabs>
          <w:tab w:val="clear" w:pos="720"/>
          <w:tab w:val="num" w:pos="792"/>
        </w:tabs>
        <w:ind w:left="792"/>
      </w:pPr>
      <w:r>
        <w:t xml:space="preserve">You should now be able to see the </w:t>
      </w:r>
      <w:r w:rsidRPr="00E85756">
        <w:t xml:space="preserve">same report you </w:t>
      </w:r>
      <w:r>
        <w:t xml:space="preserve">published </w:t>
      </w:r>
      <w:r w:rsidRPr="00E85756">
        <w:t>earlier</w:t>
      </w:r>
      <w:r>
        <w:t>.</w:t>
      </w:r>
    </w:p>
    <w:p w14:paraId="022DE15D" w14:textId="77777777" w:rsidR="00265062" w:rsidRDefault="00265062" w:rsidP="00265062">
      <w:pPr>
        <w:pStyle w:val="LabStepScreenshotLevel2"/>
      </w:pPr>
      <w:r>
        <w:drawing>
          <wp:inline distT="0" distB="0" distL="0" distR="0" wp14:anchorId="77FC82F8" wp14:editId="1A97E811">
            <wp:extent cx="3448594" cy="1685979"/>
            <wp:effectExtent l="19050" t="19050" r="19050"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08519" cy="1715276"/>
                    </a:xfrm>
                    <a:prstGeom prst="rect">
                      <a:avLst/>
                    </a:prstGeom>
                    <a:noFill/>
                    <a:ln>
                      <a:solidFill>
                        <a:schemeClr val="tx1">
                          <a:lumMod val="65000"/>
                          <a:lumOff val="35000"/>
                        </a:schemeClr>
                      </a:solidFill>
                    </a:ln>
                  </pic:spPr>
                </pic:pic>
              </a:graphicData>
            </a:graphic>
          </wp:inline>
        </w:drawing>
      </w:r>
    </w:p>
    <w:p w14:paraId="352B510D" w14:textId="77777777" w:rsidR="00265062" w:rsidRDefault="00265062" w:rsidP="00265062">
      <w:pPr>
        <w:pStyle w:val="LabExerciseCallout"/>
      </w:pPr>
      <w:r>
        <w:lastRenderedPageBreak/>
        <w:t>You have now successfully published a PBIX project using Power BI Desktop. But what happens when you want to make a change to a report after it has been published? It’s very easy because you can make changes to your Power BI Desktop project and republish it on top a previous version of the same project that has already been published.</w:t>
      </w:r>
    </w:p>
    <w:p w14:paraId="59D13644" w14:textId="66D5A8AF" w:rsidR="00265062" w:rsidRDefault="00265062" w:rsidP="00265062">
      <w:pPr>
        <w:pStyle w:val="LabStepNumbered"/>
        <w:tabs>
          <w:tab w:val="clear" w:pos="360"/>
          <w:tab w:val="num" w:pos="432"/>
        </w:tabs>
        <w:ind w:left="432"/>
      </w:pPr>
      <w:r>
        <w:t xml:space="preserve">Change the </w:t>
      </w:r>
      <w:r w:rsidR="00906305">
        <w:t>d</w:t>
      </w:r>
      <w:r>
        <w:t xml:space="preserve">efault </w:t>
      </w:r>
      <w:r w:rsidR="00906305">
        <w:t xml:space="preserve">bubble </w:t>
      </w:r>
      <w:r>
        <w:t>color property of the Map visual that displays sales revenue by month and purchase type.</w:t>
      </w:r>
    </w:p>
    <w:p w14:paraId="4A1BB7AD" w14:textId="77777777" w:rsidR="00265062" w:rsidRDefault="00265062" w:rsidP="00265062">
      <w:pPr>
        <w:pStyle w:val="LabStepNumberedLevel2"/>
        <w:tabs>
          <w:tab w:val="clear" w:pos="720"/>
          <w:tab w:val="num" w:pos="792"/>
        </w:tabs>
        <w:ind w:left="792"/>
      </w:pPr>
      <w:r>
        <w:t xml:space="preserve">Return back to Power BI Desktop and make sure you are in report view for the project named </w:t>
      </w:r>
      <w:r>
        <w:rPr>
          <w:b/>
        </w:rPr>
        <w:t xml:space="preserve">Wingtip Sales </w:t>
      </w:r>
      <w:proofErr w:type="spellStart"/>
      <w:r>
        <w:rPr>
          <w:b/>
        </w:rPr>
        <w:t>Analysis</w:t>
      </w:r>
      <w:r w:rsidRPr="006200FB">
        <w:rPr>
          <w:b/>
        </w:rPr>
        <w:t>.pbix</w:t>
      </w:r>
      <w:proofErr w:type="spellEnd"/>
      <w:r>
        <w:t>.</w:t>
      </w:r>
    </w:p>
    <w:p w14:paraId="2462540C" w14:textId="77777777" w:rsidR="00265062" w:rsidRDefault="00265062" w:rsidP="00265062">
      <w:pPr>
        <w:pStyle w:val="LabStepNumberedLevel2"/>
        <w:tabs>
          <w:tab w:val="clear" w:pos="720"/>
          <w:tab w:val="num" w:pos="792"/>
        </w:tabs>
        <w:ind w:left="792"/>
      </w:pPr>
      <w:r>
        <w:t xml:space="preserve">Return to the </w:t>
      </w:r>
      <w:r w:rsidRPr="006200FB">
        <w:rPr>
          <w:b/>
        </w:rPr>
        <w:t>Sales by Geography</w:t>
      </w:r>
      <w:r>
        <w:t xml:space="preserve"> page.</w:t>
      </w:r>
    </w:p>
    <w:p w14:paraId="6B3F0EEC" w14:textId="77777777" w:rsidR="00265062" w:rsidRDefault="00265062" w:rsidP="00265062">
      <w:pPr>
        <w:pStyle w:val="LabStepNumberedLevel2"/>
        <w:tabs>
          <w:tab w:val="clear" w:pos="720"/>
          <w:tab w:val="num" w:pos="792"/>
        </w:tabs>
        <w:ind w:left="792"/>
      </w:pPr>
      <w:r>
        <w:t xml:space="preserve">Select the </w:t>
      </w:r>
      <w:r w:rsidRPr="006200FB">
        <w:rPr>
          <w:b/>
        </w:rPr>
        <w:t>Map</w:t>
      </w:r>
      <w:r>
        <w:t xml:space="preserve"> visual.</w:t>
      </w:r>
    </w:p>
    <w:p w14:paraId="6D2C6745" w14:textId="77777777" w:rsidR="00265062" w:rsidRDefault="00265062" w:rsidP="00265062">
      <w:pPr>
        <w:pStyle w:val="LabStepScreenshotLevel2"/>
      </w:pPr>
      <w:r>
        <w:drawing>
          <wp:inline distT="0" distB="0" distL="0" distR="0" wp14:anchorId="0DC6A990" wp14:editId="0901DA0E">
            <wp:extent cx="3522455" cy="2228850"/>
            <wp:effectExtent l="19050" t="19050" r="20955" b="190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75839" cy="2262629"/>
                    </a:xfrm>
                    <a:prstGeom prst="rect">
                      <a:avLst/>
                    </a:prstGeom>
                    <a:noFill/>
                    <a:ln>
                      <a:solidFill>
                        <a:schemeClr val="tx1">
                          <a:lumMod val="50000"/>
                          <a:lumOff val="50000"/>
                        </a:schemeClr>
                      </a:solidFill>
                    </a:ln>
                  </pic:spPr>
                </pic:pic>
              </a:graphicData>
            </a:graphic>
          </wp:inline>
        </w:drawing>
      </w:r>
    </w:p>
    <w:p w14:paraId="5B82C5DD" w14:textId="77777777" w:rsidR="00265062" w:rsidRDefault="00265062" w:rsidP="00265062">
      <w:pPr>
        <w:pStyle w:val="LabStepNumberedLevel2"/>
        <w:tabs>
          <w:tab w:val="clear" w:pos="720"/>
          <w:tab w:val="num" w:pos="792"/>
        </w:tabs>
        <w:ind w:left="792"/>
      </w:pPr>
      <w:r>
        <w:t xml:space="preserve">Update the </w:t>
      </w:r>
      <w:r w:rsidRPr="00DD4492">
        <w:rPr>
          <w:b/>
        </w:rPr>
        <w:t>Default color</w:t>
      </w:r>
      <w:r>
        <w:t xml:space="preserve"> property in the </w:t>
      </w:r>
      <w:r w:rsidRPr="00DD4492">
        <w:rPr>
          <w:b/>
        </w:rPr>
        <w:t>Data colors</w:t>
      </w:r>
      <w:r>
        <w:t xml:space="preserve"> section in the </w:t>
      </w:r>
      <w:r w:rsidRPr="00DD4492">
        <w:rPr>
          <w:b/>
        </w:rPr>
        <w:t>Format pane</w:t>
      </w:r>
      <w:r>
        <w:t xml:space="preserve"> to change the color of the bubbles from red to a different color of your choice such as yellow or purple.</w:t>
      </w:r>
    </w:p>
    <w:p w14:paraId="42ED9C9B" w14:textId="77777777" w:rsidR="00265062" w:rsidRDefault="00265062" w:rsidP="00265062">
      <w:pPr>
        <w:pStyle w:val="LabStepScreenshotLevel2"/>
      </w:pPr>
      <w:r>
        <w:drawing>
          <wp:inline distT="0" distB="0" distL="0" distR="0" wp14:anchorId="228C14AA" wp14:editId="73018DC7">
            <wp:extent cx="2005149" cy="1420314"/>
            <wp:effectExtent l="19050" t="19050" r="14605" b="279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17081" cy="1428766"/>
                    </a:xfrm>
                    <a:prstGeom prst="rect">
                      <a:avLst/>
                    </a:prstGeom>
                    <a:noFill/>
                    <a:ln>
                      <a:solidFill>
                        <a:schemeClr val="bg1">
                          <a:lumMod val="65000"/>
                        </a:schemeClr>
                      </a:solidFill>
                    </a:ln>
                  </pic:spPr>
                </pic:pic>
              </a:graphicData>
            </a:graphic>
          </wp:inline>
        </w:drawing>
      </w:r>
    </w:p>
    <w:p w14:paraId="309DC0AC" w14:textId="77777777" w:rsidR="00265062" w:rsidRDefault="00265062" w:rsidP="00265062">
      <w:pPr>
        <w:pStyle w:val="LabStepNumberedLevel2"/>
        <w:tabs>
          <w:tab w:val="clear" w:pos="720"/>
          <w:tab w:val="num" w:pos="792"/>
        </w:tabs>
        <w:ind w:left="792"/>
      </w:pPr>
      <w:r>
        <w:t>Verify that the bubbles in the Map visual are now a different color than red.</w:t>
      </w:r>
    </w:p>
    <w:p w14:paraId="2EF56293" w14:textId="77777777" w:rsidR="00265062" w:rsidRDefault="00265062" w:rsidP="00265062">
      <w:pPr>
        <w:pStyle w:val="LabStepScreenshotLevel2"/>
      </w:pPr>
      <w:r>
        <w:drawing>
          <wp:inline distT="0" distB="0" distL="0" distR="0" wp14:anchorId="1DA90B33" wp14:editId="635E6429">
            <wp:extent cx="2819400" cy="19012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1694" cy="1936504"/>
                    </a:xfrm>
                    <a:prstGeom prst="rect">
                      <a:avLst/>
                    </a:prstGeom>
                    <a:noFill/>
                    <a:ln>
                      <a:noFill/>
                    </a:ln>
                  </pic:spPr>
                </pic:pic>
              </a:graphicData>
            </a:graphic>
          </wp:inline>
        </w:drawing>
      </w:r>
    </w:p>
    <w:p w14:paraId="16D35DF2" w14:textId="77777777" w:rsidR="00265062" w:rsidRDefault="00265062" w:rsidP="00265062">
      <w:pPr>
        <w:pStyle w:val="LabStepNumberedLevel2"/>
        <w:tabs>
          <w:tab w:val="clear" w:pos="720"/>
          <w:tab w:val="num" w:pos="792"/>
        </w:tabs>
        <w:ind w:left="792"/>
      </w:pPr>
      <w:r>
        <w:t xml:space="preserve">Save your changes to </w:t>
      </w:r>
      <w:r>
        <w:rPr>
          <w:b/>
        </w:rPr>
        <w:t xml:space="preserve">Wingtip Sales </w:t>
      </w:r>
      <w:proofErr w:type="spellStart"/>
      <w:r>
        <w:rPr>
          <w:b/>
        </w:rPr>
        <w:t>Analysis</w:t>
      </w:r>
      <w:r w:rsidRPr="00DD4492">
        <w:rPr>
          <w:b/>
        </w:rPr>
        <w:t>.pbix</w:t>
      </w:r>
      <w:proofErr w:type="spellEnd"/>
      <w:r>
        <w:t>.</w:t>
      </w:r>
    </w:p>
    <w:p w14:paraId="45C7DDC3" w14:textId="77777777" w:rsidR="00265062" w:rsidRDefault="00265062" w:rsidP="00265062">
      <w:pPr>
        <w:pStyle w:val="LabStepNumbered"/>
        <w:tabs>
          <w:tab w:val="clear" w:pos="360"/>
          <w:tab w:val="num" w:pos="432"/>
        </w:tabs>
        <w:ind w:left="432"/>
      </w:pPr>
      <w:r>
        <w:lastRenderedPageBreak/>
        <w:t>Republish the project to the Power BI service.</w:t>
      </w:r>
    </w:p>
    <w:p w14:paraId="1F935B4E" w14:textId="77777777" w:rsidR="00265062" w:rsidRDefault="00265062" w:rsidP="00265062">
      <w:pPr>
        <w:pStyle w:val="LabStepNumberedLevel2"/>
        <w:tabs>
          <w:tab w:val="clear" w:pos="720"/>
          <w:tab w:val="num" w:pos="792"/>
        </w:tabs>
        <w:ind w:left="792"/>
      </w:pPr>
      <w:r>
        <w:t xml:space="preserve">Click the </w:t>
      </w:r>
      <w:r w:rsidRPr="008615F8">
        <w:rPr>
          <w:b/>
        </w:rPr>
        <w:t>Publish</w:t>
      </w:r>
      <w:r>
        <w:t xml:space="preserve"> button on the far right-hand side of the </w:t>
      </w:r>
      <w:r w:rsidRPr="00820E46">
        <w:rPr>
          <w:b/>
        </w:rPr>
        <w:t>Home</w:t>
      </w:r>
      <w:r>
        <w:t xml:space="preserve"> tab in the ribbon.</w:t>
      </w:r>
    </w:p>
    <w:p w14:paraId="73229487" w14:textId="77777777" w:rsidR="00265062" w:rsidRDefault="00265062" w:rsidP="00265062">
      <w:pPr>
        <w:pStyle w:val="LabStepNumberedLevel2"/>
        <w:tabs>
          <w:tab w:val="clear" w:pos="720"/>
          <w:tab w:val="num" w:pos="792"/>
        </w:tabs>
        <w:ind w:left="792"/>
      </w:pPr>
      <w:r>
        <w:t xml:space="preserve">When prompted with the </w:t>
      </w:r>
      <w:r>
        <w:rPr>
          <w:b/>
        </w:rPr>
        <w:t>Publish</w:t>
      </w:r>
      <w:r w:rsidRPr="008615F8">
        <w:rPr>
          <w:b/>
        </w:rPr>
        <w:t xml:space="preserve"> to Power BI</w:t>
      </w:r>
      <w:r>
        <w:t xml:space="preserve"> dialog, select the </w:t>
      </w:r>
      <w:r>
        <w:rPr>
          <w:b/>
        </w:rPr>
        <w:t>Wingtip Sales</w:t>
      </w:r>
      <w:r>
        <w:t xml:space="preserve"> app workspace and then click </w:t>
      </w:r>
      <w:r w:rsidRPr="0018552E">
        <w:rPr>
          <w:b/>
        </w:rPr>
        <w:t>Select</w:t>
      </w:r>
      <w:r>
        <w:t>.</w:t>
      </w:r>
    </w:p>
    <w:p w14:paraId="10A8ED0A" w14:textId="77777777" w:rsidR="00265062" w:rsidRDefault="00265062" w:rsidP="00265062">
      <w:pPr>
        <w:pStyle w:val="LabStepNumberedLevel2"/>
        <w:tabs>
          <w:tab w:val="clear" w:pos="720"/>
          <w:tab w:val="num" w:pos="792"/>
        </w:tabs>
        <w:ind w:left="792"/>
      </w:pPr>
      <w:r>
        <w:t xml:space="preserve">When prompted with the </w:t>
      </w:r>
      <w:r w:rsidRPr="00820E46">
        <w:rPr>
          <w:b/>
        </w:rPr>
        <w:t>Replacing dataset</w:t>
      </w:r>
      <w:r>
        <w:t xml:space="preserve"> dialog, click </w:t>
      </w:r>
      <w:r w:rsidRPr="001F31CD">
        <w:rPr>
          <w:b/>
        </w:rPr>
        <w:t>Replace</w:t>
      </w:r>
      <w:r>
        <w:t xml:space="preserve"> to begin the publishing process. </w:t>
      </w:r>
    </w:p>
    <w:p w14:paraId="3B9A64FC" w14:textId="77777777" w:rsidR="00265062" w:rsidRDefault="00265062" w:rsidP="00265062">
      <w:pPr>
        <w:pStyle w:val="LabStepNumberedLevel2"/>
        <w:tabs>
          <w:tab w:val="clear" w:pos="720"/>
          <w:tab w:val="num" w:pos="792"/>
        </w:tabs>
        <w:ind w:left="792"/>
      </w:pPr>
      <w:r>
        <w:t>Once the publishing process has completed, inspect the published report in the Power BI service using the browser. Verify that the bubble color within the Map visual has been updated.</w:t>
      </w:r>
    </w:p>
    <w:p w14:paraId="2D20F4E9" w14:textId="02826125" w:rsidR="00265062" w:rsidRDefault="00D90E63" w:rsidP="00265062">
      <w:pPr>
        <w:pStyle w:val="LabStepScreenshotLevel2"/>
      </w:pPr>
      <w:r>
        <w:drawing>
          <wp:inline distT="0" distB="0" distL="0" distR="0" wp14:anchorId="168DE1A6" wp14:editId="03B039E0">
            <wp:extent cx="4130742" cy="2171700"/>
            <wp:effectExtent l="19050" t="19050" r="22225" b="190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38683" cy="2175875"/>
                    </a:xfrm>
                    <a:prstGeom prst="rect">
                      <a:avLst/>
                    </a:prstGeom>
                    <a:noFill/>
                    <a:ln>
                      <a:solidFill>
                        <a:schemeClr val="tx1">
                          <a:lumMod val="75000"/>
                          <a:lumOff val="25000"/>
                        </a:schemeClr>
                      </a:solidFill>
                    </a:ln>
                  </pic:spPr>
                </pic:pic>
              </a:graphicData>
            </a:graphic>
          </wp:inline>
        </w:drawing>
      </w:r>
    </w:p>
    <w:p w14:paraId="64604E8E" w14:textId="12CC73C3" w:rsidR="00265062" w:rsidRPr="00AB0146" w:rsidRDefault="00265062" w:rsidP="00265062">
      <w:pPr>
        <w:pStyle w:val="Heading3"/>
      </w:pPr>
      <w:r>
        <w:t xml:space="preserve">Exercise </w:t>
      </w:r>
      <w:r w:rsidR="00FF117C">
        <w:t>7</w:t>
      </w:r>
      <w:r>
        <w:t>: Use Publish to Web to Surface a Report on a Custom Web Page</w:t>
      </w:r>
    </w:p>
    <w:p w14:paraId="5DB29B77" w14:textId="11CDD410" w:rsidR="00265062" w:rsidRDefault="00265062" w:rsidP="00265062">
      <w:pPr>
        <w:pStyle w:val="LabExerciseLeadIn"/>
      </w:pPr>
      <w:r>
        <w:t xml:space="preserve">In </w:t>
      </w:r>
      <w:r w:rsidR="00570B1D">
        <w:t xml:space="preserve">this </w:t>
      </w:r>
      <w:r>
        <w:t>exercise, you will use Power BI</w:t>
      </w:r>
      <w:r w:rsidR="00570B1D">
        <w:t>'s</w:t>
      </w:r>
      <w:r>
        <w:t xml:space="preserve"> </w:t>
      </w:r>
      <w:r w:rsidRPr="00570B1D">
        <w:rPr>
          <w:i/>
        </w:rPr>
        <w:t>Publish to Web</w:t>
      </w:r>
      <w:r>
        <w:t xml:space="preserve"> feature to display the </w:t>
      </w:r>
      <w:r w:rsidRPr="007574FD">
        <w:rPr>
          <w:b/>
        </w:rPr>
        <w:t>Wingtip Sales Analysis</w:t>
      </w:r>
      <w:r>
        <w:t xml:space="preserve"> report on a custom web page.</w:t>
      </w:r>
    </w:p>
    <w:p w14:paraId="28030411" w14:textId="77777777" w:rsidR="00265062" w:rsidRDefault="00265062" w:rsidP="00265062">
      <w:pPr>
        <w:pStyle w:val="LabStepNumbered"/>
        <w:numPr>
          <w:ilvl w:val="0"/>
          <w:numId w:val="41"/>
        </w:numPr>
        <w:tabs>
          <w:tab w:val="clear" w:pos="360"/>
          <w:tab w:val="num" w:pos="432"/>
        </w:tabs>
      </w:pPr>
      <w:r>
        <w:t xml:space="preserve">Locate and open the HTML file named </w:t>
      </w:r>
      <w:r w:rsidRPr="00265062">
        <w:rPr>
          <w:b/>
        </w:rPr>
        <w:t>PublishToWeb.html</w:t>
      </w:r>
      <w:r>
        <w:t xml:space="preserve"> for editing.</w:t>
      </w:r>
    </w:p>
    <w:p w14:paraId="16BFBFDE" w14:textId="77777777" w:rsidR="00265062" w:rsidRDefault="00265062" w:rsidP="00265062">
      <w:pPr>
        <w:pStyle w:val="LabStepNumberedLevel2"/>
        <w:numPr>
          <w:ilvl w:val="1"/>
          <w:numId w:val="7"/>
        </w:numPr>
        <w:tabs>
          <w:tab w:val="clear" w:pos="720"/>
          <w:tab w:val="num" w:pos="792"/>
        </w:tabs>
        <w:ind w:left="792"/>
      </w:pPr>
      <w:r>
        <w:t xml:space="preserve">Using Windows Explorer, locate </w:t>
      </w:r>
      <w:r w:rsidRPr="007574FD">
        <w:rPr>
          <w:b/>
        </w:rPr>
        <w:t>PublishToWeb.html</w:t>
      </w:r>
      <w:r>
        <w:t xml:space="preserve"> in the </w:t>
      </w:r>
      <w:r w:rsidRPr="007574FD">
        <w:rPr>
          <w:b/>
        </w:rPr>
        <w:t>C:\Student\Modules\01_GettingStarted\Lab</w:t>
      </w:r>
      <w:r>
        <w:t xml:space="preserve"> folder.</w:t>
      </w:r>
    </w:p>
    <w:p w14:paraId="55306A42" w14:textId="0BC4F070" w:rsidR="00265062" w:rsidRDefault="00F02DA0" w:rsidP="00265062">
      <w:pPr>
        <w:pStyle w:val="LabStepScreenshotLevel2"/>
      </w:pPr>
      <w:r>
        <w:drawing>
          <wp:inline distT="0" distB="0" distL="0" distR="0" wp14:anchorId="7AA90667" wp14:editId="238E7530">
            <wp:extent cx="4403799" cy="1125415"/>
            <wp:effectExtent l="19050" t="19050" r="15875" b="177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42196" cy="1160783"/>
                    </a:xfrm>
                    <a:prstGeom prst="rect">
                      <a:avLst/>
                    </a:prstGeom>
                    <a:noFill/>
                    <a:ln>
                      <a:solidFill>
                        <a:schemeClr val="tx1">
                          <a:lumMod val="50000"/>
                          <a:lumOff val="50000"/>
                        </a:schemeClr>
                      </a:solidFill>
                    </a:ln>
                  </pic:spPr>
                </pic:pic>
              </a:graphicData>
            </a:graphic>
          </wp:inline>
        </w:drawing>
      </w:r>
    </w:p>
    <w:p w14:paraId="3D69522C" w14:textId="77777777" w:rsidR="00265062" w:rsidRDefault="00265062" w:rsidP="00265062">
      <w:pPr>
        <w:pStyle w:val="LabStepNumberedLevel2"/>
        <w:tabs>
          <w:tab w:val="clear" w:pos="720"/>
          <w:tab w:val="num" w:pos="792"/>
        </w:tabs>
        <w:ind w:left="792"/>
      </w:pPr>
      <w:r>
        <w:t xml:space="preserve">Open </w:t>
      </w:r>
      <w:r w:rsidRPr="007574FD">
        <w:rPr>
          <w:b/>
        </w:rPr>
        <w:t>PublishToWeb.html</w:t>
      </w:r>
      <w:r>
        <w:t xml:space="preserve"> in an text or HTML editor such as Visual Studio, Visual Studio Code or Notepad.</w:t>
      </w:r>
    </w:p>
    <w:p w14:paraId="0C8246EB" w14:textId="77777777" w:rsidR="00265062" w:rsidRDefault="00265062" w:rsidP="00265062">
      <w:pPr>
        <w:pStyle w:val="LabStepNumberedLevel2"/>
        <w:tabs>
          <w:tab w:val="clear" w:pos="720"/>
          <w:tab w:val="num" w:pos="792"/>
        </w:tabs>
        <w:ind w:left="792"/>
      </w:pPr>
      <w:r>
        <w:t xml:space="preserve">Examine the HTML content inside </w:t>
      </w:r>
      <w:r w:rsidRPr="007574FD">
        <w:rPr>
          <w:b/>
        </w:rPr>
        <w:t>PublishToWeb.html</w:t>
      </w:r>
      <w:r>
        <w:t xml:space="preserve">. and locate the </w:t>
      </w:r>
      <w:r w:rsidRPr="00C84898">
        <w:rPr>
          <w:b/>
        </w:rPr>
        <w:t>TODO</w:t>
      </w:r>
      <w:r>
        <w:t xml:space="preserve"> comment inside.</w:t>
      </w:r>
    </w:p>
    <w:p w14:paraId="7CE74C2E" w14:textId="77777777" w:rsidR="00265062" w:rsidRDefault="00265062" w:rsidP="00265062">
      <w:pPr>
        <w:pStyle w:val="LabStepCodeBlockLevel2"/>
      </w:pPr>
      <w:r>
        <w:t>&lt;!DOCTYPE html&gt;</w:t>
      </w:r>
    </w:p>
    <w:p w14:paraId="5062845C" w14:textId="77777777" w:rsidR="00265062" w:rsidRDefault="00265062" w:rsidP="00265062">
      <w:pPr>
        <w:pStyle w:val="LabStepCodeBlockLevel2"/>
      </w:pPr>
      <w:r>
        <w:t>&lt;html&gt;</w:t>
      </w:r>
    </w:p>
    <w:p w14:paraId="6E7C9CCE" w14:textId="77777777" w:rsidR="00265062" w:rsidRDefault="00265062" w:rsidP="00265062">
      <w:pPr>
        <w:pStyle w:val="LabStepCodeBlockLevel2"/>
      </w:pPr>
      <w:r>
        <w:t>&lt;head&gt;</w:t>
      </w:r>
    </w:p>
    <w:p w14:paraId="3D986D71" w14:textId="77777777" w:rsidR="00265062" w:rsidRDefault="00265062" w:rsidP="00265062">
      <w:pPr>
        <w:pStyle w:val="LabStepCodeBlockLevel2"/>
      </w:pPr>
      <w:r>
        <w:t xml:space="preserve">    &lt;meta charset="utf-8" /&gt;</w:t>
      </w:r>
    </w:p>
    <w:p w14:paraId="1BAB6364" w14:textId="77777777" w:rsidR="00265062" w:rsidRDefault="00265062" w:rsidP="00265062">
      <w:pPr>
        <w:pStyle w:val="LabStepCodeBlockLevel2"/>
      </w:pPr>
      <w:r>
        <w:t xml:space="preserve">    &lt;title&gt;Lab 1&lt;/title&gt;</w:t>
      </w:r>
    </w:p>
    <w:p w14:paraId="1910B6EB" w14:textId="77777777" w:rsidR="00265062" w:rsidRDefault="00265062" w:rsidP="00265062">
      <w:pPr>
        <w:pStyle w:val="LabStepCodeBlockLevel2"/>
      </w:pPr>
      <w:r>
        <w:t>&lt;/head&gt;</w:t>
      </w:r>
    </w:p>
    <w:p w14:paraId="314602B4" w14:textId="77777777" w:rsidR="00265062" w:rsidRDefault="00265062" w:rsidP="00265062">
      <w:pPr>
        <w:pStyle w:val="LabStepCodeBlockLevel2"/>
      </w:pPr>
      <w:r>
        <w:t>&lt;body&gt;</w:t>
      </w:r>
    </w:p>
    <w:p w14:paraId="65E2891B" w14:textId="77777777" w:rsidR="00265062" w:rsidRDefault="00265062" w:rsidP="00265062">
      <w:pPr>
        <w:pStyle w:val="LabStepCodeBlockLevel2"/>
      </w:pPr>
    </w:p>
    <w:p w14:paraId="3EB2C938" w14:textId="77777777" w:rsidR="00265062" w:rsidRDefault="00265062" w:rsidP="00265062">
      <w:pPr>
        <w:pStyle w:val="LabStepCodeBlockLevel2"/>
      </w:pPr>
      <w:r>
        <w:t xml:space="preserve">  &lt;h2&gt;Publish to Web&lt;/h2&gt;</w:t>
      </w:r>
    </w:p>
    <w:p w14:paraId="6BDE3F36" w14:textId="77777777" w:rsidR="00265062" w:rsidRDefault="00265062" w:rsidP="00265062">
      <w:pPr>
        <w:pStyle w:val="LabStepCodeBlockLevel2"/>
      </w:pPr>
    </w:p>
    <w:p w14:paraId="482BDA9A" w14:textId="77777777" w:rsidR="00265062" w:rsidRDefault="00265062" w:rsidP="00265062">
      <w:pPr>
        <w:pStyle w:val="LabStepCodeBlockLevel2"/>
      </w:pPr>
      <w:r>
        <w:t xml:space="preserve">  &lt;div&gt;</w:t>
      </w:r>
    </w:p>
    <w:p w14:paraId="556E13A5" w14:textId="77777777" w:rsidR="00265062" w:rsidRPr="007574FD" w:rsidRDefault="00265062" w:rsidP="00265062">
      <w:pPr>
        <w:pStyle w:val="LabStepCodeBlockLevel2"/>
        <w:rPr>
          <w:color w:val="7F7F7F" w:themeColor="text1" w:themeTint="80"/>
        </w:rPr>
      </w:pPr>
      <w:r w:rsidRPr="007574FD">
        <w:rPr>
          <w:color w:val="7F7F7F" w:themeColor="text1" w:themeTint="80"/>
        </w:rPr>
        <w:t xml:space="preserve">    &lt;!-- TODO: Embed Power BI Report Here--&gt;</w:t>
      </w:r>
    </w:p>
    <w:p w14:paraId="7AF488A4" w14:textId="77777777" w:rsidR="00265062" w:rsidRDefault="00265062" w:rsidP="00265062">
      <w:pPr>
        <w:pStyle w:val="LabStepCodeBlockLevel2"/>
      </w:pPr>
      <w:r>
        <w:t xml:space="preserve">  &lt;/div&gt;</w:t>
      </w:r>
    </w:p>
    <w:p w14:paraId="122AE468" w14:textId="77777777" w:rsidR="00265062" w:rsidRDefault="00265062" w:rsidP="00265062">
      <w:pPr>
        <w:pStyle w:val="LabStepCodeBlockLevel2"/>
      </w:pPr>
    </w:p>
    <w:p w14:paraId="128921C1" w14:textId="77777777" w:rsidR="00265062" w:rsidRDefault="00265062" w:rsidP="00265062">
      <w:pPr>
        <w:pStyle w:val="LabStepCodeBlockLevel2"/>
      </w:pPr>
      <w:r>
        <w:t>&lt;/body&gt;</w:t>
      </w:r>
    </w:p>
    <w:p w14:paraId="31E0B6E4" w14:textId="77777777" w:rsidR="00265062" w:rsidRDefault="00265062" w:rsidP="00265062">
      <w:pPr>
        <w:pStyle w:val="LabStepCodeBlockLevel2"/>
      </w:pPr>
      <w:r>
        <w:t>&lt;/html&gt;</w:t>
      </w:r>
    </w:p>
    <w:p w14:paraId="14D51123" w14:textId="77777777" w:rsidR="00265062" w:rsidRDefault="00265062" w:rsidP="00265062">
      <w:pPr>
        <w:pStyle w:val="LabStepNumbered"/>
      </w:pPr>
      <w:r>
        <w:lastRenderedPageBreak/>
        <w:t xml:space="preserve">Use the </w:t>
      </w:r>
      <w:r w:rsidRPr="00570B1D">
        <w:rPr>
          <w:i/>
        </w:rPr>
        <w:t>Publish to Web</w:t>
      </w:r>
      <w:r>
        <w:t xml:space="preserve"> feature to create an embed code and an embeddable iframe tag</w:t>
      </w:r>
    </w:p>
    <w:p w14:paraId="4CFF2A0E" w14:textId="77777777" w:rsidR="00265062" w:rsidRDefault="00265062" w:rsidP="00265062">
      <w:pPr>
        <w:pStyle w:val="LabStepNumberedLevel2"/>
      </w:pPr>
      <w:r>
        <w:t xml:space="preserve">In the browser, return to the Power BI portal and the </w:t>
      </w:r>
      <w:r w:rsidRPr="00B9393E">
        <w:rPr>
          <w:b/>
        </w:rPr>
        <w:t>Wingtip Sales</w:t>
      </w:r>
      <w:r>
        <w:t xml:space="preserve"> app workspace.</w:t>
      </w:r>
    </w:p>
    <w:p w14:paraId="73FD39B8" w14:textId="77777777" w:rsidR="00265062" w:rsidRDefault="00265062" w:rsidP="00265062">
      <w:pPr>
        <w:pStyle w:val="LabStepNumberedLevel2"/>
      </w:pPr>
      <w:r>
        <w:t xml:space="preserve">Open the report named </w:t>
      </w:r>
      <w:r w:rsidRPr="00E369BF">
        <w:rPr>
          <w:b/>
        </w:rPr>
        <w:t>Wingtip Sales Analysis</w:t>
      </w:r>
      <w:r>
        <w:t>.</w:t>
      </w:r>
    </w:p>
    <w:p w14:paraId="549C317E" w14:textId="77777777" w:rsidR="00265062" w:rsidRDefault="00265062" w:rsidP="00265062">
      <w:pPr>
        <w:pStyle w:val="LabStepScreenshotLevel2"/>
      </w:pPr>
      <w:r>
        <w:drawing>
          <wp:inline distT="0" distB="0" distL="0" distR="0" wp14:anchorId="7A533A57" wp14:editId="155C8C81">
            <wp:extent cx="4514850" cy="2025411"/>
            <wp:effectExtent l="19050" t="19050" r="19050" b="133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5387" cy="2101916"/>
                    </a:xfrm>
                    <a:prstGeom prst="rect">
                      <a:avLst/>
                    </a:prstGeom>
                    <a:noFill/>
                    <a:ln>
                      <a:solidFill>
                        <a:schemeClr val="tx1">
                          <a:lumMod val="50000"/>
                          <a:lumOff val="50000"/>
                        </a:schemeClr>
                      </a:solidFill>
                    </a:ln>
                  </pic:spPr>
                </pic:pic>
              </a:graphicData>
            </a:graphic>
          </wp:inline>
        </w:drawing>
      </w:r>
    </w:p>
    <w:p w14:paraId="07238D1D" w14:textId="77777777" w:rsidR="00265062" w:rsidRDefault="00265062" w:rsidP="00265062">
      <w:pPr>
        <w:pStyle w:val="LabStepNumberedLevel2"/>
      </w:pPr>
      <w:r>
        <w:t xml:space="preserve">Drop down the report’s </w:t>
      </w:r>
      <w:r w:rsidRPr="00E369BF">
        <w:rPr>
          <w:b/>
        </w:rPr>
        <w:t>File</w:t>
      </w:r>
      <w:r>
        <w:t xml:space="preserve"> menu and select the </w:t>
      </w:r>
      <w:r w:rsidRPr="00E369BF">
        <w:rPr>
          <w:b/>
        </w:rPr>
        <w:t>Publish to Web</w:t>
      </w:r>
      <w:r>
        <w:t xml:space="preserve"> command.</w:t>
      </w:r>
    </w:p>
    <w:p w14:paraId="79E938F2" w14:textId="1190CF44" w:rsidR="00265062" w:rsidRDefault="00836E2C" w:rsidP="00265062">
      <w:pPr>
        <w:pStyle w:val="LabStepScreenshotLevel2"/>
      </w:pPr>
      <w:r>
        <w:drawing>
          <wp:inline distT="0" distB="0" distL="0" distR="0" wp14:anchorId="76286751" wp14:editId="6A4EE0FE">
            <wp:extent cx="2159000" cy="129767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06284" cy="1326094"/>
                    </a:xfrm>
                    <a:prstGeom prst="rect">
                      <a:avLst/>
                    </a:prstGeom>
                    <a:noFill/>
                    <a:ln>
                      <a:noFill/>
                    </a:ln>
                  </pic:spPr>
                </pic:pic>
              </a:graphicData>
            </a:graphic>
          </wp:inline>
        </w:drawing>
      </w:r>
    </w:p>
    <w:p w14:paraId="033A8A96" w14:textId="77777777" w:rsidR="00265062" w:rsidRDefault="00265062" w:rsidP="00265062">
      <w:pPr>
        <w:pStyle w:val="LabStepNumberedLevel2"/>
      </w:pPr>
      <w:r>
        <w:t xml:space="preserve">When prompted with the </w:t>
      </w:r>
      <w:r w:rsidRPr="00E369BF">
        <w:rPr>
          <w:b/>
        </w:rPr>
        <w:t>Embed in a public website</w:t>
      </w:r>
      <w:r>
        <w:t xml:space="preserve"> dialog, click the </w:t>
      </w:r>
      <w:r w:rsidRPr="00E369BF">
        <w:rPr>
          <w:b/>
        </w:rPr>
        <w:t>Create embed code</w:t>
      </w:r>
      <w:r>
        <w:t xml:space="preserve"> button.</w:t>
      </w:r>
    </w:p>
    <w:p w14:paraId="77E35AE8" w14:textId="77777777" w:rsidR="00265062" w:rsidRDefault="00265062" w:rsidP="00265062">
      <w:pPr>
        <w:pStyle w:val="LabStepScreenshotLevel2"/>
      </w:pPr>
      <w:r>
        <w:drawing>
          <wp:inline distT="0" distB="0" distL="0" distR="0" wp14:anchorId="24BEBB1E" wp14:editId="3B0AB493">
            <wp:extent cx="2025650" cy="1301799"/>
            <wp:effectExtent l="19050" t="19050" r="12700" b="1270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26230" cy="1366437"/>
                    </a:xfrm>
                    <a:prstGeom prst="rect">
                      <a:avLst/>
                    </a:prstGeom>
                    <a:noFill/>
                    <a:ln>
                      <a:solidFill>
                        <a:schemeClr val="tx1">
                          <a:lumMod val="50000"/>
                          <a:lumOff val="50000"/>
                        </a:schemeClr>
                      </a:solidFill>
                    </a:ln>
                  </pic:spPr>
                </pic:pic>
              </a:graphicData>
            </a:graphic>
          </wp:inline>
        </w:drawing>
      </w:r>
    </w:p>
    <w:p w14:paraId="68235BE2" w14:textId="77777777" w:rsidR="00265062" w:rsidRDefault="00265062" w:rsidP="00265062">
      <w:pPr>
        <w:pStyle w:val="LabStepNumberedLevel2"/>
      </w:pPr>
      <w:r>
        <w:t xml:space="preserve">On the next page, click the </w:t>
      </w:r>
      <w:r w:rsidRPr="00E369BF">
        <w:rPr>
          <w:b/>
        </w:rPr>
        <w:t>Publish</w:t>
      </w:r>
      <w:r>
        <w:t xml:space="preserve"> button.</w:t>
      </w:r>
    </w:p>
    <w:p w14:paraId="2F88E9B5" w14:textId="77777777" w:rsidR="00265062" w:rsidRDefault="00265062" w:rsidP="00265062">
      <w:pPr>
        <w:pStyle w:val="LabStepScreenshotLevel2"/>
      </w:pPr>
      <w:r>
        <w:drawing>
          <wp:inline distT="0" distB="0" distL="0" distR="0" wp14:anchorId="2DC6E3D7" wp14:editId="499ACF1E">
            <wp:extent cx="2526067" cy="1632857"/>
            <wp:effectExtent l="19050" t="19050" r="26670" b="2476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90951" cy="1674798"/>
                    </a:xfrm>
                    <a:prstGeom prst="rect">
                      <a:avLst/>
                    </a:prstGeom>
                    <a:noFill/>
                    <a:ln>
                      <a:solidFill>
                        <a:schemeClr val="tx1">
                          <a:lumMod val="50000"/>
                          <a:lumOff val="50000"/>
                        </a:schemeClr>
                      </a:solidFill>
                    </a:ln>
                  </pic:spPr>
                </pic:pic>
              </a:graphicData>
            </a:graphic>
          </wp:inline>
        </w:drawing>
      </w:r>
    </w:p>
    <w:p w14:paraId="327AA137" w14:textId="4A2E74A4" w:rsidR="00265062" w:rsidRDefault="00265062" w:rsidP="00265062">
      <w:pPr>
        <w:pStyle w:val="LabStepNumberedLevel2"/>
      </w:pPr>
      <w:r>
        <w:lastRenderedPageBreak/>
        <w:t xml:space="preserve">Inspect what is displayed to you on the </w:t>
      </w:r>
      <w:r w:rsidRPr="00E369BF">
        <w:rPr>
          <w:b/>
        </w:rPr>
        <w:t>Success!</w:t>
      </w:r>
      <w:r>
        <w:t xml:space="preserve"> </w:t>
      </w:r>
      <w:r w:rsidR="00570B1D">
        <w:t>p</w:t>
      </w:r>
      <w:r>
        <w:t>age.</w:t>
      </w:r>
    </w:p>
    <w:p w14:paraId="25879A5E" w14:textId="77777777" w:rsidR="00265062" w:rsidRDefault="00265062" w:rsidP="00265062">
      <w:pPr>
        <w:pStyle w:val="LabStepScreenshotLevel2"/>
      </w:pPr>
      <w:r>
        <w:drawing>
          <wp:inline distT="0" distB="0" distL="0" distR="0" wp14:anchorId="4C8B17F8" wp14:editId="2E3884CD">
            <wp:extent cx="2946873" cy="2076994"/>
            <wp:effectExtent l="19050" t="19050" r="25400" b="190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70114" cy="2093374"/>
                    </a:xfrm>
                    <a:prstGeom prst="rect">
                      <a:avLst/>
                    </a:prstGeom>
                    <a:noFill/>
                    <a:ln>
                      <a:solidFill>
                        <a:schemeClr val="tx1">
                          <a:lumMod val="50000"/>
                          <a:lumOff val="50000"/>
                        </a:schemeClr>
                      </a:solidFill>
                    </a:ln>
                  </pic:spPr>
                </pic:pic>
              </a:graphicData>
            </a:graphic>
          </wp:inline>
        </w:drawing>
      </w:r>
    </w:p>
    <w:p w14:paraId="5E39C464" w14:textId="77777777" w:rsidR="00265062" w:rsidRDefault="00265062" w:rsidP="00265062">
      <w:pPr>
        <w:pStyle w:val="LabStepNumberedLevel2"/>
      </w:pPr>
      <w:r>
        <w:t xml:space="preserve">Select the contents of the </w:t>
      </w:r>
      <w:r w:rsidRPr="00E369BF">
        <w:rPr>
          <w:b/>
        </w:rPr>
        <w:t>Html you can paste into your blog or website</w:t>
      </w:r>
      <w:r>
        <w:t xml:space="preserve"> textbox and copy it to the Windows clipboard,</w:t>
      </w:r>
    </w:p>
    <w:p w14:paraId="69300BAA" w14:textId="77777777" w:rsidR="00265062" w:rsidRDefault="00265062" w:rsidP="00265062">
      <w:pPr>
        <w:pStyle w:val="LabStepScreenshotLevel2"/>
      </w:pPr>
      <w:r>
        <w:drawing>
          <wp:inline distT="0" distB="0" distL="0" distR="0" wp14:anchorId="5A6E0EF6" wp14:editId="1D197345">
            <wp:extent cx="3298509" cy="1907178"/>
            <wp:effectExtent l="19050" t="19050" r="16510" b="1714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00">
                      <a:extLst>
                        <a:ext uri="{28A0092B-C50C-407E-A947-70E740481C1C}">
                          <a14:useLocalDpi xmlns:a14="http://schemas.microsoft.com/office/drawing/2010/main" val="0"/>
                        </a:ext>
                      </a:extLst>
                    </a:blip>
                    <a:srcRect t="15365"/>
                    <a:stretch/>
                  </pic:blipFill>
                  <pic:spPr bwMode="auto">
                    <a:xfrm>
                      <a:off x="0" y="0"/>
                      <a:ext cx="3353734" cy="193910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33C62B4" w14:textId="77777777" w:rsidR="00265062" w:rsidRDefault="00265062" w:rsidP="00265062">
      <w:pPr>
        <w:pStyle w:val="LabStepNumberedLevel2"/>
      </w:pPr>
      <w:r>
        <w:t xml:space="preserve">Return to </w:t>
      </w:r>
      <w:r w:rsidRPr="000E6C5B">
        <w:rPr>
          <w:b/>
        </w:rPr>
        <w:t>PublishToWeb.html</w:t>
      </w:r>
      <w:r>
        <w:t xml:space="preserve"> and paste the HTML snippet with the iframe tag just below the TODO comment.</w:t>
      </w:r>
    </w:p>
    <w:p w14:paraId="6EA38D72" w14:textId="77777777" w:rsidR="00265062" w:rsidRDefault="00265062" w:rsidP="00265062">
      <w:pPr>
        <w:pStyle w:val="LabStepScreenshotLevel2"/>
      </w:pPr>
      <w:r>
        <w:drawing>
          <wp:inline distT="0" distB="0" distL="0" distR="0" wp14:anchorId="121E2422" wp14:editId="4E3B502A">
            <wp:extent cx="4663891" cy="3053976"/>
            <wp:effectExtent l="19050" t="19050" r="22860" b="133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31664" cy="3098355"/>
                    </a:xfrm>
                    <a:prstGeom prst="rect">
                      <a:avLst/>
                    </a:prstGeom>
                    <a:noFill/>
                    <a:ln>
                      <a:solidFill>
                        <a:schemeClr val="tx1">
                          <a:lumMod val="50000"/>
                          <a:lumOff val="50000"/>
                        </a:schemeClr>
                      </a:solidFill>
                    </a:ln>
                  </pic:spPr>
                </pic:pic>
              </a:graphicData>
            </a:graphic>
          </wp:inline>
        </w:drawing>
      </w:r>
    </w:p>
    <w:p w14:paraId="13764A93" w14:textId="77777777" w:rsidR="00265062" w:rsidRDefault="00265062" w:rsidP="00265062">
      <w:pPr>
        <w:pStyle w:val="LabStepNumberedLevel2"/>
        <w:tabs>
          <w:tab w:val="clear" w:pos="720"/>
          <w:tab w:val="num" w:pos="792"/>
        </w:tabs>
        <w:ind w:left="792"/>
      </w:pPr>
      <w:r>
        <w:lastRenderedPageBreak/>
        <w:t xml:space="preserve">Update the </w:t>
      </w:r>
      <w:r w:rsidRPr="00C84898">
        <w:rPr>
          <w:b/>
        </w:rPr>
        <w:t>width</w:t>
      </w:r>
      <w:r>
        <w:t xml:space="preserve"> attribute of the iframe to </w:t>
      </w:r>
      <w:r w:rsidRPr="00C84898">
        <w:rPr>
          <w:b/>
        </w:rPr>
        <w:t>1024</w:t>
      </w:r>
      <w:r>
        <w:t>.</w:t>
      </w:r>
    </w:p>
    <w:p w14:paraId="3C179C21" w14:textId="77777777" w:rsidR="00265062" w:rsidRDefault="00265062" w:rsidP="00265062">
      <w:pPr>
        <w:pStyle w:val="LabStepScreenshotLevel2"/>
      </w:pPr>
      <w:r>
        <w:drawing>
          <wp:inline distT="0" distB="0" distL="0" distR="0" wp14:anchorId="6C4B4AF1" wp14:editId="329D7CE2">
            <wp:extent cx="2609850" cy="1148298"/>
            <wp:effectExtent l="19050" t="19050" r="19050" b="139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18163" cy="1195954"/>
                    </a:xfrm>
                    <a:prstGeom prst="rect">
                      <a:avLst/>
                    </a:prstGeom>
                    <a:noFill/>
                    <a:ln>
                      <a:solidFill>
                        <a:schemeClr val="tx1">
                          <a:lumMod val="50000"/>
                          <a:lumOff val="50000"/>
                        </a:schemeClr>
                      </a:solidFill>
                    </a:ln>
                  </pic:spPr>
                </pic:pic>
              </a:graphicData>
            </a:graphic>
          </wp:inline>
        </w:drawing>
      </w:r>
    </w:p>
    <w:p w14:paraId="70CD76B3" w14:textId="77777777" w:rsidR="00265062" w:rsidRDefault="00265062" w:rsidP="00265062">
      <w:pPr>
        <w:pStyle w:val="LabStepNumberedLevel2"/>
        <w:tabs>
          <w:tab w:val="clear" w:pos="720"/>
          <w:tab w:val="num" w:pos="792"/>
        </w:tabs>
        <w:ind w:left="792"/>
      </w:pPr>
      <w:r>
        <w:t xml:space="preserve">Save your changes to </w:t>
      </w:r>
      <w:r w:rsidRPr="000E6C5B">
        <w:rPr>
          <w:b/>
        </w:rPr>
        <w:t>PublishToWeb.html</w:t>
      </w:r>
      <w:r>
        <w:t>.</w:t>
      </w:r>
    </w:p>
    <w:p w14:paraId="154FB3A1" w14:textId="77777777" w:rsidR="00265062" w:rsidRDefault="00265062" w:rsidP="00265062">
      <w:pPr>
        <w:pStyle w:val="LabStepNumberedLevel2"/>
        <w:tabs>
          <w:tab w:val="clear" w:pos="720"/>
          <w:tab w:val="num" w:pos="792"/>
        </w:tabs>
        <w:ind w:left="792"/>
      </w:pPr>
      <w:r>
        <w:t xml:space="preserve">Using Windows Explorer, double-click on </w:t>
      </w:r>
      <w:r w:rsidRPr="000E6C5B">
        <w:rPr>
          <w:b/>
        </w:rPr>
        <w:t>PublishToWeb.html</w:t>
      </w:r>
      <w:r>
        <w:t xml:space="preserve"> to open this HTML file in a browser.</w:t>
      </w:r>
    </w:p>
    <w:p w14:paraId="2DAAF20B" w14:textId="77777777" w:rsidR="00265062" w:rsidRDefault="00265062" w:rsidP="00265062">
      <w:pPr>
        <w:pStyle w:val="LabStepNumberedLevel2"/>
        <w:tabs>
          <w:tab w:val="clear" w:pos="720"/>
          <w:tab w:val="num" w:pos="792"/>
        </w:tabs>
        <w:ind w:left="792"/>
      </w:pPr>
      <w:r>
        <w:t>You should see your report displayed in the custom web page.</w:t>
      </w:r>
    </w:p>
    <w:p w14:paraId="12145F93" w14:textId="14424BC0" w:rsidR="00265062" w:rsidRDefault="00265062" w:rsidP="00265062">
      <w:pPr>
        <w:pStyle w:val="LabStepScreenshotLevel2"/>
      </w:pPr>
      <w:r>
        <w:drawing>
          <wp:inline distT="0" distB="0" distL="0" distR="0" wp14:anchorId="1792F1EF" wp14:editId="3BA4029F">
            <wp:extent cx="2868804" cy="1842145"/>
            <wp:effectExtent l="19050" t="19050" r="27305" b="2476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01395" cy="1863073"/>
                    </a:xfrm>
                    <a:prstGeom prst="rect">
                      <a:avLst/>
                    </a:prstGeom>
                    <a:ln>
                      <a:solidFill>
                        <a:schemeClr val="tx1">
                          <a:lumMod val="50000"/>
                          <a:lumOff val="50000"/>
                        </a:schemeClr>
                      </a:solidFill>
                    </a:ln>
                  </pic:spPr>
                </pic:pic>
              </a:graphicData>
            </a:graphic>
          </wp:inline>
        </w:drawing>
      </w:r>
    </w:p>
    <w:p w14:paraId="4E60B454" w14:textId="6EF2E177" w:rsidR="00FF117C" w:rsidRDefault="00FF117C" w:rsidP="00FF117C">
      <w:pPr>
        <w:pStyle w:val="LabExerciseCallout"/>
      </w:pPr>
      <w:r>
        <w:t>Remember that the Publish to Web feature is not secure and is only available via anonymous access. Developing with Power BI embedding will provide a secure and far more flexible way to surface reports and dashboards in a custom application.</w:t>
      </w:r>
    </w:p>
    <w:p w14:paraId="0AFB5309" w14:textId="28FB206F" w:rsidR="00FF117C" w:rsidRDefault="00FF117C" w:rsidP="00FF117C">
      <w:pPr>
        <w:pStyle w:val="Heading3"/>
      </w:pPr>
      <w:bookmarkStart w:id="4" w:name="_Toc519340171"/>
      <w:r>
        <w:t>Exercise 8: Create New Azure AD User Accounts using a PowerShell Script</w:t>
      </w:r>
    </w:p>
    <w:p w14:paraId="66AD3804" w14:textId="4C8D1A70" w:rsidR="00FF117C" w:rsidRDefault="00570B1D" w:rsidP="00FF117C">
      <w:pPr>
        <w:pStyle w:val="LabExerciseLeadIn"/>
      </w:pPr>
      <w:r>
        <w:t xml:space="preserve">This is an </w:t>
      </w:r>
      <w:r w:rsidRPr="00570B1D">
        <w:rPr>
          <w:b/>
          <w:i/>
        </w:rPr>
        <w:t>optional exercise</w:t>
      </w:r>
      <w:r>
        <w:t xml:space="preserve"> for students who are quick to complete lab exercises and need something to do while all the mere mortal students work </w:t>
      </w:r>
      <w:r w:rsidR="00FF7FF5">
        <w:t xml:space="preserve">from </w:t>
      </w:r>
      <w:r>
        <w:t xml:space="preserve">exercise 1 </w:t>
      </w:r>
      <w:r w:rsidR="00FF7FF5">
        <w:t xml:space="preserve">to exercise </w:t>
      </w:r>
      <w:r>
        <w:t xml:space="preserve">7. </w:t>
      </w:r>
      <w:r w:rsidR="00FF117C">
        <w:t xml:space="preserve">Earlier in exercise 2, you created an Azure AD user account by hand in the Azure portal. Now it's time to see how to automate this task using PowerShell. In this exercise, you will use the </w:t>
      </w:r>
      <w:proofErr w:type="spellStart"/>
      <w:r w:rsidR="00FF117C" w:rsidRPr="00641A2C">
        <w:rPr>
          <w:b/>
        </w:rPr>
        <w:t>AzureAD</w:t>
      </w:r>
      <w:proofErr w:type="spellEnd"/>
      <w:r w:rsidR="00FF117C">
        <w:t xml:space="preserve"> PowerShell module to verify connectivity to your Office 365 tenant and to create a few new user accounts in your new Azure AD tenant. This lab assume you have already installed the </w:t>
      </w:r>
      <w:proofErr w:type="spellStart"/>
      <w:r w:rsidR="00FF117C" w:rsidRPr="00641A2C">
        <w:rPr>
          <w:b/>
        </w:rPr>
        <w:t>AzureAD</w:t>
      </w:r>
      <w:proofErr w:type="spellEnd"/>
      <w:r w:rsidR="00FF117C">
        <w:t xml:space="preserve"> PowerShell module as described in the </w:t>
      </w:r>
      <w:hyperlink r:id="rId104" w:history="1">
        <w:r w:rsidR="00FF117C" w:rsidRPr="00641A2C">
          <w:rPr>
            <w:rStyle w:val="Hyperlink"/>
          </w:rPr>
          <w:t>setup document</w:t>
        </w:r>
      </w:hyperlink>
      <w:r w:rsidR="00FF117C">
        <w:t xml:space="preserve"> for this course.</w:t>
      </w:r>
    </w:p>
    <w:p w14:paraId="29990E96" w14:textId="2A4CCE5F" w:rsidR="002C07F1" w:rsidRDefault="002C07F1" w:rsidP="00FF117C">
      <w:pPr>
        <w:pStyle w:val="LabStepNumbered"/>
        <w:numPr>
          <w:ilvl w:val="0"/>
          <w:numId w:val="36"/>
        </w:numPr>
        <w:tabs>
          <w:tab w:val="clear" w:pos="360"/>
          <w:tab w:val="num" w:pos="432"/>
        </w:tabs>
      </w:pPr>
      <w:r>
        <w:t>Review the user accounts that have been created in your trial tenant.</w:t>
      </w:r>
    </w:p>
    <w:p w14:paraId="7AC9C9BA" w14:textId="286DEAF5" w:rsidR="002C07F1" w:rsidRDefault="002C07F1" w:rsidP="002C07F1">
      <w:pPr>
        <w:pStyle w:val="LabStepNumberedLevel2"/>
        <w:numPr>
          <w:ilvl w:val="1"/>
          <w:numId w:val="36"/>
        </w:numPr>
        <w:tabs>
          <w:tab w:val="num" w:pos="432"/>
        </w:tabs>
      </w:pPr>
      <w:r>
        <w:t xml:space="preserve">Navigate to the </w:t>
      </w:r>
      <w:r w:rsidRPr="002C07F1">
        <w:rPr>
          <w:b/>
        </w:rPr>
        <w:t>Active users</w:t>
      </w:r>
      <w:r>
        <w:t xml:space="preserve"> view of the </w:t>
      </w:r>
      <w:r w:rsidRPr="002C07F1">
        <w:rPr>
          <w:b/>
        </w:rPr>
        <w:t>Microsoft 365 admin center</w:t>
      </w:r>
      <w:r>
        <w:t xml:space="preserve"> using the following URL.</w:t>
      </w:r>
    </w:p>
    <w:p w14:paraId="7AD15338" w14:textId="4A6DE117" w:rsidR="002C07F1" w:rsidRDefault="00CA175A" w:rsidP="002C07F1">
      <w:pPr>
        <w:pStyle w:val="LabStepCodeBlockLevel2"/>
      </w:pPr>
      <w:hyperlink r:id="rId105" w:anchor="/users" w:history="1">
        <w:r w:rsidR="002C07F1">
          <w:rPr>
            <w:rStyle w:val="Hyperlink"/>
          </w:rPr>
          <w:t>https://admin.microsoft.com/Adminportal/Home?source=applauncher#/users</w:t>
        </w:r>
      </w:hyperlink>
    </w:p>
    <w:p w14:paraId="74611DDF" w14:textId="05D29E90" w:rsidR="002C07F1" w:rsidRDefault="002C07F1" w:rsidP="002C07F1">
      <w:pPr>
        <w:pStyle w:val="LabStepNumberedLevel2"/>
      </w:pPr>
      <w:r>
        <w:t xml:space="preserve">You should be able to see your primary user account and the account you created by hand for the user </w:t>
      </w:r>
      <w:r w:rsidRPr="002C07F1">
        <w:rPr>
          <w:b/>
        </w:rPr>
        <w:t>James Bond</w:t>
      </w:r>
      <w:r>
        <w:t>.</w:t>
      </w:r>
    </w:p>
    <w:p w14:paraId="706F5118" w14:textId="7ADDC210" w:rsidR="002C07F1" w:rsidRDefault="002C07F1" w:rsidP="002C07F1">
      <w:pPr>
        <w:pStyle w:val="LabStepScreenshotLevel2"/>
      </w:pPr>
      <w:r>
        <w:drawing>
          <wp:inline distT="0" distB="0" distL="0" distR="0" wp14:anchorId="56CD1C6F" wp14:editId="6ACCD479">
            <wp:extent cx="5024680" cy="1327150"/>
            <wp:effectExtent l="19050" t="19050" r="24130" b="2540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4417"/>
                    <a:stretch/>
                  </pic:blipFill>
                  <pic:spPr bwMode="auto">
                    <a:xfrm>
                      <a:off x="0" y="0"/>
                      <a:ext cx="5040752" cy="133139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E4AD0B0" w14:textId="6BF82464" w:rsidR="00FF117C" w:rsidRDefault="00FF117C" w:rsidP="00FF117C">
      <w:pPr>
        <w:pStyle w:val="LabStepNumbered"/>
        <w:numPr>
          <w:ilvl w:val="0"/>
          <w:numId w:val="36"/>
        </w:numPr>
        <w:tabs>
          <w:tab w:val="clear" w:pos="360"/>
          <w:tab w:val="num" w:pos="432"/>
        </w:tabs>
      </w:pPr>
      <w:r>
        <w:lastRenderedPageBreak/>
        <w:t xml:space="preserve">Open and review the PowerShell script named </w:t>
      </w:r>
      <w:r w:rsidRPr="00265062">
        <w:rPr>
          <w:b/>
        </w:rPr>
        <w:t>CreateUserAccountsFromCSV.ps1</w:t>
      </w:r>
      <w:r>
        <w:t>.</w:t>
      </w:r>
    </w:p>
    <w:p w14:paraId="3734C49B" w14:textId="0D50E479" w:rsidR="00FF117C" w:rsidRDefault="00FF117C" w:rsidP="00FF117C">
      <w:pPr>
        <w:pStyle w:val="LabStepNumberedLevel2"/>
        <w:numPr>
          <w:ilvl w:val="1"/>
          <w:numId w:val="7"/>
        </w:numPr>
        <w:tabs>
          <w:tab w:val="clear" w:pos="720"/>
          <w:tab w:val="num" w:pos="792"/>
        </w:tabs>
        <w:ind w:left="792"/>
      </w:pPr>
      <w:r>
        <w:t xml:space="preserve">Using Windows Explorer, </w:t>
      </w:r>
      <w:r w:rsidR="00570B1D">
        <w:t>navigate to</w:t>
      </w:r>
      <w:r>
        <w:t xml:space="preserve"> the folder at the following location.</w:t>
      </w:r>
    </w:p>
    <w:p w14:paraId="7E6751E3" w14:textId="77777777" w:rsidR="00FF117C" w:rsidRDefault="00FF117C" w:rsidP="00FF117C">
      <w:pPr>
        <w:pStyle w:val="LabStepCodeBlockLevel2"/>
      </w:pPr>
      <w:r w:rsidRPr="00BA5E68">
        <w:t>C:\Student\Modules\01_GettingStarted\Lab\CreateUsersScript</w:t>
      </w:r>
    </w:p>
    <w:p w14:paraId="5CBD5AAA" w14:textId="77777777" w:rsidR="00FF117C" w:rsidRDefault="00FF117C" w:rsidP="00FF117C">
      <w:pPr>
        <w:pStyle w:val="LabStepNumberedLevel2"/>
        <w:tabs>
          <w:tab w:val="clear" w:pos="720"/>
          <w:tab w:val="num" w:pos="792"/>
        </w:tabs>
        <w:ind w:left="792"/>
      </w:pPr>
      <w:r>
        <w:t xml:space="preserve">You should see several files including </w:t>
      </w:r>
      <w:r w:rsidRPr="00157AE0">
        <w:rPr>
          <w:b/>
        </w:rPr>
        <w:t>UserData.csv</w:t>
      </w:r>
      <w:r>
        <w:t xml:space="preserve"> and </w:t>
      </w:r>
      <w:r w:rsidRPr="00157AE0">
        <w:rPr>
          <w:b/>
        </w:rPr>
        <w:t>CreateUserAccountsFromCSV.ps1</w:t>
      </w:r>
      <w:r>
        <w:t>.</w:t>
      </w:r>
    </w:p>
    <w:p w14:paraId="674C067E" w14:textId="77777777" w:rsidR="00FF117C" w:rsidRDefault="00FF117C" w:rsidP="00FF117C">
      <w:pPr>
        <w:pStyle w:val="LabStepScreenshotLevel2"/>
      </w:pPr>
      <w:r>
        <w:drawing>
          <wp:inline distT="0" distB="0" distL="0" distR="0" wp14:anchorId="4E2C1B1F" wp14:editId="4C041154">
            <wp:extent cx="5101100" cy="1293223"/>
            <wp:effectExtent l="19050" t="19050" r="23495"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0567" cy="1320975"/>
                    </a:xfrm>
                    <a:prstGeom prst="rect">
                      <a:avLst/>
                    </a:prstGeom>
                    <a:noFill/>
                    <a:ln>
                      <a:solidFill>
                        <a:schemeClr val="tx1">
                          <a:lumMod val="50000"/>
                          <a:lumOff val="50000"/>
                        </a:schemeClr>
                      </a:solidFill>
                    </a:ln>
                  </pic:spPr>
                </pic:pic>
              </a:graphicData>
            </a:graphic>
          </wp:inline>
        </w:drawing>
      </w:r>
    </w:p>
    <w:p w14:paraId="6AA20EB3" w14:textId="77777777" w:rsidR="00FF117C" w:rsidRDefault="00FF117C" w:rsidP="00FF117C">
      <w:pPr>
        <w:pStyle w:val="LabStepNumberedLevel2"/>
        <w:tabs>
          <w:tab w:val="clear" w:pos="720"/>
          <w:tab w:val="num" w:pos="792"/>
        </w:tabs>
        <w:ind w:left="792"/>
      </w:pPr>
      <w:r>
        <w:t xml:space="preserve">Open </w:t>
      </w:r>
      <w:r w:rsidRPr="00157AE0">
        <w:rPr>
          <w:b/>
        </w:rPr>
        <w:t>UserData.csv</w:t>
      </w:r>
      <w:r>
        <w:t xml:space="preserve"> file in Notepad and examine the data inside which is formatted in a CSV format.</w:t>
      </w:r>
    </w:p>
    <w:p w14:paraId="661ADDB0" w14:textId="77777777" w:rsidR="00FF117C" w:rsidRDefault="00FF117C" w:rsidP="00FF117C">
      <w:pPr>
        <w:pStyle w:val="LabStepScreenshotLevel2"/>
      </w:pPr>
      <w:r>
        <w:drawing>
          <wp:inline distT="0" distB="0" distL="0" distR="0" wp14:anchorId="212BF238" wp14:editId="75862C15">
            <wp:extent cx="2960315" cy="1502229"/>
            <wp:effectExtent l="19050" t="19050" r="12065"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 b="15368"/>
                    <a:stretch/>
                  </pic:blipFill>
                  <pic:spPr bwMode="auto">
                    <a:xfrm>
                      <a:off x="0" y="0"/>
                      <a:ext cx="3078320" cy="156211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B7A206" w14:textId="77777777" w:rsidR="00FF117C" w:rsidRDefault="00FF117C" w:rsidP="00FF117C">
      <w:pPr>
        <w:pStyle w:val="LabStepNumberedLevel2"/>
        <w:tabs>
          <w:tab w:val="clear" w:pos="720"/>
          <w:tab w:val="num" w:pos="792"/>
        </w:tabs>
        <w:ind w:left="792"/>
      </w:pPr>
      <w:r>
        <w:t xml:space="preserve">Close </w:t>
      </w:r>
      <w:r w:rsidRPr="00157AE0">
        <w:rPr>
          <w:b/>
        </w:rPr>
        <w:t>UserData.csv</w:t>
      </w:r>
      <w:r>
        <w:t xml:space="preserve"> without saving any changes.</w:t>
      </w:r>
    </w:p>
    <w:p w14:paraId="32CF8809" w14:textId="77777777" w:rsidR="00FF117C" w:rsidRDefault="00FF117C" w:rsidP="00FF117C">
      <w:pPr>
        <w:pStyle w:val="LabStepNumberedLevel2"/>
        <w:tabs>
          <w:tab w:val="clear" w:pos="720"/>
          <w:tab w:val="num" w:pos="792"/>
        </w:tabs>
        <w:ind w:left="792"/>
      </w:pPr>
      <w:r>
        <w:t xml:space="preserve">Right click on the file named </w:t>
      </w:r>
      <w:r w:rsidRPr="00157AE0">
        <w:rPr>
          <w:b/>
        </w:rPr>
        <w:t>CreateUserAccountsFromCSV.ps1</w:t>
      </w:r>
      <w:r>
        <w:t xml:space="preserve"> and click Edit to open the file in the PowerShell ISE.</w:t>
      </w:r>
    </w:p>
    <w:p w14:paraId="5EA2A286" w14:textId="77777777" w:rsidR="00FF117C" w:rsidRDefault="00FF117C" w:rsidP="00FF117C">
      <w:pPr>
        <w:pStyle w:val="LabStepScreenshotLevel2"/>
      </w:pPr>
      <w:r>
        <w:drawing>
          <wp:inline distT="0" distB="0" distL="0" distR="0" wp14:anchorId="221F3C49" wp14:editId="460A2ABD">
            <wp:extent cx="3982799" cy="1358537"/>
            <wp:effectExtent l="19050" t="19050" r="1778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69080" cy="1422078"/>
                    </a:xfrm>
                    <a:prstGeom prst="rect">
                      <a:avLst/>
                    </a:prstGeom>
                    <a:noFill/>
                    <a:ln>
                      <a:solidFill>
                        <a:schemeClr val="bg1">
                          <a:lumMod val="65000"/>
                        </a:schemeClr>
                      </a:solidFill>
                    </a:ln>
                  </pic:spPr>
                </pic:pic>
              </a:graphicData>
            </a:graphic>
          </wp:inline>
        </w:drawing>
      </w:r>
    </w:p>
    <w:p w14:paraId="2041E60B" w14:textId="77777777" w:rsidR="00FF117C" w:rsidRDefault="00FF117C" w:rsidP="00FF117C">
      <w:pPr>
        <w:pStyle w:val="LabStepNumberedLevel2"/>
        <w:tabs>
          <w:tab w:val="clear" w:pos="720"/>
          <w:tab w:val="num" w:pos="792"/>
        </w:tabs>
        <w:ind w:left="792"/>
      </w:pPr>
      <w:r>
        <w:t>Take a moment to walk through the code in this PowerShell script.</w:t>
      </w:r>
    </w:p>
    <w:p w14:paraId="1B22F509" w14:textId="77777777" w:rsidR="00FF117C" w:rsidRDefault="00FF117C" w:rsidP="00FF117C">
      <w:pPr>
        <w:pStyle w:val="LabStepScreenshotLevel2"/>
      </w:pPr>
      <w:r>
        <w:drawing>
          <wp:inline distT="0" distB="0" distL="0" distR="0" wp14:anchorId="15E6B79E" wp14:editId="2B9BE70A">
            <wp:extent cx="5469747" cy="1463040"/>
            <wp:effectExtent l="19050" t="19050" r="17145"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15808" b="52562"/>
                    <a:stretch/>
                  </pic:blipFill>
                  <pic:spPr bwMode="auto">
                    <a:xfrm>
                      <a:off x="0" y="0"/>
                      <a:ext cx="5646994" cy="1510450"/>
                    </a:xfrm>
                    <a:prstGeom prst="rect">
                      <a:avLst/>
                    </a:prstGeom>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71F2739" w14:textId="77777777" w:rsidR="00FF117C" w:rsidRDefault="00FF117C" w:rsidP="00FF117C">
      <w:pPr>
        <w:pStyle w:val="LabStepNumberedLevel2"/>
        <w:tabs>
          <w:tab w:val="clear" w:pos="720"/>
          <w:tab w:val="num" w:pos="792"/>
        </w:tabs>
        <w:ind w:left="792"/>
      </w:pPr>
      <w:r>
        <w:lastRenderedPageBreak/>
        <w:t xml:space="preserve">As you can see, the script creates new Azure AD user accounts using the </w:t>
      </w:r>
      <w:r w:rsidRPr="00157AE0">
        <w:rPr>
          <w:b/>
        </w:rPr>
        <w:t>New-</w:t>
      </w:r>
      <w:proofErr w:type="spellStart"/>
      <w:r w:rsidRPr="00157AE0">
        <w:rPr>
          <w:b/>
        </w:rPr>
        <w:t>AzureADUser</w:t>
      </w:r>
      <w:proofErr w:type="spellEnd"/>
      <w:r>
        <w:t xml:space="preserve"> cmdlet.</w:t>
      </w:r>
    </w:p>
    <w:p w14:paraId="71307E16" w14:textId="77777777" w:rsidR="00FF117C" w:rsidRDefault="00FF117C" w:rsidP="00FF117C">
      <w:pPr>
        <w:pStyle w:val="LabStepCodeBlockLevel2"/>
      </w:pPr>
      <w:r>
        <w:t>$password = "pass@word1"</w:t>
      </w:r>
    </w:p>
    <w:p w14:paraId="6C61FDA9" w14:textId="77777777" w:rsidR="00FF117C" w:rsidRDefault="00FF117C" w:rsidP="00FF117C">
      <w:pPr>
        <w:pStyle w:val="LabStepCodeBlockLevel2"/>
      </w:pPr>
      <w:r>
        <w:t>$passwordProfile = New-Object -TypeName Microsoft.Open.AzureAD.Model.PasswordProfile</w:t>
      </w:r>
    </w:p>
    <w:p w14:paraId="064D3D5A" w14:textId="77777777" w:rsidR="00FF117C" w:rsidRDefault="00FF117C" w:rsidP="00FF117C">
      <w:pPr>
        <w:pStyle w:val="LabStepCodeBlockLevel2"/>
      </w:pPr>
      <w:r>
        <w:t>$passwordProfile.Password = $password</w:t>
      </w:r>
    </w:p>
    <w:p w14:paraId="5C374A09" w14:textId="77777777" w:rsidR="00FF117C" w:rsidRDefault="00FF117C" w:rsidP="00FF117C">
      <w:pPr>
        <w:pStyle w:val="LabStepCodeBlockLevel2"/>
      </w:pPr>
      <w:r>
        <w:t>$passwordProfile.EnforceChangePasswordPolicy = $false</w:t>
      </w:r>
    </w:p>
    <w:p w14:paraId="502018C8" w14:textId="77777777" w:rsidR="00FF117C" w:rsidRDefault="00FF117C" w:rsidP="00FF117C">
      <w:pPr>
        <w:pStyle w:val="LabStepCodeBlockLevel2"/>
      </w:pPr>
      <w:r>
        <w:t>$passwordProfile.ForceChangePasswordNextLogin = $false</w:t>
      </w:r>
    </w:p>
    <w:p w14:paraId="7A637E81" w14:textId="77777777" w:rsidR="00FF117C" w:rsidRDefault="00FF117C" w:rsidP="00FF117C">
      <w:pPr>
        <w:pStyle w:val="LabStepCodeBlockLevel2"/>
      </w:pPr>
    </w:p>
    <w:p w14:paraId="55F91080" w14:textId="77777777" w:rsidR="00FF117C" w:rsidRPr="00931678" w:rsidRDefault="00FF117C" w:rsidP="00FF117C">
      <w:pPr>
        <w:pStyle w:val="LabStepCodeBlockLevel2"/>
        <w:rPr>
          <w:color w:val="7F7F7F" w:themeColor="text1" w:themeTint="80"/>
        </w:rPr>
      </w:pPr>
      <w:r w:rsidRPr="00931678">
        <w:rPr>
          <w:color w:val="7F7F7F" w:themeColor="text1" w:themeTint="80"/>
        </w:rPr>
        <w:t># Create new user account</w:t>
      </w:r>
    </w:p>
    <w:p w14:paraId="4EFADF3B" w14:textId="77777777" w:rsidR="00FF117C" w:rsidRDefault="00FF117C" w:rsidP="00FF117C">
      <w:pPr>
        <w:pStyle w:val="LabStepCodeBlockLevel2"/>
      </w:pPr>
      <w:r>
        <w:t>$newUser = New-AzureADUser `</w:t>
      </w:r>
    </w:p>
    <w:p w14:paraId="0952C762" w14:textId="77777777" w:rsidR="00FF117C" w:rsidRDefault="00FF117C" w:rsidP="00FF117C">
      <w:pPr>
        <w:pStyle w:val="LabStepCodeBlockLevel2"/>
      </w:pPr>
      <w:r>
        <w:t xml:space="preserve">            -DisplayName $displayName `</w:t>
      </w:r>
    </w:p>
    <w:p w14:paraId="47B7B220" w14:textId="77777777" w:rsidR="00FF117C" w:rsidRDefault="00FF117C" w:rsidP="00FF117C">
      <w:pPr>
        <w:pStyle w:val="LabStepCodeBlockLevel2"/>
      </w:pPr>
      <w:r>
        <w:t xml:space="preserve">            -GivenName $firstName `</w:t>
      </w:r>
    </w:p>
    <w:p w14:paraId="6D393FF4" w14:textId="77777777" w:rsidR="00FF117C" w:rsidRDefault="00FF117C" w:rsidP="00FF117C">
      <w:pPr>
        <w:pStyle w:val="LabStepCodeBlockLevel2"/>
      </w:pPr>
      <w:r>
        <w:t xml:space="preserve">            -Surname $lastName `</w:t>
      </w:r>
    </w:p>
    <w:p w14:paraId="485754AC" w14:textId="77777777" w:rsidR="00FF117C" w:rsidRDefault="00FF117C" w:rsidP="00FF117C">
      <w:pPr>
        <w:pStyle w:val="LabStepCodeBlockLevel2"/>
      </w:pPr>
      <w:r>
        <w:t xml:space="preserve">            -MailNickName $mailNickname `</w:t>
      </w:r>
    </w:p>
    <w:p w14:paraId="59582D04" w14:textId="77777777" w:rsidR="00FF117C" w:rsidRDefault="00FF117C" w:rsidP="00FF117C">
      <w:pPr>
        <w:pStyle w:val="LabStepCodeBlockLevel2"/>
      </w:pPr>
      <w:r>
        <w:t xml:space="preserve">            -PasswordProfile $passwordProfile `</w:t>
      </w:r>
    </w:p>
    <w:p w14:paraId="26C3C6D3" w14:textId="77777777" w:rsidR="00FF117C" w:rsidRDefault="00FF117C" w:rsidP="00FF117C">
      <w:pPr>
        <w:pStyle w:val="LabStepCodeBlockLevel2"/>
      </w:pPr>
      <w:r>
        <w:t xml:space="preserve">            -PasswordPolicies "DisablePasswordExpiration, DisableStrongPassword" `</w:t>
      </w:r>
    </w:p>
    <w:p w14:paraId="3FAF545C" w14:textId="77777777" w:rsidR="00FF117C" w:rsidRDefault="00FF117C" w:rsidP="00FF117C">
      <w:pPr>
        <w:pStyle w:val="LabStepCodeBlockLevel2"/>
      </w:pPr>
      <w:r>
        <w:t xml:space="preserve">            -UserPrincipalName $userPrincipalName `</w:t>
      </w:r>
    </w:p>
    <w:p w14:paraId="444420BE" w14:textId="77777777" w:rsidR="00FF117C" w:rsidRDefault="00FF117C" w:rsidP="00FF117C">
      <w:pPr>
        <w:pStyle w:val="LabStepCodeBlockLevel2"/>
      </w:pPr>
      <w:r>
        <w:t xml:space="preserve">            -UsageLocation "US" `</w:t>
      </w:r>
    </w:p>
    <w:p w14:paraId="04A8F244" w14:textId="77777777" w:rsidR="00FF117C" w:rsidRDefault="00FF117C" w:rsidP="00FF117C">
      <w:pPr>
        <w:pStyle w:val="LabStepCodeBlockLevel2"/>
      </w:pPr>
      <w:r>
        <w:t xml:space="preserve">            -AccountEnabled $True</w:t>
      </w:r>
    </w:p>
    <w:p w14:paraId="6062DAFD" w14:textId="77777777" w:rsidR="00FF117C" w:rsidRDefault="00FF117C" w:rsidP="00FF117C">
      <w:pPr>
        <w:pStyle w:val="LabExerciseCallout"/>
      </w:pPr>
      <w:r>
        <w:t xml:space="preserve">Note that any user account created with this script will have a password of </w:t>
      </w:r>
      <w:r w:rsidRPr="00157AE0">
        <w:rPr>
          <w:b/>
        </w:rPr>
        <w:t>pass@word1</w:t>
      </w:r>
      <w:r>
        <w:t>.</w:t>
      </w:r>
    </w:p>
    <w:p w14:paraId="4B781645" w14:textId="77777777" w:rsidR="00FF117C" w:rsidRDefault="00FF117C" w:rsidP="00FF117C">
      <w:pPr>
        <w:pStyle w:val="LabStepNumberedLevel2"/>
        <w:tabs>
          <w:tab w:val="clear" w:pos="720"/>
          <w:tab w:val="num" w:pos="792"/>
        </w:tabs>
        <w:ind w:left="792"/>
      </w:pPr>
      <w:r>
        <w:t>Move to the top of the script and edit the script to include the details for your tenant name, user account and password.</w:t>
      </w:r>
    </w:p>
    <w:p w14:paraId="58FB204B" w14:textId="77777777" w:rsidR="00FF117C" w:rsidRDefault="00FF117C" w:rsidP="00FF117C">
      <w:pPr>
        <w:pStyle w:val="LabStepLevel2NoBullet"/>
      </w:pPr>
      <w:r>
        <w:rPr>
          <w:noProof/>
        </w:rPr>
        <w:drawing>
          <wp:inline distT="0" distB="0" distL="0" distR="0" wp14:anchorId="6FDA1B8B" wp14:editId="274A41B8">
            <wp:extent cx="4428308" cy="509081"/>
            <wp:effectExtent l="19050" t="19050" r="10795" b="247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96191" cy="539877"/>
                    </a:xfrm>
                    <a:prstGeom prst="rect">
                      <a:avLst/>
                    </a:prstGeom>
                    <a:noFill/>
                    <a:ln>
                      <a:solidFill>
                        <a:schemeClr val="tx1">
                          <a:lumMod val="65000"/>
                          <a:lumOff val="35000"/>
                        </a:schemeClr>
                      </a:solidFill>
                    </a:ln>
                  </pic:spPr>
                </pic:pic>
              </a:graphicData>
            </a:graphic>
          </wp:inline>
        </w:drawing>
      </w:r>
    </w:p>
    <w:p w14:paraId="3512C52C" w14:textId="77777777" w:rsidR="00FF117C" w:rsidRDefault="00FF117C" w:rsidP="00FF117C">
      <w:pPr>
        <w:pStyle w:val="LabStepNumberedLevel2"/>
        <w:tabs>
          <w:tab w:val="clear" w:pos="720"/>
          <w:tab w:val="num" w:pos="792"/>
        </w:tabs>
        <w:ind w:left="792"/>
      </w:pPr>
      <w:r>
        <w:t xml:space="preserve">Save your changes to </w:t>
      </w:r>
      <w:r w:rsidRPr="00157AE0">
        <w:rPr>
          <w:b/>
        </w:rPr>
        <w:t>CreateUserAccountsFromCSV.ps1</w:t>
      </w:r>
      <w:r>
        <w:t>.</w:t>
      </w:r>
    </w:p>
    <w:p w14:paraId="2C23005A" w14:textId="77777777" w:rsidR="00FF117C" w:rsidRDefault="00FF117C" w:rsidP="00FF117C">
      <w:pPr>
        <w:pStyle w:val="LabExerciseCallout"/>
      </w:pPr>
      <w:r>
        <w:t xml:space="preserve">In the next step you will execute the PowerShell script which means you must have the ability to run PowerShell scripts on your Windows PC. If you are not able to run PowerShell scripts, you might need to open a PowerShell prompt as Administrator and then execute the </w:t>
      </w:r>
      <w:r w:rsidRPr="0053550B">
        <w:rPr>
          <w:b/>
        </w:rPr>
        <w:t>Set-</w:t>
      </w:r>
      <w:proofErr w:type="spellStart"/>
      <w:r w:rsidRPr="0053550B">
        <w:rPr>
          <w:b/>
        </w:rPr>
        <w:t>ExecutionPolicy</w:t>
      </w:r>
      <w:proofErr w:type="spellEnd"/>
      <w:r w:rsidRPr="0053550B">
        <w:rPr>
          <w:b/>
        </w:rPr>
        <w:t xml:space="preserve"> Bypass</w:t>
      </w:r>
      <w:r>
        <w:t xml:space="preserve"> command.</w:t>
      </w:r>
    </w:p>
    <w:p w14:paraId="55D14E97" w14:textId="77777777" w:rsidR="00FF117C" w:rsidRDefault="00FF117C" w:rsidP="00FF117C">
      <w:pPr>
        <w:pStyle w:val="LabStepNumbered"/>
        <w:tabs>
          <w:tab w:val="clear" w:pos="360"/>
          <w:tab w:val="num" w:pos="432"/>
        </w:tabs>
        <w:ind w:left="432"/>
      </w:pPr>
      <w:r>
        <w:t xml:space="preserve">Run the PowerShell script named </w:t>
      </w:r>
      <w:r w:rsidRPr="00157AE0">
        <w:rPr>
          <w:b/>
        </w:rPr>
        <w:t>CreateUserAccountsFromCSV.ps1</w:t>
      </w:r>
      <w:r>
        <w:t xml:space="preserve"> to create new user accounts in your new AD tenant.</w:t>
      </w:r>
    </w:p>
    <w:p w14:paraId="59C0E526" w14:textId="77777777" w:rsidR="00FF117C" w:rsidRDefault="00FF117C" w:rsidP="00FF117C">
      <w:pPr>
        <w:pStyle w:val="LabStepNumberedLevel2"/>
        <w:tabs>
          <w:tab w:val="clear" w:pos="720"/>
          <w:tab w:val="num" w:pos="792"/>
        </w:tabs>
        <w:ind w:left="792"/>
      </w:pPr>
      <w:r>
        <w:t>Inside the Windows PowerShell ISE, click the green arrow button on the toolbar to execute the script.</w:t>
      </w:r>
    </w:p>
    <w:p w14:paraId="5823CB07" w14:textId="77777777" w:rsidR="00FF117C" w:rsidRDefault="00FF117C" w:rsidP="00FF117C">
      <w:pPr>
        <w:pStyle w:val="LabStepScreenshotLevel2"/>
      </w:pPr>
      <w:r>
        <w:drawing>
          <wp:inline distT="0" distB="0" distL="0" distR="0" wp14:anchorId="750D0A54" wp14:editId="6EA43425">
            <wp:extent cx="2547257" cy="642065"/>
            <wp:effectExtent l="19050" t="19050" r="24765" b="247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35306" cy="689465"/>
                    </a:xfrm>
                    <a:prstGeom prst="rect">
                      <a:avLst/>
                    </a:prstGeom>
                    <a:noFill/>
                    <a:ln>
                      <a:solidFill>
                        <a:schemeClr val="tx1">
                          <a:lumMod val="65000"/>
                          <a:lumOff val="35000"/>
                        </a:schemeClr>
                      </a:solidFill>
                    </a:ln>
                  </pic:spPr>
                </pic:pic>
              </a:graphicData>
            </a:graphic>
          </wp:inline>
        </w:drawing>
      </w:r>
    </w:p>
    <w:p w14:paraId="7030BEC8" w14:textId="21455CAE" w:rsidR="00FF117C" w:rsidRDefault="00FF117C" w:rsidP="00FF117C">
      <w:pPr>
        <w:pStyle w:val="LabStepNumberedLevel2"/>
        <w:tabs>
          <w:tab w:val="clear" w:pos="720"/>
          <w:tab w:val="num" w:pos="792"/>
        </w:tabs>
        <w:ind w:left="792"/>
      </w:pPr>
      <w:r>
        <w:t xml:space="preserve">Once the script executes, return to the </w:t>
      </w:r>
      <w:r w:rsidRPr="002F6AB4">
        <w:rPr>
          <w:b/>
        </w:rPr>
        <w:t>Active users</w:t>
      </w:r>
      <w:r>
        <w:t xml:space="preserve"> view in </w:t>
      </w:r>
      <w:r w:rsidR="00D90E63" w:rsidRPr="00D90E63">
        <w:rPr>
          <w:b/>
        </w:rPr>
        <w:t xml:space="preserve">Microsoft </w:t>
      </w:r>
      <w:r w:rsidRPr="00D90E63">
        <w:rPr>
          <w:b/>
        </w:rPr>
        <w:t>365 admin center</w:t>
      </w:r>
      <w:r>
        <w:t xml:space="preserve"> and refresh the page to verify the new Azure AD user accounts have been created.</w:t>
      </w:r>
    </w:p>
    <w:p w14:paraId="1913E66F" w14:textId="5307E34D" w:rsidR="00FF117C" w:rsidRDefault="00390377" w:rsidP="00FF117C">
      <w:pPr>
        <w:pStyle w:val="LabStepScreenshotLevel2"/>
      </w:pPr>
      <w:r>
        <w:drawing>
          <wp:inline distT="0" distB="0" distL="0" distR="0" wp14:anchorId="4B332613" wp14:editId="5D7F20E7">
            <wp:extent cx="1815737" cy="1648309"/>
            <wp:effectExtent l="19050" t="19050" r="13335" b="285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34204" cy="1665073"/>
                    </a:xfrm>
                    <a:prstGeom prst="rect">
                      <a:avLst/>
                    </a:prstGeom>
                    <a:noFill/>
                    <a:ln>
                      <a:solidFill>
                        <a:schemeClr val="tx1">
                          <a:lumMod val="50000"/>
                          <a:lumOff val="50000"/>
                        </a:schemeClr>
                      </a:solidFill>
                    </a:ln>
                  </pic:spPr>
                </pic:pic>
              </a:graphicData>
            </a:graphic>
          </wp:inline>
        </w:drawing>
      </w:r>
    </w:p>
    <w:p w14:paraId="2B7BF9D5" w14:textId="0C51109E" w:rsidR="00FF117C" w:rsidRDefault="00FF117C" w:rsidP="00FF117C">
      <w:pPr>
        <w:pStyle w:val="LabExerciseCallout"/>
      </w:pPr>
      <w:r>
        <w:t xml:space="preserve">Note, there are user photos in the folder at </w:t>
      </w:r>
      <w:r w:rsidRPr="00F23B2E">
        <w:rPr>
          <w:b/>
        </w:rPr>
        <w:t>C:\Student\Modules\01_GettingStarted\Lab\CreateUsersScript\UserPhotos</w:t>
      </w:r>
      <w:r>
        <w:t xml:space="preserve"> if you want to upload photos for each of these users. Uploading user photos is not required so we leave this as an optional exercise for the reader.</w:t>
      </w:r>
      <w:bookmarkEnd w:id="4"/>
    </w:p>
    <w:p w14:paraId="3AF9F8E1" w14:textId="4CB9F03E" w:rsidR="00265062" w:rsidRPr="00570B1D" w:rsidRDefault="00FF117C" w:rsidP="00FF117C">
      <w:pPr>
        <w:pStyle w:val="LabExerciseCallout"/>
        <w:rPr>
          <w:b/>
        </w:rPr>
      </w:pPr>
      <w:r w:rsidRPr="00570B1D">
        <w:rPr>
          <w:b/>
        </w:rPr>
        <w:t>Congratulations, you have now finished this lab.</w:t>
      </w:r>
    </w:p>
    <w:sectPr w:rsidR="00265062" w:rsidRPr="00570B1D" w:rsidSect="0074345C">
      <w:headerReference w:type="default" r:id="rId114"/>
      <w:footerReference w:type="default" r:id="rId115"/>
      <w:headerReference w:type="first" r:id="rId116"/>
      <w:footerReference w:type="first" r:id="rId117"/>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DB5774" w14:textId="77777777" w:rsidR="00CA175A" w:rsidRDefault="00CA175A" w:rsidP="002754DA">
      <w:pPr>
        <w:spacing w:before="0" w:after="0"/>
      </w:pPr>
      <w:r>
        <w:separator/>
      </w:r>
    </w:p>
  </w:endnote>
  <w:endnote w:type="continuationSeparator" w:id="0">
    <w:p w14:paraId="4C3A7132" w14:textId="77777777" w:rsidR="00CA175A" w:rsidRDefault="00CA175A"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FF3B5" w14:textId="5775C50E" w:rsidR="00D13E78" w:rsidRDefault="00C728C2" w:rsidP="00D13E78">
    <w:pPr>
      <w:pStyle w:val="Footer"/>
      <w:pBdr>
        <w:top w:val="single" w:sz="4" w:space="0" w:color="auto"/>
      </w:pBdr>
      <w:spacing w:before="0"/>
    </w:pPr>
    <w:r>
      <w:t>© Critical Path Training. 2019</w:t>
    </w:r>
    <w:r w:rsidR="00D13E78">
      <w:t>. All Rights Reserved</w:t>
    </w:r>
    <w:r w:rsidR="00D13E78">
      <w:tab/>
    </w:r>
    <w:r w:rsidR="00D13E78">
      <w:tab/>
    </w:r>
    <w:r w:rsidR="00D13E78">
      <w:fldChar w:fldCharType="begin"/>
    </w:r>
    <w:r w:rsidR="00D13E78">
      <w:instrText xml:space="preserve"> PAGE  \* MERGEFORMAT </w:instrText>
    </w:r>
    <w:r w:rsidR="00D13E78">
      <w:fldChar w:fldCharType="separate"/>
    </w:r>
    <w:r w:rsidR="00B735D1">
      <w:rPr>
        <w:noProof/>
      </w:rPr>
      <w:t>4</w:t>
    </w:r>
    <w:r w:rsidR="00D13E78">
      <w:fldChar w:fldCharType="end"/>
    </w:r>
  </w:p>
  <w:p w14:paraId="6AA1DA7A" w14:textId="61E46A4D" w:rsidR="00D13E78" w:rsidRDefault="00D13E78"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233DD" w14:textId="19688CF0" w:rsidR="0074345C" w:rsidRDefault="0074345C" w:rsidP="0074345C">
    <w:pPr>
      <w:pStyle w:val="Footer"/>
      <w:pBdr>
        <w:top w:val="single" w:sz="4" w:space="0" w:color="auto"/>
      </w:pBdr>
      <w:spacing w:before="0"/>
    </w:pPr>
    <w:r>
      <w:t>© Critical Path Training. 201</w:t>
    </w:r>
    <w:r w:rsidR="00C728C2">
      <w:t>9</w:t>
    </w:r>
    <w:r>
      <w:t>. All Rights Reserved</w:t>
    </w:r>
    <w:r>
      <w:tab/>
    </w:r>
    <w:r>
      <w:tab/>
    </w:r>
    <w:r>
      <w:fldChar w:fldCharType="begin"/>
    </w:r>
    <w:r>
      <w:instrText xml:space="preserve"> PAGE  \* MERGEFORMAT </w:instrText>
    </w:r>
    <w:r>
      <w:fldChar w:fldCharType="separate"/>
    </w:r>
    <w:r w:rsidR="00B735D1">
      <w:rPr>
        <w:noProof/>
      </w:rPr>
      <w:t>1</w:t>
    </w:r>
    <w:r>
      <w:fldChar w:fldCharType="end"/>
    </w:r>
  </w:p>
  <w:p w14:paraId="28910CAC" w14:textId="02C12EA1" w:rsidR="0074345C" w:rsidRDefault="0074345C"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862DC8" w14:textId="77777777" w:rsidR="00CA175A" w:rsidRDefault="00CA175A" w:rsidP="002754DA">
      <w:pPr>
        <w:spacing w:before="0" w:after="0"/>
      </w:pPr>
      <w:r>
        <w:separator/>
      </w:r>
    </w:p>
  </w:footnote>
  <w:footnote w:type="continuationSeparator" w:id="0">
    <w:p w14:paraId="3FFE8FC2" w14:textId="77777777" w:rsidR="00CA175A" w:rsidRDefault="00CA175A"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42DD3" w14:textId="0384311E" w:rsidR="001E75B6" w:rsidRDefault="00966E15" w:rsidP="001E75B6">
    <w:pPr>
      <w:pStyle w:val="Header"/>
      <w:pBdr>
        <w:bottom w:val="single" w:sz="4" w:space="0" w:color="auto"/>
      </w:pBdr>
      <w:tabs>
        <w:tab w:val="clear" w:pos="6480"/>
        <w:tab w:val="clear" w:pos="10800"/>
        <w:tab w:val="left" w:pos="6195"/>
      </w:tabs>
      <w:spacing w:before="240"/>
    </w:pPr>
    <w:r>
      <w:t>Power BI Dev-in-a-Day Workshop</w:t>
    </w:r>
    <w:r w:rsidR="001E75B6">
      <w:tab/>
    </w:r>
  </w:p>
  <w:p w14:paraId="077EFF5A" w14:textId="754B8AC0" w:rsidR="001E75B6" w:rsidRDefault="001E75B6" w:rsidP="001E75B6">
    <w:pPr>
      <w:pStyle w:val="Header"/>
      <w:pBdr>
        <w:bottom w:val="single" w:sz="4" w:space="0" w:color="auto"/>
      </w:pBdr>
      <w:spacing w:before="240"/>
    </w:pPr>
    <w:r>
      <w:t xml:space="preserve">Module 01 Lab: </w:t>
    </w:r>
    <w:r w:rsidR="0006329E" w:rsidRPr="0006329E">
      <w:t>Getting Started with Power BI Development</w:t>
    </w:r>
    <w:r>
      <w:tab/>
    </w:r>
    <w:r>
      <w:tab/>
    </w:r>
    <w:r w:rsidRPr="0031080D">
      <w:rPr>
        <w:rFonts w:cs="Arial"/>
      </w:rPr>
      <w:t>Live Lab</w:t>
    </w:r>
    <w:r w:rsidR="00E67F3B" w:rsidRPr="0031080D">
      <w:rPr>
        <w:rFonts w:cs="Arial"/>
      </w:rPr>
      <w:t xml:space="preserve"> </w:t>
    </w:r>
    <w:r w:rsidR="00F76CDD">
      <w:rPr>
        <w:rFonts w:cs="Arial"/>
      </w:rPr>
      <w:t>Version:</w:t>
    </w:r>
    <w:r w:rsidR="0031080D" w:rsidRPr="0031080D">
      <w:rPr>
        <w:rFonts w:cs="Arial"/>
      </w:rPr>
      <w:t xml:space="preserve"> </w:t>
    </w:r>
    <w:r w:rsidR="00B8778B">
      <w:rPr>
        <w:rFonts w:cs="Arial"/>
      </w:rPr>
      <w:fldChar w:fldCharType="begin"/>
    </w:r>
    <w:r w:rsidR="00B8778B">
      <w:rPr>
        <w:rFonts w:cs="Arial"/>
      </w:rPr>
      <w:instrText xml:space="preserve"> DATE  \@ "MMM d, yyyy"  \* MERGEFORMAT </w:instrText>
    </w:r>
    <w:r w:rsidR="00B8778B">
      <w:rPr>
        <w:rFonts w:cs="Arial"/>
      </w:rPr>
      <w:fldChar w:fldCharType="separate"/>
    </w:r>
    <w:r w:rsidR="00F341F5">
      <w:rPr>
        <w:rFonts w:cs="Arial"/>
        <w:noProof/>
      </w:rPr>
      <w:t>Jun 3, 2019</w:t>
    </w:r>
    <w:r w:rsidR="00B8778B">
      <w:rPr>
        <w:rFonts w:cs="Arial"/>
      </w:rPr>
      <w:fldChar w:fldCharType="end"/>
    </w:r>
    <w:r w:rsidR="00F76C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97022" w14:textId="77777777" w:rsidR="00F76CDD" w:rsidRPr="00AF4E41" w:rsidRDefault="00F76C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1"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10"/>
  </w:num>
  <w:num w:numId="4">
    <w:abstractNumId w:val="5"/>
  </w:num>
  <w:num w:numId="5">
    <w:abstractNumId w:val="6"/>
  </w:num>
  <w:num w:numId="6">
    <w:abstractNumId w:val="14"/>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
  </w:num>
  <w:num w:numId="19">
    <w:abstractNumId w:val="11"/>
  </w:num>
  <w:num w:numId="20">
    <w:abstractNumId w:val="3"/>
  </w:num>
  <w:num w:numId="21">
    <w:abstractNumId w:val="0"/>
  </w:num>
  <w:num w:numId="22">
    <w:abstractNumId w:val="13"/>
  </w:num>
  <w:num w:numId="23">
    <w:abstractNumId w:val="12"/>
  </w:num>
  <w:num w:numId="24">
    <w:abstractNumId w:val="15"/>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2"/>
  <w:activeWritingStyle w:appName="MSWord" w:lang="en-US" w:vendorID="64" w:dllVersion="6" w:nlCheck="1" w:checkStyle="0"/>
  <w:activeWritingStyle w:appName="MSWord" w:lang="en-US" w:vendorID="64" w:dllVersion="0" w:nlCheck="1" w:checkStyle="0"/>
  <w:proofState w:spelling="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652B"/>
    <w:rsid w:val="00036CF3"/>
    <w:rsid w:val="00042CDF"/>
    <w:rsid w:val="00047405"/>
    <w:rsid w:val="00047F14"/>
    <w:rsid w:val="00051385"/>
    <w:rsid w:val="000543B3"/>
    <w:rsid w:val="00056F50"/>
    <w:rsid w:val="0006329E"/>
    <w:rsid w:val="00063B7E"/>
    <w:rsid w:val="00065A75"/>
    <w:rsid w:val="00065D50"/>
    <w:rsid w:val="000671A9"/>
    <w:rsid w:val="000701CC"/>
    <w:rsid w:val="0007033C"/>
    <w:rsid w:val="00070C04"/>
    <w:rsid w:val="000710F2"/>
    <w:rsid w:val="000736EA"/>
    <w:rsid w:val="00074B17"/>
    <w:rsid w:val="00075969"/>
    <w:rsid w:val="00075BE6"/>
    <w:rsid w:val="00082C8E"/>
    <w:rsid w:val="00083322"/>
    <w:rsid w:val="00086439"/>
    <w:rsid w:val="0009020D"/>
    <w:rsid w:val="00090A5A"/>
    <w:rsid w:val="00091527"/>
    <w:rsid w:val="000922A9"/>
    <w:rsid w:val="00095853"/>
    <w:rsid w:val="00096FF8"/>
    <w:rsid w:val="000A019A"/>
    <w:rsid w:val="000A0FB8"/>
    <w:rsid w:val="000A19FA"/>
    <w:rsid w:val="000A1DEC"/>
    <w:rsid w:val="000A4D31"/>
    <w:rsid w:val="000B09A5"/>
    <w:rsid w:val="000B2EE5"/>
    <w:rsid w:val="000B4798"/>
    <w:rsid w:val="000B79D2"/>
    <w:rsid w:val="000C10E3"/>
    <w:rsid w:val="000C54C2"/>
    <w:rsid w:val="000C6141"/>
    <w:rsid w:val="000C672D"/>
    <w:rsid w:val="000C7473"/>
    <w:rsid w:val="000D1AC2"/>
    <w:rsid w:val="000D1CE4"/>
    <w:rsid w:val="000D297C"/>
    <w:rsid w:val="000D2E5C"/>
    <w:rsid w:val="000D5929"/>
    <w:rsid w:val="000D7ECF"/>
    <w:rsid w:val="000E24D4"/>
    <w:rsid w:val="000E2B79"/>
    <w:rsid w:val="000E4786"/>
    <w:rsid w:val="000F01BA"/>
    <w:rsid w:val="000F11E6"/>
    <w:rsid w:val="000F23A7"/>
    <w:rsid w:val="000F2E8E"/>
    <w:rsid w:val="000F3B80"/>
    <w:rsid w:val="000F4DD2"/>
    <w:rsid w:val="000F5924"/>
    <w:rsid w:val="000F71BF"/>
    <w:rsid w:val="00100905"/>
    <w:rsid w:val="00105118"/>
    <w:rsid w:val="00105BFE"/>
    <w:rsid w:val="0011020C"/>
    <w:rsid w:val="00110716"/>
    <w:rsid w:val="0011091C"/>
    <w:rsid w:val="00110EC0"/>
    <w:rsid w:val="00111A8B"/>
    <w:rsid w:val="001128F7"/>
    <w:rsid w:val="00113CA8"/>
    <w:rsid w:val="0011426B"/>
    <w:rsid w:val="001147A2"/>
    <w:rsid w:val="001210C5"/>
    <w:rsid w:val="00121C08"/>
    <w:rsid w:val="00122349"/>
    <w:rsid w:val="00123729"/>
    <w:rsid w:val="00123A37"/>
    <w:rsid w:val="00123B3A"/>
    <w:rsid w:val="0012715F"/>
    <w:rsid w:val="0013360B"/>
    <w:rsid w:val="0013633D"/>
    <w:rsid w:val="00136858"/>
    <w:rsid w:val="00136E60"/>
    <w:rsid w:val="00137AE5"/>
    <w:rsid w:val="00140317"/>
    <w:rsid w:val="00140CF8"/>
    <w:rsid w:val="00141688"/>
    <w:rsid w:val="00142CDC"/>
    <w:rsid w:val="001467DD"/>
    <w:rsid w:val="001502E9"/>
    <w:rsid w:val="00150932"/>
    <w:rsid w:val="00151E41"/>
    <w:rsid w:val="00152A67"/>
    <w:rsid w:val="001554D3"/>
    <w:rsid w:val="00156798"/>
    <w:rsid w:val="0015714F"/>
    <w:rsid w:val="00160EEF"/>
    <w:rsid w:val="001614D7"/>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B176D"/>
    <w:rsid w:val="001B1E38"/>
    <w:rsid w:val="001B2C66"/>
    <w:rsid w:val="001B31B0"/>
    <w:rsid w:val="001B4693"/>
    <w:rsid w:val="001B4B69"/>
    <w:rsid w:val="001B60FC"/>
    <w:rsid w:val="001C2975"/>
    <w:rsid w:val="001C3C48"/>
    <w:rsid w:val="001C7B5E"/>
    <w:rsid w:val="001D3A64"/>
    <w:rsid w:val="001D668A"/>
    <w:rsid w:val="001D6DE0"/>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6298"/>
    <w:rsid w:val="00221821"/>
    <w:rsid w:val="00221DC0"/>
    <w:rsid w:val="00223B44"/>
    <w:rsid w:val="002243BC"/>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1F0"/>
    <w:rsid w:val="002639C1"/>
    <w:rsid w:val="00264035"/>
    <w:rsid w:val="002646DD"/>
    <w:rsid w:val="00265062"/>
    <w:rsid w:val="00265968"/>
    <w:rsid w:val="00273BA6"/>
    <w:rsid w:val="00273C9A"/>
    <w:rsid w:val="00273F7D"/>
    <w:rsid w:val="002741A3"/>
    <w:rsid w:val="002754DA"/>
    <w:rsid w:val="00277C6C"/>
    <w:rsid w:val="0028163F"/>
    <w:rsid w:val="002820B9"/>
    <w:rsid w:val="00283D43"/>
    <w:rsid w:val="00285BF7"/>
    <w:rsid w:val="0028667F"/>
    <w:rsid w:val="00286E1A"/>
    <w:rsid w:val="002930AF"/>
    <w:rsid w:val="00295176"/>
    <w:rsid w:val="00297E5D"/>
    <w:rsid w:val="002A4734"/>
    <w:rsid w:val="002A7719"/>
    <w:rsid w:val="002B0649"/>
    <w:rsid w:val="002B29CA"/>
    <w:rsid w:val="002B3783"/>
    <w:rsid w:val="002B50BA"/>
    <w:rsid w:val="002B618B"/>
    <w:rsid w:val="002B648B"/>
    <w:rsid w:val="002C07F1"/>
    <w:rsid w:val="002C0B2F"/>
    <w:rsid w:val="002C1D9A"/>
    <w:rsid w:val="002C45A4"/>
    <w:rsid w:val="002C5CBE"/>
    <w:rsid w:val="002C6DDC"/>
    <w:rsid w:val="002D1C03"/>
    <w:rsid w:val="002D646D"/>
    <w:rsid w:val="002E035E"/>
    <w:rsid w:val="002E14B9"/>
    <w:rsid w:val="002E1C5A"/>
    <w:rsid w:val="002E259F"/>
    <w:rsid w:val="002E3602"/>
    <w:rsid w:val="002E66B3"/>
    <w:rsid w:val="002F03A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5A89"/>
    <w:rsid w:val="00347559"/>
    <w:rsid w:val="00354456"/>
    <w:rsid w:val="0035520E"/>
    <w:rsid w:val="0035550E"/>
    <w:rsid w:val="003560BC"/>
    <w:rsid w:val="00361340"/>
    <w:rsid w:val="00362F34"/>
    <w:rsid w:val="003639DC"/>
    <w:rsid w:val="00364257"/>
    <w:rsid w:val="00364378"/>
    <w:rsid w:val="00366A36"/>
    <w:rsid w:val="00367C9B"/>
    <w:rsid w:val="0037185C"/>
    <w:rsid w:val="00371932"/>
    <w:rsid w:val="00371DC5"/>
    <w:rsid w:val="00373A63"/>
    <w:rsid w:val="003748FA"/>
    <w:rsid w:val="003775F8"/>
    <w:rsid w:val="00382381"/>
    <w:rsid w:val="00383039"/>
    <w:rsid w:val="00383104"/>
    <w:rsid w:val="00385E7E"/>
    <w:rsid w:val="00390377"/>
    <w:rsid w:val="0039106B"/>
    <w:rsid w:val="003911BB"/>
    <w:rsid w:val="0039343A"/>
    <w:rsid w:val="00395E0F"/>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4A36"/>
    <w:rsid w:val="003D513A"/>
    <w:rsid w:val="003E3149"/>
    <w:rsid w:val="003E53A5"/>
    <w:rsid w:val="003E71C8"/>
    <w:rsid w:val="003E783E"/>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70797"/>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700"/>
    <w:rsid w:val="004B75D9"/>
    <w:rsid w:val="004B7881"/>
    <w:rsid w:val="004C1F56"/>
    <w:rsid w:val="004C4D3C"/>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1EE0"/>
    <w:rsid w:val="00513EAD"/>
    <w:rsid w:val="0051400B"/>
    <w:rsid w:val="00515C63"/>
    <w:rsid w:val="0051627D"/>
    <w:rsid w:val="00517169"/>
    <w:rsid w:val="00520290"/>
    <w:rsid w:val="00523AAE"/>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51DC5"/>
    <w:rsid w:val="00551DFA"/>
    <w:rsid w:val="005556AA"/>
    <w:rsid w:val="00560287"/>
    <w:rsid w:val="00560F81"/>
    <w:rsid w:val="00561E8E"/>
    <w:rsid w:val="00563785"/>
    <w:rsid w:val="00563EAE"/>
    <w:rsid w:val="0056461E"/>
    <w:rsid w:val="005647E9"/>
    <w:rsid w:val="00564CCD"/>
    <w:rsid w:val="00565E58"/>
    <w:rsid w:val="00566273"/>
    <w:rsid w:val="00566454"/>
    <w:rsid w:val="00566809"/>
    <w:rsid w:val="00567C0E"/>
    <w:rsid w:val="005706F7"/>
    <w:rsid w:val="00570B1D"/>
    <w:rsid w:val="005710D5"/>
    <w:rsid w:val="0057247C"/>
    <w:rsid w:val="00572B32"/>
    <w:rsid w:val="00573C2E"/>
    <w:rsid w:val="00574574"/>
    <w:rsid w:val="00576198"/>
    <w:rsid w:val="00580480"/>
    <w:rsid w:val="00580B5A"/>
    <w:rsid w:val="00580FC2"/>
    <w:rsid w:val="0058123A"/>
    <w:rsid w:val="0058773B"/>
    <w:rsid w:val="00587F63"/>
    <w:rsid w:val="005923BB"/>
    <w:rsid w:val="00592DAA"/>
    <w:rsid w:val="005932FE"/>
    <w:rsid w:val="005A0E17"/>
    <w:rsid w:val="005A3333"/>
    <w:rsid w:val="005A3A17"/>
    <w:rsid w:val="005A3E02"/>
    <w:rsid w:val="005A4563"/>
    <w:rsid w:val="005A5885"/>
    <w:rsid w:val="005A6B98"/>
    <w:rsid w:val="005A6D5F"/>
    <w:rsid w:val="005B0D57"/>
    <w:rsid w:val="005B1409"/>
    <w:rsid w:val="005B2865"/>
    <w:rsid w:val="005B4215"/>
    <w:rsid w:val="005B4589"/>
    <w:rsid w:val="005B4EC2"/>
    <w:rsid w:val="005B5C44"/>
    <w:rsid w:val="005B6F90"/>
    <w:rsid w:val="005C03B9"/>
    <w:rsid w:val="005C05C0"/>
    <w:rsid w:val="005C0868"/>
    <w:rsid w:val="005C1BF8"/>
    <w:rsid w:val="005C3A90"/>
    <w:rsid w:val="005C46E4"/>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40D4E"/>
    <w:rsid w:val="00640DBB"/>
    <w:rsid w:val="00640F1C"/>
    <w:rsid w:val="00643F55"/>
    <w:rsid w:val="006453AE"/>
    <w:rsid w:val="00645BB8"/>
    <w:rsid w:val="00647146"/>
    <w:rsid w:val="00650ACD"/>
    <w:rsid w:val="00651B09"/>
    <w:rsid w:val="006535DA"/>
    <w:rsid w:val="00653648"/>
    <w:rsid w:val="00654409"/>
    <w:rsid w:val="00654F8F"/>
    <w:rsid w:val="0065756C"/>
    <w:rsid w:val="0066042A"/>
    <w:rsid w:val="006649DB"/>
    <w:rsid w:val="00667328"/>
    <w:rsid w:val="00667B58"/>
    <w:rsid w:val="00667F37"/>
    <w:rsid w:val="00670364"/>
    <w:rsid w:val="006719C9"/>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D94"/>
    <w:rsid w:val="006A105B"/>
    <w:rsid w:val="006A2A50"/>
    <w:rsid w:val="006A445C"/>
    <w:rsid w:val="006A7010"/>
    <w:rsid w:val="006A7AB3"/>
    <w:rsid w:val="006B07C3"/>
    <w:rsid w:val="006B0E9C"/>
    <w:rsid w:val="006B25FA"/>
    <w:rsid w:val="006B33EC"/>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48A6"/>
    <w:rsid w:val="00725AFB"/>
    <w:rsid w:val="00726591"/>
    <w:rsid w:val="0072738D"/>
    <w:rsid w:val="00727CB0"/>
    <w:rsid w:val="007310ED"/>
    <w:rsid w:val="00737FD5"/>
    <w:rsid w:val="00740261"/>
    <w:rsid w:val="00740358"/>
    <w:rsid w:val="00740CA3"/>
    <w:rsid w:val="00741BCD"/>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58A"/>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3352"/>
    <w:rsid w:val="007D69A3"/>
    <w:rsid w:val="007D72B4"/>
    <w:rsid w:val="007D7540"/>
    <w:rsid w:val="007E13E3"/>
    <w:rsid w:val="007E216A"/>
    <w:rsid w:val="007E240B"/>
    <w:rsid w:val="007E2F58"/>
    <w:rsid w:val="007E51C2"/>
    <w:rsid w:val="007E54CD"/>
    <w:rsid w:val="007E5A7C"/>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2765C"/>
    <w:rsid w:val="0083029D"/>
    <w:rsid w:val="00830A82"/>
    <w:rsid w:val="008347E0"/>
    <w:rsid w:val="00834C0C"/>
    <w:rsid w:val="00836BB5"/>
    <w:rsid w:val="00836E2C"/>
    <w:rsid w:val="00837DE7"/>
    <w:rsid w:val="008403D8"/>
    <w:rsid w:val="00841B2E"/>
    <w:rsid w:val="00841F3B"/>
    <w:rsid w:val="00844B28"/>
    <w:rsid w:val="00845FAD"/>
    <w:rsid w:val="00851338"/>
    <w:rsid w:val="00851AA3"/>
    <w:rsid w:val="00851AD5"/>
    <w:rsid w:val="008530CC"/>
    <w:rsid w:val="008539CC"/>
    <w:rsid w:val="00856645"/>
    <w:rsid w:val="00856E35"/>
    <w:rsid w:val="008571FC"/>
    <w:rsid w:val="0085731A"/>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EEC"/>
    <w:rsid w:val="00880606"/>
    <w:rsid w:val="008806AA"/>
    <w:rsid w:val="0088118A"/>
    <w:rsid w:val="00883D38"/>
    <w:rsid w:val="00886ACB"/>
    <w:rsid w:val="0088795D"/>
    <w:rsid w:val="00893BBD"/>
    <w:rsid w:val="00893C82"/>
    <w:rsid w:val="008943B0"/>
    <w:rsid w:val="00896C60"/>
    <w:rsid w:val="008A1B16"/>
    <w:rsid w:val="008A1B97"/>
    <w:rsid w:val="008A2BA0"/>
    <w:rsid w:val="008A339A"/>
    <w:rsid w:val="008A5E8A"/>
    <w:rsid w:val="008A7318"/>
    <w:rsid w:val="008B0297"/>
    <w:rsid w:val="008B0F16"/>
    <w:rsid w:val="008B24C7"/>
    <w:rsid w:val="008B697B"/>
    <w:rsid w:val="008C15EA"/>
    <w:rsid w:val="008C17EA"/>
    <w:rsid w:val="008C1C05"/>
    <w:rsid w:val="008C22EA"/>
    <w:rsid w:val="008C564C"/>
    <w:rsid w:val="008C5E14"/>
    <w:rsid w:val="008C70C6"/>
    <w:rsid w:val="008D02C1"/>
    <w:rsid w:val="008D03B2"/>
    <w:rsid w:val="008D054E"/>
    <w:rsid w:val="008D0899"/>
    <w:rsid w:val="008D1832"/>
    <w:rsid w:val="008D261C"/>
    <w:rsid w:val="008D269B"/>
    <w:rsid w:val="008D30B0"/>
    <w:rsid w:val="008D58F3"/>
    <w:rsid w:val="008D6EDA"/>
    <w:rsid w:val="008D7987"/>
    <w:rsid w:val="008D7F27"/>
    <w:rsid w:val="008E0810"/>
    <w:rsid w:val="008E0FBA"/>
    <w:rsid w:val="008E1CE8"/>
    <w:rsid w:val="008E38AA"/>
    <w:rsid w:val="008E3F36"/>
    <w:rsid w:val="008F0E1B"/>
    <w:rsid w:val="008F2979"/>
    <w:rsid w:val="008F4B42"/>
    <w:rsid w:val="008F61BE"/>
    <w:rsid w:val="00901F5A"/>
    <w:rsid w:val="00902C2B"/>
    <w:rsid w:val="00902DD2"/>
    <w:rsid w:val="00902F51"/>
    <w:rsid w:val="00903B98"/>
    <w:rsid w:val="00906305"/>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5110D"/>
    <w:rsid w:val="00951BD2"/>
    <w:rsid w:val="00951C8A"/>
    <w:rsid w:val="009537AB"/>
    <w:rsid w:val="00953B22"/>
    <w:rsid w:val="0095527E"/>
    <w:rsid w:val="00956AB3"/>
    <w:rsid w:val="00960427"/>
    <w:rsid w:val="00961446"/>
    <w:rsid w:val="0096384D"/>
    <w:rsid w:val="00963AE0"/>
    <w:rsid w:val="00964D6A"/>
    <w:rsid w:val="00964DF1"/>
    <w:rsid w:val="009658EE"/>
    <w:rsid w:val="00965C23"/>
    <w:rsid w:val="00966E15"/>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F7F64"/>
    <w:rsid w:val="00A00233"/>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51DE9"/>
    <w:rsid w:val="00A53017"/>
    <w:rsid w:val="00A548F9"/>
    <w:rsid w:val="00A5490F"/>
    <w:rsid w:val="00A54B68"/>
    <w:rsid w:val="00A55B1C"/>
    <w:rsid w:val="00A55EA3"/>
    <w:rsid w:val="00A61D95"/>
    <w:rsid w:val="00A63C12"/>
    <w:rsid w:val="00A63D34"/>
    <w:rsid w:val="00A63D90"/>
    <w:rsid w:val="00A63DEF"/>
    <w:rsid w:val="00A6472F"/>
    <w:rsid w:val="00A66755"/>
    <w:rsid w:val="00A67D32"/>
    <w:rsid w:val="00A70FC5"/>
    <w:rsid w:val="00A72018"/>
    <w:rsid w:val="00A73931"/>
    <w:rsid w:val="00A740AA"/>
    <w:rsid w:val="00A75F4A"/>
    <w:rsid w:val="00A811F8"/>
    <w:rsid w:val="00A81890"/>
    <w:rsid w:val="00A83D84"/>
    <w:rsid w:val="00A84330"/>
    <w:rsid w:val="00A86234"/>
    <w:rsid w:val="00A9158D"/>
    <w:rsid w:val="00A94118"/>
    <w:rsid w:val="00A95B0D"/>
    <w:rsid w:val="00A968C7"/>
    <w:rsid w:val="00AA081D"/>
    <w:rsid w:val="00AA0B75"/>
    <w:rsid w:val="00AA1C5E"/>
    <w:rsid w:val="00AA3662"/>
    <w:rsid w:val="00AA3806"/>
    <w:rsid w:val="00AA405F"/>
    <w:rsid w:val="00AA69AC"/>
    <w:rsid w:val="00AB036E"/>
    <w:rsid w:val="00AB0EF6"/>
    <w:rsid w:val="00AB2A78"/>
    <w:rsid w:val="00AB309B"/>
    <w:rsid w:val="00AB4BD9"/>
    <w:rsid w:val="00AB630F"/>
    <w:rsid w:val="00AB7813"/>
    <w:rsid w:val="00AB78C4"/>
    <w:rsid w:val="00AC455B"/>
    <w:rsid w:val="00AC535D"/>
    <w:rsid w:val="00AC5770"/>
    <w:rsid w:val="00AD3847"/>
    <w:rsid w:val="00AE16EB"/>
    <w:rsid w:val="00AE622C"/>
    <w:rsid w:val="00AE724B"/>
    <w:rsid w:val="00AF24D5"/>
    <w:rsid w:val="00AF424C"/>
    <w:rsid w:val="00AF4DD3"/>
    <w:rsid w:val="00AF4E41"/>
    <w:rsid w:val="00AF4F9B"/>
    <w:rsid w:val="00AF7C15"/>
    <w:rsid w:val="00B000E2"/>
    <w:rsid w:val="00B00C50"/>
    <w:rsid w:val="00B01B1B"/>
    <w:rsid w:val="00B01EA4"/>
    <w:rsid w:val="00B027B0"/>
    <w:rsid w:val="00B03C99"/>
    <w:rsid w:val="00B04598"/>
    <w:rsid w:val="00B04679"/>
    <w:rsid w:val="00B052C9"/>
    <w:rsid w:val="00B11579"/>
    <w:rsid w:val="00B117D2"/>
    <w:rsid w:val="00B12FAB"/>
    <w:rsid w:val="00B16AB4"/>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3DCB"/>
    <w:rsid w:val="00B5566F"/>
    <w:rsid w:val="00B56241"/>
    <w:rsid w:val="00B56C9C"/>
    <w:rsid w:val="00B57970"/>
    <w:rsid w:val="00B57BDF"/>
    <w:rsid w:val="00B60011"/>
    <w:rsid w:val="00B615A6"/>
    <w:rsid w:val="00B61DCD"/>
    <w:rsid w:val="00B61F06"/>
    <w:rsid w:val="00B64784"/>
    <w:rsid w:val="00B649BC"/>
    <w:rsid w:val="00B651D9"/>
    <w:rsid w:val="00B66843"/>
    <w:rsid w:val="00B713EA"/>
    <w:rsid w:val="00B735D1"/>
    <w:rsid w:val="00B73B38"/>
    <w:rsid w:val="00B74E1A"/>
    <w:rsid w:val="00B75794"/>
    <w:rsid w:val="00B7645C"/>
    <w:rsid w:val="00B80925"/>
    <w:rsid w:val="00B815CE"/>
    <w:rsid w:val="00B8295B"/>
    <w:rsid w:val="00B838CD"/>
    <w:rsid w:val="00B83CE0"/>
    <w:rsid w:val="00B841D1"/>
    <w:rsid w:val="00B84304"/>
    <w:rsid w:val="00B8778B"/>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C0091"/>
    <w:rsid w:val="00BC1206"/>
    <w:rsid w:val="00BC120F"/>
    <w:rsid w:val="00BC22EE"/>
    <w:rsid w:val="00BC2C68"/>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264A"/>
    <w:rsid w:val="00BF3349"/>
    <w:rsid w:val="00BF3F31"/>
    <w:rsid w:val="00BF4AAD"/>
    <w:rsid w:val="00BF66EE"/>
    <w:rsid w:val="00C02B55"/>
    <w:rsid w:val="00C07502"/>
    <w:rsid w:val="00C1089B"/>
    <w:rsid w:val="00C11589"/>
    <w:rsid w:val="00C15457"/>
    <w:rsid w:val="00C16722"/>
    <w:rsid w:val="00C16C85"/>
    <w:rsid w:val="00C171CF"/>
    <w:rsid w:val="00C211B4"/>
    <w:rsid w:val="00C23B86"/>
    <w:rsid w:val="00C23F6A"/>
    <w:rsid w:val="00C24AE5"/>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3882"/>
    <w:rsid w:val="00C628FA"/>
    <w:rsid w:val="00C62D6E"/>
    <w:rsid w:val="00C63C41"/>
    <w:rsid w:val="00C642C3"/>
    <w:rsid w:val="00C64F04"/>
    <w:rsid w:val="00C66309"/>
    <w:rsid w:val="00C67699"/>
    <w:rsid w:val="00C70683"/>
    <w:rsid w:val="00C716E2"/>
    <w:rsid w:val="00C728C2"/>
    <w:rsid w:val="00C734DA"/>
    <w:rsid w:val="00C7544E"/>
    <w:rsid w:val="00C77916"/>
    <w:rsid w:val="00C80AA9"/>
    <w:rsid w:val="00C80B2F"/>
    <w:rsid w:val="00C81034"/>
    <w:rsid w:val="00C81CBC"/>
    <w:rsid w:val="00C81CCE"/>
    <w:rsid w:val="00C847ED"/>
    <w:rsid w:val="00C858E1"/>
    <w:rsid w:val="00C9096A"/>
    <w:rsid w:val="00C9213C"/>
    <w:rsid w:val="00C92678"/>
    <w:rsid w:val="00C93E0C"/>
    <w:rsid w:val="00C97674"/>
    <w:rsid w:val="00CA175A"/>
    <w:rsid w:val="00CB5D39"/>
    <w:rsid w:val="00CB7A9C"/>
    <w:rsid w:val="00CB7CC1"/>
    <w:rsid w:val="00CC0393"/>
    <w:rsid w:val="00CC13F2"/>
    <w:rsid w:val="00CC307A"/>
    <w:rsid w:val="00CC498D"/>
    <w:rsid w:val="00CC4EE1"/>
    <w:rsid w:val="00CC5108"/>
    <w:rsid w:val="00CC5BEB"/>
    <w:rsid w:val="00CD0AD0"/>
    <w:rsid w:val="00CD10A1"/>
    <w:rsid w:val="00CD2143"/>
    <w:rsid w:val="00CD3699"/>
    <w:rsid w:val="00CD7241"/>
    <w:rsid w:val="00CE155F"/>
    <w:rsid w:val="00CE3655"/>
    <w:rsid w:val="00CE3AF2"/>
    <w:rsid w:val="00CE6685"/>
    <w:rsid w:val="00CF0D9B"/>
    <w:rsid w:val="00CF15F6"/>
    <w:rsid w:val="00CF2509"/>
    <w:rsid w:val="00CF44C5"/>
    <w:rsid w:val="00CF713C"/>
    <w:rsid w:val="00CF7AD5"/>
    <w:rsid w:val="00D03664"/>
    <w:rsid w:val="00D04A36"/>
    <w:rsid w:val="00D057E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693C"/>
    <w:rsid w:val="00D4156F"/>
    <w:rsid w:val="00D41E58"/>
    <w:rsid w:val="00D422ED"/>
    <w:rsid w:val="00D50509"/>
    <w:rsid w:val="00D51C42"/>
    <w:rsid w:val="00D5200B"/>
    <w:rsid w:val="00D525CC"/>
    <w:rsid w:val="00D52D84"/>
    <w:rsid w:val="00D56B22"/>
    <w:rsid w:val="00D6046F"/>
    <w:rsid w:val="00D63F69"/>
    <w:rsid w:val="00D6413D"/>
    <w:rsid w:val="00D64974"/>
    <w:rsid w:val="00D65BAA"/>
    <w:rsid w:val="00D66469"/>
    <w:rsid w:val="00D67112"/>
    <w:rsid w:val="00D6783B"/>
    <w:rsid w:val="00D73637"/>
    <w:rsid w:val="00D8031B"/>
    <w:rsid w:val="00D83758"/>
    <w:rsid w:val="00D8375C"/>
    <w:rsid w:val="00D84676"/>
    <w:rsid w:val="00D84A2F"/>
    <w:rsid w:val="00D85031"/>
    <w:rsid w:val="00D85F19"/>
    <w:rsid w:val="00D85FEA"/>
    <w:rsid w:val="00D8754C"/>
    <w:rsid w:val="00D87EC9"/>
    <w:rsid w:val="00D90E63"/>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179"/>
    <w:rsid w:val="00E15736"/>
    <w:rsid w:val="00E16314"/>
    <w:rsid w:val="00E1687C"/>
    <w:rsid w:val="00E16C08"/>
    <w:rsid w:val="00E16EB7"/>
    <w:rsid w:val="00E17666"/>
    <w:rsid w:val="00E17799"/>
    <w:rsid w:val="00E177CD"/>
    <w:rsid w:val="00E20690"/>
    <w:rsid w:val="00E22CFC"/>
    <w:rsid w:val="00E23424"/>
    <w:rsid w:val="00E24631"/>
    <w:rsid w:val="00E25E47"/>
    <w:rsid w:val="00E32970"/>
    <w:rsid w:val="00E329CE"/>
    <w:rsid w:val="00E332C7"/>
    <w:rsid w:val="00E338DA"/>
    <w:rsid w:val="00E351A8"/>
    <w:rsid w:val="00E3637E"/>
    <w:rsid w:val="00E36698"/>
    <w:rsid w:val="00E421A5"/>
    <w:rsid w:val="00E42402"/>
    <w:rsid w:val="00E43499"/>
    <w:rsid w:val="00E441FC"/>
    <w:rsid w:val="00E44857"/>
    <w:rsid w:val="00E45125"/>
    <w:rsid w:val="00E51A44"/>
    <w:rsid w:val="00E51C7C"/>
    <w:rsid w:val="00E52656"/>
    <w:rsid w:val="00E55723"/>
    <w:rsid w:val="00E57117"/>
    <w:rsid w:val="00E57901"/>
    <w:rsid w:val="00E605AD"/>
    <w:rsid w:val="00E60B87"/>
    <w:rsid w:val="00E61BF9"/>
    <w:rsid w:val="00E6513C"/>
    <w:rsid w:val="00E663C5"/>
    <w:rsid w:val="00E6680F"/>
    <w:rsid w:val="00E66BB8"/>
    <w:rsid w:val="00E66D8D"/>
    <w:rsid w:val="00E67080"/>
    <w:rsid w:val="00E67F3B"/>
    <w:rsid w:val="00E713B2"/>
    <w:rsid w:val="00E75E69"/>
    <w:rsid w:val="00E76774"/>
    <w:rsid w:val="00E8023A"/>
    <w:rsid w:val="00E816DC"/>
    <w:rsid w:val="00E83F8B"/>
    <w:rsid w:val="00E87F45"/>
    <w:rsid w:val="00E90829"/>
    <w:rsid w:val="00E9325B"/>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49E3"/>
    <w:rsid w:val="00EC5D20"/>
    <w:rsid w:val="00ED0273"/>
    <w:rsid w:val="00ED17B7"/>
    <w:rsid w:val="00ED1A11"/>
    <w:rsid w:val="00ED1EBB"/>
    <w:rsid w:val="00ED22FB"/>
    <w:rsid w:val="00ED5055"/>
    <w:rsid w:val="00ED6CEF"/>
    <w:rsid w:val="00EE049F"/>
    <w:rsid w:val="00EE156C"/>
    <w:rsid w:val="00EE168F"/>
    <w:rsid w:val="00EE1731"/>
    <w:rsid w:val="00EE3D43"/>
    <w:rsid w:val="00EE6B5E"/>
    <w:rsid w:val="00EE7A35"/>
    <w:rsid w:val="00EE7C9C"/>
    <w:rsid w:val="00EE7EC1"/>
    <w:rsid w:val="00EF0B37"/>
    <w:rsid w:val="00F00447"/>
    <w:rsid w:val="00F01A46"/>
    <w:rsid w:val="00F01D70"/>
    <w:rsid w:val="00F02DA0"/>
    <w:rsid w:val="00F05BDB"/>
    <w:rsid w:val="00F10C3E"/>
    <w:rsid w:val="00F10C41"/>
    <w:rsid w:val="00F10D8A"/>
    <w:rsid w:val="00F116C9"/>
    <w:rsid w:val="00F218A1"/>
    <w:rsid w:val="00F21A30"/>
    <w:rsid w:val="00F22325"/>
    <w:rsid w:val="00F2242F"/>
    <w:rsid w:val="00F22470"/>
    <w:rsid w:val="00F241A5"/>
    <w:rsid w:val="00F276BD"/>
    <w:rsid w:val="00F325C3"/>
    <w:rsid w:val="00F339C4"/>
    <w:rsid w:val="00F341F5"/>
    <w:rsid w:val="00F34FD2"/>
    <w:rsid w:val="00F40596"/>
    <w:rsid w:val="00F40E0A"/>
    <w:rsid w:val="00F41CD9"/>
    <w:rsid w:val="00F4259A"/>
    <w:rsid w:val="00F43BFB"/>
    <w:rsid w:val="00F453AC"/>
    <w:rsid w:val="00F4645F"/>
    <w:rsid w:val="00F50640"/>
    <w:rsid w:val="00F5138E"/>
    <w:rsid w:val="00F577F9"/>
    <w:rsid w:val="00F60F62"/>
    <w:rsid w:val="00F62F1C"/>
    <w:rsid w:val="00F631F4"/>
    <w:rsid w:val="00F64B9C"/>
    <w:rsid w:val="00F64CDF"/>
    <w:rsid w:val="00F64CF9"/>
    <w:rsid w:val="00F72607"/>
    <w:rsid w:val="00F76CDD"/>
    <w:rsid w:val="00F77681"/>
    <w:rsid w:val="00F806D4"/>
    <w:rsid w:val="00F81057"/>
    <w:rsid w:val="00F8243C"/>
    <w:rsid w:val="00F84B8D"/>
    <w:rsid w:val="00F86CCD"/>
    <w:rsid w:val="00F87F40"/>
    <w:rsid w:val="00F90A4A"/>
    <w:rsid w:val="00F90DED"/>
    <w:rsid w:val="00F92D7A"/>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523E"/>
    <w:rsid w:val="00FD69DA"/>
    <w:rsid w:val="00FD7227"/>
    <w:rsid w:val="00FE0728"/>
    <w:rsid w:val="00FE6C41"/>
    <w:rsid w:val="00FE7C85"/>
    <w:rsid w:val="00FF117C"/>
    <w:rsid w:val="00FF39F6"/>
    <w:rsid w:val="00FF3C5B"/>
    <w:rsid w:val="00FF5832"/>
    <w:rsid w:val="00FF7360"/>
    <w:rsid w:val="00FF7F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paragraph" w:customStyle="1" w:styleId="Procedureheading">
    <w:name w:val="Procedure heading"/>
    <w:basedOn w:val="Heading4"/>
    <w:next w:val="Normal"/>
    <w:uiPriority w:val="99"/>
    <w:qFormat/>
    <w:rsid w:val="000D2E5C"/>
    <w:pPr>
      <w:numPr>
        <w:numId w:val="28"/>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character" w:styleId="UnresolvedMention">
    <w:name w:val="Unresolved Mention"/>
    <w:basedOn w:val="DefaultParagraphFont"/>
    <w:uiPriority w:val="99"/>
    <w:semiHidden/>
    <w:unhideWhenUsed/>
    <w:rsid w:val="0004740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dmin.microsoft.com/Adminportal" TargetMode="External"/><Relationship Id="rId117" Type="http://schemas.openxmlformats.org/officeDocument/2006/relationships/footer" Target="footer2.xm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3.png"/><Relationship Id="rId16" Type="http://schemas.openxmlformats.org/officeDocument/2006/relationships/image" Target="media/image3.png"/><Relationship Id="rId107" Type="http://schemas.openxmlformats.org/officeDocument/2006/relationships/image" Target="media/image88.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customXml" Target="../customXml/item5.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4.png"/><Relationship Id="rId118"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github.com/CriticalPathTraining/DevInADay"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89.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github.com/CriticalPathTraining/DPBIE/raw/master/Setup.pdf" TargetMode="External"/><Relationship Id="rId7" Type="http://schemas.openxmlformats.org/officeDocument/2006/relationships/styles" Target="styl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hyperlink" Target="https://app.powerbi.com" TargetMode="Externa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footer" Target="footer1.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go.microsoft.com/fwlink/p/?LinkID=698279&amp;culture=en-US&amp;country=US" TargetMode="External"/><Relationship Id="rId14" Type="http://schemas.openxmlformats.org/officeDocument/2006/relationships/hyperlink" Target="https://github.com/CriticalPathTraining/DevInADay/raw/master/Setup.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admin.microsoft.com/Adminportal/Home?source=applauncher" TargetMode="External"/><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hyperlink" Target="https://app.powerbi.com" TargetMode="External"/><Relationship Id="rId116" Type="http://schemas.openxmlformats.org/officeDocument/2006/relationships/header" Target="header2.xml"/><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2.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0912A54C-63CB-47E3-B68E-9ACABA998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2508</TotalTime>
  <Pages>26</Pages>
  <Words>4079</Words>
  <Characters>23256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27281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69</cp:revision>
  <cp:lastPrinted>2019-06-03T16:42:00Z</cp:lastPrinted>
  <dcterms:created xsi:type="dcterms:W3CDTF">2015-10-31T15:47:00Z</dcterms:created>
  <dcterms:modified xsi:type="dcterms:W3CDTF">2019-06-03T16:50:00Z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